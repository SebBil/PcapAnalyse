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516B"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bookmarkStart w:id="0" w:name="_Hlk960926"/>
      <w:r w:rsidRPr="00426B42">
        <w:rPr>
          <w:rFonts w:ascii="Arial" w:hAnsi="Arial" w:cs="Arial"/>
          <w:noProof/>
        </w:rPr>
        <w:drawing>
          <wp:anchor distT="0" distB="0" distL="114300" distR="114300" simplePos="0" relativeHeight="251658752" behindDoc="1" locked="0" layoutInCell="1" allowOverlap="1" wp14:anchorId="60C5725E" wp14:editId="11C15FD6">
            <wp:simplePos x="0" y="0"/>
            <wp:positionH relativeFrom="column">
              <wp:posOffset>4732020</wp:posOffset>
            </wp:positionH>
            <wp:positionV relativeFrom="paragraph">
              <wp:posOffset>-1270</wp:posOffset>
            </wp:positionV>
            <wp:extent cx="694055" cy="707390"/>
            <wp:effectExtent l="0" t="0" r="0" b="0"/>
            <wp:wrapTight wrapText="bothSides">
              <wp:wrapPolygon edited="0">
                <wp:start x="0" y="0"/>
                <wp:lineTo x="0" y="20941"/>
                <wp:lineTo x="20750" y="20941"/>
                <wp:lineTo x="20750" y="0"/>
                <wp:lineTo x="0" y="0"/>
              </wp:wrapPolygon>
            </wp:wrapTight>
            <wp:docPr id="9" name="Grafik 9" descr="C:\Users\neptun\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ptun\Pictur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B42">
        <w:rPr>
          <w:rFonts w:ascii="Arial" w:hAnsi="Arial" w:cs="Arial"/>
          <w:b/>
          <w:color w:val="7F7F7F" w:themeColor="text1" w:themeTint="80"/>
          <w:szCs w:val="24"/>
        </w:rPr>
        <w:t xml:space="preserve">HOCHSCHULE </w:t>
      </w:r>
      <w:r w:rsidRPr="00426B42">
        <w:rPr>
          <w:rFonts w:ascii="Arial" w:hAnsi="Arial" w:cs="Arial"/>
          <w:b/>
          <w:color w:val="808080" w:themeColor="background1" w:themeShade="80"/>
          <w:szCs w:val="24"/>
        </w:rPr>
        <w:t>für Angewandte Wissenschaften</w:t>
      </w:r>
      <w:r w:rsidRPr="00426B42">
        <w:rPr>
          <w:rFonts w:ascii="Arial" w:hAnsi="Arial" w:cs="Arial"/>
          <w:b/>
          <w:color w:val="000000" w:themeColor="text1"/>
          <w:szCs w:val="24"/>
        </w:rPr>
        <w:t xml:space="preserve"> </w:t>
      </w:r>
      <w:r w:rsidRPr="00426B42">
        <w:rPr>
          <w:rFonts w:ascii="Arial" w:hAnsi="Arial" w:cs="Arial"/>
          <w:b/>
          <w:color w:val="7F7F7F" w:themeColor="text1" w:themeTint="80"/>
          <w:szCs w:val="24"/>
        </w:rPr>
        <w:t>LANDSHUT</w:t>
      </w:r>
    </w:p>
    <w:p w14:paraId="00B74DB1"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r w:rsidRPr="00426B42">
        <w:rPr>
          <w:rFonts w:ascii="Arial" w:hAnsi="Arial" w:cs="Arial"/>
          <w:b/>
          <w:color w:val="808080" w:themeColor="background1" w:themeShade="80"/>
          <w:szCs w:val="24"/>
        </w:rPr>
        <w:t xml:space="preserve">UNIVERSITY </w:t>
      </w:r>
      <w:proofErr w:type="spellStart"/>
      <w:r w:rsidRPr="00426B42">
        <w:rPr>
          <w:rFonts w:ascii="Arial" w:hAnsi="Arial" w:cs="Arial"/>
          <w:b/>
          <w:color w:val="808080" w:themeColor="background1" w:themeShade="80"/>
          <w:szCs w:val="24"/>
        </w:rPr>
        <w:t>of</w:t>
      </w:r>
      <w:proofErr w:type="spellEnd"/>
      <w:r w:rsidRPr="00426B42">
        <w:rPr>
          <w:rFonts w:ascii="Arial" w:hAnsi="Arial" w:cs="Arial"/>
          <w:b/>
          <w:color w:val="808080" w:themeColor="background1" w:themeShade="80"/>
          <w:szCs w:val="24"/>
        </w:rPr>
        <w:t xml:space="preserve"> Applied Sciences</w:t>
      </w:r>
    </w:p>
    <w:p w14:paraId="132C2E49" w14:textId="77777777" w:rsidR="00DC5155" w:rsidRPr="00426B42" w:rsidRDefault="00DC5155" w:rsidP="00260E9C">
      <w:pPr>
        <w:autoSpaceDE w:val="0"/>
        <w:autoSpaceDN w:val="0"/>
        <w:adjustRightInd w:val="0"/>
        <w:jc w:val="right"/>
        <w:rPr>
          <w:rFonts w:ascii="Arial" w:hAnsi="Arial" w:cs="Arial"/>
          <w:b/>
          <w:color w:val="808080" w:themeColor="background1" w:themeShade="80"/>
          <w:szCs w:val="24"/>
        </w:rPr>
      </w:pPr>
    </w:p>
    <w:p w14:paraId="20F855BA" w14:textId="77777777" w:rsidR="00DC5155" w:rsidRPr="00426B42" w:rsidRDefault="00DC5155" w:rsidP="00260E9C">
      <w:pPr>
        <w:autoSpaceDE w:val="0"/>
        <w:autoSpaceDN w:val="0"/>
        <w:adjustRightInd w:val="0"/>
        <w:jc w:val="right"/>
        <w:rPr>
          <w:rFonts w:ascii="Arial" w:hAnsi="Arial" w:cs="Arial"/>
          <w:szCs w:val="24"/>
        </w:rPr>
      </w:pPr>
      <w:r w:rsidRPr="00426B42">
        <w:rPr>
          <w:rFonts w:ascii="Arial" w:hAnsi="Arial" w:cs="Arial"/>
          <w:b/>
          <w:color w:val="808080" w:themeColor="background1" w:themeShade="80"/>
          <w:szCs w:val="24"/>
        </w:rPr>
        <w:t>FAKULTÄT Informatik</w:t>
      </w:r>
    </w:p>
    <w:bookmarkEnd w:id="0"/>
    <w:p w14:paraId="71FD902E" w14:textId="77777777" w:rsidR="00DC5155" w:rsidRPr="00426B42" w:rsidRDefault="00DC5155" w:rsidP="000F41AC">
      <w:pPr>
        <w:autoSpaceDE w:val="0"/>
        <w:autoSpaceDN w:val="0"/>
        <w:adjustRightInd w:val="0"/>
        <w:spacing w:after="120" w:line="240" w:lineRule="atLeast"/>
        <w:rPr>
          <w:rFonts w:ascii="Arial" w:hAnsi="Arial" w:cs="Arial"/>
          <w:color w:val="A6A6A6" w:themeColor="background1" w:themeShade="A6"/>
          <w:szCs w:val="24"/>
        </w:rPr>
      </w:pPr>
    </w:p>
    <w:sdt>
      <w:sdtPr>
        <w:rPr>
          <w:rFonts w:ascii="Arial" w:hAnsi="Arial" w:cs="Arial"/>
        </w:rPr>
        <w:id w:val="15553799"/>
        <w:docPartObj>
          <w:docPartGallery w:val="Cover Pages"/>
          <w:docPartUnique/>
        </w:docPartObj>
      </w:sdtPr>
      <w:sdtContent>
        <w:p w14:paraId="27912179" w14:textId="77777777" w:rsidR="00DC5155" w:rsidRPr="00426B42" w:rsidRDefault="00DC5155" w:rsidP="000F41AC">
          <w:pPr>
            <w:spacing w:after="120" w:line="240" w:lineRule="atLeast"/>
            <w:rPr>
              <w:rFonts w:ascii="Arial" w:hAnsi="Arial" w:cs="Arial"/>
            </w:rPr>
          </w:pPr>
        </w:p>
        <w:p w14:paraId="05BDD848" w14:textId="77777777" w:rsidR="00DC5155" w:rsidRPr="00426B42" w:rsidRDefault="00DC5155" w:rsidP="000F41AC">
          <w:pPr>
            <w:spacing w:after="240" w:line="240" w:lineRule="atLeast"/>
            <w:jc w:val="center"/>
            <w:rPr>
              <w:rFonts w:ascii="Arial" w:hAnsi="Arial" w:cs="Arial"/>
              <w:b/>
              <w:sz w:val="28"/>
            </w:rPr>
          </w:pPr>
          <w:r w:rsidRPr="00426B42">
            <w:rPr>
              <w:rFonts w:ascii="Arial" w:hAnsi="Arial" w:cs="Arial"/>
              <w:b/>
              <w:sz w:val="28"/>
            </w:rPr>
            <w:t>HOCHSCHULE LANDSHUT</w:t>
          </w:r>
        </w:p>
        <w:p w14:paraId="5F1EF3E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FAKULTÄT INFORMATIK</w:t>
          </w:r>
        </w:p>
        <w:p w14:paraId="417FFC80" w14:textId="77777777" w:rsidR="00DC5155" w:rsidRPr="00426B42" w:rsidRDefault="00DC5155" w:rsidP="000F41AC">
          <w:pPr>
            <w:spacing w:after="240" w:line="240" w:lineRule="atLeast"/>
            <w:jc w:val="center"/>
            <w:rPr>
              <w:rFonts w:ascii="Arial" w:hAnsi="Arial" w:cs="Arial"/>
            </w:rPr>
          </w:pPr>
        </w:p>
        <w:p w14:paraId="66067F95" w14:textId="77777777" w:rsidR="00DC5155" w:rsidRPr="00426B42" w:rsidRDefault="00DC5155" w:rsidP="000F41AC">
          <w:pPr>
            <w:spacing w:after="240" w:line="240" w:lineRule="atLeast"/>
            <w:jc w:val="center"/>
            <w:rPr>
              <w:rFonts w:ascii="Arial" w:hAnsi="Arial" w:cs="Arial"/>
            </w:rPr>
          </w:pPr>
        </w:p>
        <w:p w14:paraId="2259631A" w14:textId="77777777" w:rsidR="00DC5155" w:rsidRPr="00426B42" w:rsidRDefault="00DC5155" w:rsidP="000F41AC">
          <w:pPr>
            <w:spacing w:after="240" w:line="240" w:lineRule="atLeast"/>
            <w:jc w:val="center"/>
            <w:rPr>
              <w:rFonts w:ascii="Arial" w:hAnsi="Arial" w:cs="Arial"/>
            </w:rPr>
          </w:pPr>
        </w:p>
        <w:p w14:paraId="5A3BAC78" w14:textId="77777777" w:rsidR="00DC5155" w:rsidRPr="00426B42" w:rsidRDefault="00B160E9" w:rsidP="000F41AC">
          <w:pPr>
            <w:spacing w:after="240" w:line="240" w:lineRule="atLeast"/>
            <w:jc w:val="center"/>
            <w:rPr>
              <w:rFonts w:ascii="Arial" w:hAnsi="Arial" w:cs="Arial"/>
            </w:rPr>
          </w:pPr>
          <w:r w:rsidRPr="00B160E9">
            <w:rPr>
              <w:rFonts w:ascii="Arial" w:hAnsi="Arial" w:cs="Arial"/>
              <w:b/>
            </w:rPr>
            <w:t>Echtzeitbasierte Net</w:t>
          </w:r>
          <w:r>
            <w:rPr>
              <w:rFonts w:ascii="Arial" w:hAnsi="Arial" w:cs="Arial"/>
              <w:b/>
            </w:rPr>
            <w:t>z</w:t>
          </w:r>
          <w:r w:rsidRPr="00B160E9">
            <w:rPr>
              <w:rFonts w:ascii="Arial" w:hAnsi="Arial" w:cs="Arial"/>
              <w:b/>
            </w:rPr>
            <w:t>werkdatenanalyse zur Ermittlung verwendeter Root Zertifikate</w:t>
          </w:r>
        </w:p>
        <w:p w14:paraId="3E545122" w14:textId="77777777" w:rsidR="00DC5155" w:rsidRPr="00426B42" w:rsidRDefault="00DC5155" w:rsidP="000F41AC">
          <w:pPr>
            <w:spacing w:after="240" w:line="240" w:lineRule="atLeast"/>
            <w:jc w:val="center"/>
            <w:rPr>
              <w:rFonts w:ascii="Arial" w:hAnsi="Arial" w:cs="Arial"/>
            </w:rPr>
          </w:pPr>
        </w:p>
        <w:p w14:paraId="43B96183" w14:textId="77777777" w:rsidR="00DC5155" w:rsidRPr="00426B42" w:rsidRDefault="00DC5155" w:rsidP="000F41AC">
          <w:pPr>
            <w:spacing w:after="240" w:line="240" w:lineRule="atLeast"/>
            <w:jc w:val="center"/>
            <w:rPr>
              <w:rFonts w:ascii="Arial" w:hAnsi="Arial" w:cs="Arial"/>
            </w:rPr>
          </w:pPr>
        </w:p>
        <w:p w14:paraId="39DEC877" w14:textId="77777777" w:rsidR="00DC5155" w:rsidRPr="00426B42" w:rsidRDefault="003B6006" w:rsidP="000F41AC">
          <w:pPr>
            <w:spacing w:after="240" w:line="240" w:lineRule="atLeast"/>
            <w:jc w:val="center"/>
            <w:rPr>
              <w:rFonts w:ascii="Arial" w:hAnsi="Arial" w:cs="Arial"/>
              <w:b/>
              <w:spacing w:val="20"/>
              <w:sz w:val="28"/>
            </w:rPr>
          </w:pPr>
          <w:r>
            <w:rPr>
              <w:rFonts w:ascii="Arial" w:hAnsi="Arial" w:cs="Arial"/>
              <w:b/>
              <w:spacing w:val="20"/>
              <w:sz w:val="28"/>
            </w:rPr>
            <w:t>Masterarbeit</w:t>
          </w:r>
        </w:p>
        <w:p w14:paraId="32BD49F5" w14:textId="77777777" w:rsidR="00DC5155" w:rsidRPr="00426B42" w:rsidRDefault="00DC5155" w:rsidP="000F41AC">
          <w:pPr>
            <w:spacing w:after="240" w:line="240" w:lineRule="atLeast"/>
            <w:jc w:val="center"/>
            <w:rPr>
              <w:rFonts w:ascii="Arial" w:hAnsi="Arial" w:cs="Arial"/>
              <w:b/>
              <w:spacing w:val="20"/>
              <w:sz w:val="28"/>
            </w:rPr>
          </w:pPr>
        </w:p>
        <w:p w14:paraId="22CB15D8" w14:textId="77777777" w:rsidR="00DC5155" w:rsidRPr="00426B42" w:rsidRDefault="00861922" w:rsidP="000F41AC">
          <w:pPr>
            <w:spacing w:after="240" w:line="240" w:lineRule="atLeast"/>
            <w:jc w:val="center"/>
            <w:rPr>
              <w:rFonts w:ascii="Arial" w:hAnsi="Arial" w:cs="Arial"/>
            </w:rPr>
          </w:pPr>
          <w:r w:rsidRPr="00426B42">
            <w:rPr>
              <w:rFonts w:ascii="Arial" w:hAnsi="Arial" w:cs="Arial"/>
            </w:rPr>
            <w:t>vorgeleg</w:t>
          </w:r>
          <w:r w:rsidR="00DC5155" w:rsidRPr="00426B42">
            <w:rPr>
              <w:rFonts w:ascii="Arial" w:hAnsi="Arial" w:cs="Arial"/>
            </w:rPr>
            <w:t>t von</w:t>
          </w:r>
        </w:p>
        <w:p w14:paraId="6411D124" w14:textId="77777777" w:rsidR="00DC5155" w:rsidRPr="00426B42" w:rsidRDefault="007C41BC" w:rsidP="000F41AC">
          <w:pPr>
            <w:spacing w:after="240" w:line="240" w:lineRule="atLeast"/>
            <w:jc w:val="center"/>
            <w:rPr>
              <w:rFonts w:ascii="Arial" w:hAnsi="Arial" w:cs="Arial"/>
              <w:b/>
            </w:rPr>
          </w:pPr>
          <w:r w:rsidRPr="00426B42">
            <w:rPr>
              <w:rFonts w:ascii="Arial" w:hAnsi="Arial" w:cs="Arial"/>
              <w:b/>
            </w:rPr>
            <w:t>Sebastian Bilda</w:t>
          </w:r>
        </w:p>
        <w:p w14:paraId="1A912B78" w14:textId="77777777" w:rsidR="00DC5155" w:rsidRPr="00426B42" w:rsidRDefault="00DC5155" w:rsidP="000F41AC">
          <w:pPr>
            <w:spacing w:after="240" w:line="240" w:lineRule="atLeast"/>
            <w:jc w:val="center"/>
            <w:rPr>
              <w:rFonts w:ascii="Arial" w:hAnsi="Arial" w:cs="Arial"/>
            </w:rPr>
          </w:pPr>
          <w:r w:rsidRPr="00426B42">
            <w:rPr>
              <w:rFonts w:ascii="Arial" w:hAnsi="Arial" w:cs="Arial"/>
            </w:rPr>
            <w:t>aus Landshut</w:t>
          </w:r>
        </w:p>
        <w:p w14:paraId="4E3D68D1" w14:textId="77777777" w:rsidR="000F41AC" w:rsidRDefault="000F41AC" w:rsidP="000F41AC">
          <w:pPr>
            <w:spacing w:after="240" w:line="240" w:lineRule="atLeast"/>
            <w:jc w:val="center"/>
            <w:rPr>
              <w:rFonts w:ascii="Arial" w:hAnsi="Arial" w:cs="Arial"/>
              <w:sz w:val="19"/>
              <w:szCs w:val="19"/>
            </w:rPr>
          </w:pPr>
        </w:p>
        <w:p w14:paraId="24EB0C0B" w14:textId="77777777" w:rsidR="000F41AC" w:rsidRDefault="000F41AC" w:rsidP="000F41AC">
          <w:pPr>
            <w:spacing w:after="240" w:line="240" w:lineRule="atLeast"/>
            <w:jc w:val="center"/>
            <w:rPr>
              <w:rFonts w:ascii="Arial" w:hAnsi="Arial" w:cs="Arial"/>
              <w:sz w:val="19"/>
              <w:szCs w:val="19"/>
            </w:rPr>
          </w:pPr>
        </w:p>
        <w:p w14:paraId="6839CDF9" w14:textId="77777777" w:rsidR="000F41AC" w:rsidRDefault="000F41AC" w:rsidP="000F41AC">
          <w:pPr>
            <w:spacing w:after="240" w:line="240" w:lineRule="atLeast"/>
            <w:jc w:val="center"/>
            <w:rPr>
              <w:rFonts w:ascii="Arial" w:hAnsi="Arial" w:cs="Arial"/>
              <w:sz w:val="19"/>
              <w:szCs w:val="19"/>
            </w:rPr>
          </w:pPr>
        </w:p>
        <w:p w14:paraId="0C9FAA58" w14:textId="77777777" w:rsidR="000F41AC" w:rsidRDefault="000F41AC" w:rsidP="000F41AC">
          <w:pPr>
            <w:spacing w:after="240" w:line="240" w:lineRule="atLeast"/>
            <w:jc w:val="center"/>
            <w:rPr>
              <w:rFonts w:ascii="Arial" w:hAnsi="Arial" w:cs="Arial"/>
              <w:sz w:val="19"/>
              <w:szCs w:val="19"/>
            </w:rPr>
          </w:pPr>
        </w:p>
        <w:p w14:paraId="6456A01F" w14:textId="77777777" w:rsidR="00DC5155" w:rsidRDefault="00DC5155" w:rsidP="000F41AC">
          <w:pPr>
            <w:spacing w:after="240" w:line="240" w:lineRule="atLeast"/>
            <w:jc w:val="center"/>
            <w:rPr>
              <w:rFonts w:ascii="Arial" w:hAnsi="Arial" w:cs="Arial"/>
              <w:sz w:val="19"/>
              <w:szCs w:val="19"/>
            </w:rPr>
          </w:pPr>
          <w:r w:rsidRPr="00426B42">
            <w:rPr>
              <w:rFonts w:ascii="Arial" w:hAnsi="Arial" w:cs="Arial"/>
              <w:sz w:val="19"/>
              <w:szCs w:val="19"/>
            </w:rPr>
            <w:t>eingereicht am: .......................</w:t>
          </w:r>
        </w:p>
        <w:p w14:paraId="6A49C144" w14:textId="77777777" w:rsidR="000F41AC" w:rsidRPr="00426B42" w:rsidRDefault="000F41AC" w:rsidP="000F41AC">
          <w:pPr>
            <w:spacing w:after="240" w:line="240" w:lineRule="atLeast"/>
            <w:jc w:val="center"/>
            <w:rPr>
              <w:rFonts w:ascii="Arial" w:hAnsi="Arial" w:cs="Arial"/>
              <w:sz w:val="19"/>
              <w:szCs w:val="19"/>
            </w:rPr>
          </w:pPr>
        </w:p>
        <w:p w14:paraId="2A883F25" w14:textId="77777777" w:rsidR="004A4E62" w:rsidRDefault="00DC5155" w:rsidP="004A4E62">
          <w:pPr>
            <w:pStyle w:val="Grundtextzentriert"/>
            <w:spacing w:after="240" w:line="240" w:lineRule="atLeast"/>
            <w:rPr>
              <w:rFonts w:ascii="Arial" w:hAnsi="Arial" w:cs="Arial"/>
            </w:rPr>
          </w:pPr>
          <w:r w:rsidRPr="00426B42">
            <w:rPr>
              <w:rFonts w:ascii="Arial" w:hAnsi="Arial" w:cs="Arial"/>
              <w:sz w:val="19"/>
              <w:szCs w:val="19"/>
            </w:rPr>
            <w:t xml:space="preserve">Betreuer: </w:t>
          </w:r>
          <w:r w:rsidR="003B6006">
            <w:rPr>
              <w:rFonts w:ascii="Arial" w:hAnsi="Arial" w:cs="Arial"/>
              <w:sz w:val="19"/>
              <w:szCs w:val="19"/>
            </w:rPr>
            <w:t>Johann Uhrmann</w:t>
          </w:r>
        </w:p>
      </w:sdtContent>
    </w:sdt>
    <w:p w14:paraId="47EB486E" w14:textId="77777777" w:rsidR="00B16616" w:rsidRPr="004A4E62" w:rsidRDefault="00B16616" w:rsidP="004A4E62">
      <w:pPr>
        <w:pStyle w:val="Grundtextzentriert"/>
        <w:spacing w:after="240" w:line="240" w:lineRule="atLeast"/>
        <w:jc w:val="both"/>
        <w:rPr>
          <w:rFonts w:ascii="Arial" w:hAnsi="Arial" w:cs="Arial"/>
        </w:rPr>
      </w:pPr>
      <w:r w:rsidRPr="00426B42">
        <w:lastRenderedPageBreak/>
        <w:br w:type="page"/>
      </w:r>
    </w:p>
    <w:p w14:paraId="28468392" w14:textId="77777777" w:rsidR="003B6006" w:rsidRDefault="003B6006">
      <w:pPr>
        <w:rPr>
          <w:b/>
          <w:kern w:val="28"/>
          <w:sz w:val="28"/>
        </w:rPr>
      </w:pPr>
      <w:bookmarkStart w:id="1" w:name="Abkürzungsverzeichnis"/>
      <w:bookmarkStart w:id="2" w:name="Inhaltsverzeichnis"/>
      <w:r>
        <w:lastRenderedPageBreak/>
        <w:br w:type="page"/>
      </w:r>
    </w:p>
    <w:p w14:paraId="34324930" w14:textId="77777777" w:rsidR="009E4B3B" w:rsidRPr="00426B42" w:rsidRDefault="009E4B3B" w:rsidP="0004159B">
      <w:pPr>
        <w:pStyle w:val="berschrift1"/>
        <w:numPr>
          <w:ilvl w:val="0"/>
          <w:numId w:val="0"/>
        </w:numPr>
      </w:pPr>
      <w:bookmarkStart w:id="3" w:name="_Toc66520168"/>
      <w:r w:rsidRPr="00426B42">
        <w:lastRenderedPageBreak/>
        <w:t xml:space="preserve">Erklärung zur </w:t>
      </w:r>
      <w:r w:rsidR="002E4C4B">
        <w:t>Masterarbeit</w:t>
      </w:r>
      <w:bookmarkEnd w:id="3"/>
    </w:p>
    <w:p w14:paraId="082E856A" w14:textId="77777777" w:rsidR="009E4B3B" w:rsidRPr="00426B42" w:rsidRDefault="009E4B3B" w:rsidP="00B32FCB">
      <w:pPr>
        <w:pStyle w:val="Grundtext"/>
        <w:jc w:val="left"/>
      </w:pPr>
      <w:r w:rsidRPr="00426B42">
        <w:t xml:space="preserve">Name, Vorname </w:t>
      </w:r>
      <w:r w:rsidRPr="00426B42">
        <w:br/>
        <w:t>der/des Studierenden: …………………………………………….</w:t>
      </w:r>
    </w:p>
    <w:p w14:paraId="7BC0F837" w14:textId="77777777" w:rsidR="009E4B3B" w:rsidRPr="00426B42" w:rsidRDefault="009E4B3B" w:rsidP="00D62704">
      <w:pPr>
        <w:pStyle w:val="Grundtext"/>
        <w:spacing w:line="240" w:lineRule="atLeast"/>
      </w:pPr>
    </w:p>
    <w:p w14:paraId="34FF457A" w14:textId="77777777" w:rsidR="009E4B3B" w:rsidRPr="00B32FCB" w:rsidRDefault="009E4B3B" w:rsidP="00B32FCB">
      <w:pPr>
        <w:pStyle w:val="Grundtext"/>
      </w:pPr>
      <w:r w:rsidRPr="00B32FCB">
        <w:t>Hiermit erkläre ich, dass ich die Arbeit selbständig verfasst, noch nicht anderweitig für Prüfungszwecke vorgelegt, keine anderen als die angegebenen Quellen oder Hilfsmittel benutzt sowie wörtliche und sinngemäße Zitate als solche gekennzeichnet habe.</w:t>
      </w:r>
    </w:p>
    <w:p w14:paraId="40191796" w14:textId="77777777" w:rsidR="009E4B3B" w:rsidRPr="00B32FCB" w:rsidRDefault="009E4B3B" w:rsidP="00B32FCB">
      <w:pPr>
        <w:pStyle w:val="Grundtext"/>
      </w:pPr>
    </w:p>
    <w:p w14:paraId="1DAAAD29" w14:textId="77777777" w:rsidR="009E4B3B" w:rsidRPr="00B32FCB" w:rsidRDefault="009E4B3B" w:rsidP="00B32FCB">
      <w:pPr>
        <w:pStyle w:val="Grundtext"/>
      </w:pPr>
      <w:r w:rsidRPr="00B32FCB">
        <w:t>Landshut, den …………….</w:t>
      </w:r>
      <w:r w:rsidRPr="00B32FCB">
        <w:tab/>
      </w:r>
      <w:r w:rsidRPr="00B32FCB">
        <w:tab/>
      </w:r>
      <w:r w:rsidRPr="00B32FCB">
        <w:tab/>
      </w:r>
      <w:r w:rsidRPr="00B32FCB">
        <w:tab/>
        <w:t>…..………………………………….</w:t>
      </w:r>
      <w:r w:rsidRPr="00B32FCB">
        <w:br/>
      </w:r>
      <w:r w:rsidRPr="00B32FCB">
        <w:tab/>
      </w:r>
      <w:r w:rsidRPr="00B32FCB">
        <w:tab/>
      </w:r>
      <w:r w:rsidRPr="00B32FCB">
        <w:tab/>
      </w:r>
      <w:r w:rsidRPr="00B32FCB">
        <w:tab/>
      </w:r>
      <w:r w:rsidRPr="00B32FCB">
        <w:tab/>
      </w:r>
      <w:r w:rsidRPr="00B32FCB">
        <w:tab/>
      </w:r>
      <w:r w:rsidRPr="00B32FCB">
        <w:tab/>
        <w:t>(Unterschrift der/des Studierenden)</w:t>
      </w:r>
    </w:p>
    <w:p w14:paraId="37C1C54D" w14:textId="77777777" w:rsidR="003B6006" w:rsidRDefault="003B6006">
      <w:r>
        <w:br w:type="page"/>
      </w:r>
    </w:p>
    <w:p w14:paraId="1FBAF8C9" w14:textId="77777777" w:rsidR="003B6006" w:rsidRDefault="003B6006">
      <w:r>
        <w:lastRenderedPageBreak/>
        <w:br w:type="page"/>
      </w:r>
    </w:p>
    <w:p w14:paraId="62E6FA61" w14:textId="77777777" w:rsidR="003B6006" w:rsidRPr="00204104" w:rsidRDefault="003B6006" w:rsidP="001051B9">
      <w:pPr>
        <w:pStyle w:val="Verzeichnisse"/>
        <w:rPr>
          <w:rStyle w:val="Hervorhebung"/>
          <w:i w:val="0"/>
          <w:iCs w:val="0"/>
        </w:rPr>
      </w:pPr>
      <w:bookmarkStart w:id="4" w:name="_Toc66520169"/>
      <w:r w:rsidRPr="00204104">
        <w:rPr>
          <w:rStyle w:val="Hervorhebung"/>
          <w:i w:val="0"/>
          <w:iCs w:val="0"/>
        </w:rPr>
        <w:lastRenderedPageBreak/>
        <w:t>Abstract</w:t>
      </w:r>
      <w:bookmarkEnd w:id="4"/>
    </w:p>
    <w:p w14:paraId="52204064" w14:textId="77777777" w:rsidR="00E04A4E" w:rsidRPr="00E04A4E" w:rsidRDefault="00E04A4E" w:rsidP="00EF2D74"/>
    <w:p w14:paraId="3A531E69" w14:textId="77777777" w:rsidR="003B6006" w:rsidRDefault="003B6006">
      <w:pPr>
        <w:rPr>
          <w:b/>
          <w:kern w:val="28"/>
          <w:sz w:val="28"/>
        </w:rPr>
      </w:pPr>
      <w:r>
        <w:br w:type="page"/>
      </w:r>
    </w:p>
    <w:p w14:paraId="21C27312" w14:textId="77777777" w:rsidR="00B16616" w:rsidRPr="00426B42" w:rsidRDefault="00B16616" w:rsidP="0004159B">
      <w:pPr>
        <w:pStyle w:val="Verzeichnisse"/>
      </w:pPr>
      <w:bookmarkStart w:id="5" w:name="_Toc66520170"/>
      <w:r w:rsidRPr="00426B42">
        <w:lastRenderedPageBreak/>
        <w:t>Inhaltsverzeichnis</w:t>
      </w:r>
      <w:bookmarkEnd w:id="5"/>
    </w:p>
    <w:bookmarkEnd w:id="1"/>
    <w:bookmarkEnd w:id="2"/>
    <w:p w14:paraId="78DDE015" w14:textId="536DB91E" w:rsidR="004D68BE" w:rsidRDefault="00B16616">
      <w:pPr>
        <w:pStyle w:val="Verzeichnis1"/>
        <w:rPr>
          <w:rFonts w:asciiTheme="minorHAnsi" w:eastAsiaTheme="minorEastAsia" w:hAnsiTheme="minorHAnsi" w:cstheme="minorBidi"/>
          <w:sz w:val="22"/>
          <w:szCs w:val="22"/>
        </w:rPr>
      </w:pPr>
      <w:r w:rsidRPr="00426B42">
        <w:rPr>
          <w:i/>
        </w:rPr>
        <w:fldChar w:fldCharType="begin"/>
      </w:r>
      <w:r w:rsidRPr="00426B42">
        <w:rPr>
          <w:i/>
        </w:rPr>
        <w:instrText xml:space="preserve"> TOC \o "1-4" \h \z \t "Überschrift 8;2;Überschrift 9;3;Grundtext (wie Überschr1);1" </w:instrText>
      </w:r>
      <w:r w:rsidRPr="00426B42">
        <w:rPr>
          <w:i/>
        </w:rPr>
        <w:fldChar w:fldCharType="separate"/>
      </w:r>
      <w:hyperlink w:anchor="_Toc66520168" w:history="1">
        <w:r w:rsidR="004D68BE" w:rsidRPr="007A7DD7">
          <w:rPr>
            <w:rStyle w:val="Hyperlink"/>
          </w:rPr>
          <w:t>Erklärung zur Masterarbeit</w:t>
        </w:r>
        <w:r w:rsidR="004D68BE">
          <w:rPr>
            <w:webHidden/>
          </w:rPr>
          <w:tab/>
        </w:r>
        <w:r w:rsidR="004D68BE">
          <w:rPr>
            <w:webHidden/>
          </w:rPr>
          <w:fldChar w:fldCharType="begin"/>
        </w:r>
        <w:r w:rsidR="004D68BE">
          <w:rPr>
            <w:webHidden/>
          </w:rPr>
          <w:instrText xml:space="preserve"> PAGEREF _Toc66520168 \h </w:instrText>
        </w:r>
        <w:r w:rsidR="004D68BE">
          <w:rPr>
            <w:webHidden/>
          </w:rPr>
        </w:r>
        <w:r w:rsidR="004D68BE">
          <w:rPr>
            <w:webHidden/>
          </w:rPr>
          <w:fldChar w:fldCharType="separate"/>
        </w:r>
        <w:r w:rsidR="004D68BE">
          <w:rPr>
            <w:webHidden/>
          </w:rPr>
          <w:t>- 4 -</w:t>
        </w:r>
        <w:r w:rsidR="004D68BE">
          <w:rPr>
            <w:webHidden/>
          </w:rPr>
          <w:fldChar w:fldCharType="end"/>
        </w:r>
      </w:hyperlink>
    </w:p>
    <w:p w14:paraId="72EA6C0E" w14:textId="0FD641DC" w:rsidR="004D68BE" w:rsidRDefault="004D68BE">
      <w:pPr>
        <w:pStyle w:val="Verzeichnis1"/>
        <w:rPr>
          <w:rFonts w:asciiTheme="minorHAnsi" w:eastAsiaTheme="minorEastAsia" w:hAnsiTheme="minorHAnsi" w:cstheme="minorBidi"/>
          <w:sz w:val="22"/>
          <w:szCs w:val="22"/>
        </w:rPr>
      </w:pPr>
      <w:hyperlink w:anchor="_Toc66520169" w:history="1">
        <w:r w:rsidRPr="007A7DD7">
          <w:rPr>
            <w:rStyle w:val="Hyperlink"/>
          </w:rPr>
          <w:t>Abstract</w:t>
        </w:r>
        <w:r>
          <w:rPr>
            <w:webHidden/>
          </w:rPr>
          <w:tab/>
        </w:r>
        <w:r>
          <w:rPr>
            <w:webHidden/>
          </w:rPr>
          <w:fldChar w:fldCharType="begin"/>
        </w:r>
        <w:r>
          <w:rPr>
            <w:webHidden/>
          </w:rPr>
          <w:instrText xml:space="preserve"> PAGEREF _Toc66520169 \h </w:instrText>
        </w:r>
        <w:r>
          <w:rPr>
            <w:webHidden/>
          </w:rPr>
        </w:r>
        <w:r>
          <w:rPr>
            <w:webHidden/>
          </w:rPr>
          <w:fldChar w:fldCharType="separate"/>
        </w:r>
        <w:r>
          <w:rPr>
            <w:webHidden/>
          </w:rPr>
          <w:t>- 6 -</w:t>
        </w:r>
        <w:r>
          <w:rPr>
            <w:webHidden/>
          </w:rPr>
          <w:fldChar w:fldCharType="end"/>
        </w:r>
      </w:hyperlink>
    </w:p>
    <w:p w14:paraId="26403A9E" w14:textId="385CED72" w:rsidR="004D68BE" w:rsidRDefault="004D68BE">
      <w:pPr>
        <w:pStyle w:val="Verzeichnis1"/>
        <w:rPr>
          <w:rFonts w:asciiTheme="minorHAnsi" w:eastAsiaTheme="minorEastAsia" w:hAnsiTheme="minorHAnsi" w:cstheme="minorBidi"/>
          <w:sz w:val="22"/>
          <w:szCs w:val="22"/>
        </w:rPr>
      </w:pPr>
      <w:hyperlink w:anchor="_Toc66520170" w:history="1">
        <w:r w:rsidRPr="007A7DD7">
          <w:rPr>
            <w:rStyle w:val="Hyperlink"/>
          </w:rPr>
          <w:t>Inhaltsverzeichnis</w:t>
        </w:r>
        <w:r>
          <w:rPr>
            <w:webHidden/>
          </w:rPr>
          <w:tab/>
        </w:r>
        <w:r>
          <w:rPr>
            <w:webHidden/>
          </w:rPr>
          <w:fldChar w:fldCharType="begin"/>
        </w:r>
        <w:r>
          <w:rPr>
            <w:webHidden/>
          </w:rPr>
          <w:instrText xml:space="preserve"> PAGEREF _Toc66520170 \h </w:instrText>
        </w:r>
        <w:r>
          <w:rPr>
            <w:webHidden/>
          </w:rPr>
        </w:r>
        <w:r>
          <w:rPr>
            <w:webHidden/>
          </w:rPr>
          <w:fldChar w:fldCharType="separate"/>
        </w:r>
        <w:r>
          <w:rPr>
            <w:webHidden/>
          </w:rPr>
          <w:t>- 7 -</w:t>
        </w:r>
        <w:r>
          <w:rPr>
            <w:webHidden/>
          </w:rPr>
          <w:fldChar w:fldCharType="end"/>
        </w:r>
      </w:hyperlink>
    </w:p>
    <w:p w14:paraId="091577AC" w14:textId="5E49780F" w:rsidR="004D68BE" w:rsidRDefault="004D68BE">
      <w:pPr>
        <w:pStyle w:val="Verzeichnis1"/>
        <w:rPr>
          <w:rFonts w:asciiTheme="minorHAnsi" w:eastAsiaTheme="minorEastAsia" w:hAnsiTheme="minorHAnsi" w:cstheme="minorBidi"/>
          <w:sz w:val="22"/>
          <w:szCs w:val="22"/>
        </w:rPr>
      </w:pPr>
      <w:hyperlink w:anchor="_Toc66520171" w:history="1">
        <w:r w:rsidRPr="007A7DD7">
          <w:rPr>
            <w:rStyle w:val="Hyperlink"/>
          </w:rPr>
          <w:t>1</w:t>
        </w:r>
        <w:r>
          <w:rPr>
            <w:rFonts w:asciiTheme="minorHAnsi" w:eastAsiaTheme="minorEastAsia" w:hAnsiTheme="minorHAnsi" w:cstheme="minorBidi"/>
            <w:sz w:val="22"/>
            <w:szCs w:val="22"/>
          </w:rPr>
          <w:tab/>
        </w:r>
        <w:r w:rsidRPr="007A7DD7">
          <w:rPr>
            <w:rStyle w:val="Hyperlink"/>
          </w:rPr>
          <w:t>Einleitung</w:t>
        </w:r>
        <w:r>
          <w:rPr>
            <w:webHidden/>
          </w:rPr>
          <w:tab/>
        </w:r>
        <w:r>
          <w:rPr>
            <w:webHidden/>
          </w:rPr>
          <w:fldChar w:fldCharType="begin"/>
        </w:r>
        <w:r>
          <w:rPr>
            <w:webHidden/>
          </w:rPr>
          <w:instrText xml:space="preserve"> PAGEREF _Toc66520171 \h </w:instrText>
        </w:r>
        <w:r>
          <w:rPr>
            <w:webHidden/>
          </w:rPr>
        </w:r>
        <w:r>
          <w:rPr>
            <w:webHidden/>
          </w:rPr>
          <w:fldChar w:fldCharType="separate"/>
        </w:r>
        <w:r>
          <w:rPr>
            <w:webHidden/>
          </w:rPr>
          <w:t>- 8 -</w:t>
        </w:r>
        <w:r>
          <w:rPr>
            <w:webHidden/>
          </w:rPr>
          <w:fldChar w:fldCharType="end"/>
        </w:r>
      </w:hyperlink>
    </w:p>
    <w:p w14:paraId="179CC4C6" w14:textId="22A5C26F" w:rsidR="004D68BE" w:rsidRDefault="004D68BE">
      <w:pPr>
        <w:pStyle w:val="Verzeichnis2"/>
        <w:tabs>
          <w:tab w:val="left" w:pos="1276"/>
        </w:tabs>
        <w:rPr>
          <w:rFonts w:asciiTheme="minorHAnsi" w:eastAsiaTheme="minorEastAsia" w:hAnsiTheme="minorHAnsi" w:cstheme="minorBidi"/>
          <w:sz w:val="22"/>
          <w:szCs w:val="22"/>
        </w:rPr>
      </w:pPr>
      <w:hyperlink w:anchor="_Toc66520172" w:history="1">
        <w:r w:rsidRPr="007A7DD7">
          <w:rPr>
            <w:rStyle w:val="Hyperlink"/>
          </w:rPr>
          <w:t>1.1</w:t>
        </w:r>
        <w:r>
          <w:rPr>
            <w:rFonts w:asciiTheme="minorHAnsi" w:eastAsiaTheme="minorEastAsia" w:hAnsiTheme="minorHAnsi" w:cstheme="minorBidi"/>
            <w:sz w:val="22"/>
            <w:szCs w:val="22"/>
          </w:rPr>
          <w:tab/>
        </w:r>
        <w:r w:rsidRPr="007A7DD7">
          <w:rPr>
            <w:rStyle w:val="Hyperlink"/>
          </w:rPr>
          <w:t>Problemstellung und Motivation</w:t>
        </w:r>
        <w:r>
          <w:rPr>
            <w:webHidden/>
          </w:rPr>
          <w:tab/>
        </w:r>
        <w:r>
          <w:rPr>
            <w:webHidden/>
          </w:rPr>
          <w:fldChar w:fldCharType="begin"/>
        </w:r>
        <w:r>
          <w:rPr>
            <w:webHidden/>
          </w:rPr>
          <w:instrText xml:space="preserve"> PAGEREF _Toc66520172 \h </w:instrText>
        </w:r>
        <w:r>
          <w:rPr>
            <w:webHidden/>
          </w:rPr>
        </w:r>
        <w:r>
          <w:rPr>
            <w:webHidden/>
          </w:rPr>
          <w:fldChar w:fldCharType="separate"/>
        </w:r>
        <w:r>
          <w:rPr>
            <w:webHidden/>
          </w:rPr>
          <w:t>- 8 -</w:t>
        </w:r>
        <w:r>
          <w:rPr>
            <w:webHidden/>
          </w:rPr>
          <w:fldChar w:fldCharType="end"/>
        </w:r>
      </w:hyperlink>
    </w:p>
    <w:p w14:paraId="743597C0" w14:textId="083C85E3" w:rsidR="004D68BE" w:rsidRDefault="004D68BE">
      <w:pPr>
        <w:pStyle w:val="Verzeichnis2"/>
        <w:tabs>
          <w:tab w:val="left" w:pos="1276"/>
        </w:tabs>
        <w:rPr>
          <w:rFonts w:asciiTheme="minorHAnsi" w:eastAsiaTheme="minorEastAsia" w:hAnsiTheme="minorHAnsi" w:cstheme="minorBidi"/>
          <w:sz w:val="22"/>
          <w:szCs w:val="22"/>
        </w:rPr>
      </w:pPr>
      <w:hyperlink w:anchor="_Toc66520173" w:history="1">
        <w:r w:rsidRPr="007A7DD7">
          <w:rPr>
            <w:rStyle w:val="Hyperlink"/>
          </w:rPr>
          <w:t>1.2</w:t>
        </w:r>
        <w:r>
          <w:rPr>
            <w:rFonts w:asciiTheme="minorHAnsi" w:eastAsiaTheme="minorEastAsia" w:hAnsiTheme="minorHAnsi" w:cstheme="minorBidi"/>
            <w:sz w:val="22"/>
            <w:szCs w:val="22"/>
          </w:rPr>
          <w:tab/>
        </w:r>
        <w:r w:rsidRPr="007A7DD7">
          <w:rPr>
            <w:rStyle w:val="Hyperlink"/>
          </w:rPr>
          <w:t>Zielsetzung</w:t>
        </w:r>
        <w:r>
          <w:rPr>
            <w:webHidden/>
          </w:rPr>
          <w:tab/>
        </w:r>
        <w:r>
          <w:rPr>
            <w:webHidden/>
          </w:rPr>
          <w:fldChar w:fldCharType="begin"/>
        </w:r>
        <w:r>
          <w:rPr>
            <w:webHidden/>
          </w:rPr>
          <w:instrText xml:space="preserve"> PAGEREF _Toc66520173 \h </w:instrText>
        </w:r>
        <w:r>
          <w:rPr>
            <w:webHidden/>
          </w:rPr>
        </w:r>
        <w:r>
          <w:rPr>
            <w:webHidden/>
          </w:rPr>
          <w:fldChar w:fldCharType="separate"/>
        </w:r>
        <w:r>
          <w:rPr>
            <w:webHidden/>
          </w:rPr>
          <w:t>- 10 -</w:t>
        </w:r>
        <w:r>
          <w:rPr>
            <w:webHidden/>
          </w:rPr>
          <w:fldChar w:fldCharType="end"/>
        </w:r>
      </w:hyperlink>
    </w:p>
    <w:p w14:paraId="470B86F4" w14:textId="49F36627" w:rsidR="004D68BE" w:rsidRDefault="004D68BE">
      <w:pPr>
        <w:pStyle w:val="Verzeichnis1"/>
        <w:rPr>
          <w:rFonts w:asciiTheme="minorHAnsi" w:eastAsiaTheme="minorEastAsia" w:hAnsiTheme="minorHAnsi" w:cstheme="minorBidi"/>
          <w:sz w:val="22"/>
          <w:szCs w:val="22"/>
        </w:rPr>
      </w:pPr>
      <w:hyperlink w:anchor="_Toc66520174" w:history="1">
        <w:r w:rsidRPr="007A7DD7">
          <w:rPr>
            <w:rStyle w:val="Hyperlink"/>
          </w:rPr>
          <w:t>2</w:t>
        </w:r>
        <w:r>
          <w:rPr>
            <w:rFonts w:asciiTheme="minorHAnsi" w:eastAsiaTheme="minorEastAsia" w:hAnsiTheme="minorHAnsi" w:cstheme="minorBidi"/>
            <w:sz w:val="22"/>
            <w:szCs w:val="22"/>
          </w:rPr>
          <w:tab/>
        </w:r>
        <w:r w:rsidRPr="007A7DD7">
          <w:rPr>
            <w:rStyle w:val="Hyperlink"/>
          </w:rPr>
          <w:t>Grundlagen</w:t>
        </w:r>
        <w:r>
          <w:rPr>
            <w:webHidden/>
          </w:rPr>
          <w:tab/>
        </w:r>
        <w:r>
          <w:rPr>
            <w:webHidden/>
          </w:rPr>
          <w:fldChar w:fldCharType="begin"/>
        </w:r>
        <w:r>
          <w:rPr>
            <w:webHidden/>
          </w:rPr>
          <w:instrText xml:space="preserve"> PAGEREF _Toc66520174 \h </w:instrText>
        </w:r>
        <w:r>
          <w:rPr>
            <w:webHidden/>
          </w:rPr>
        </w:r>
        <w:r>
          <w:rPr>
            <w:webHidden/>
          </w:rPr>
          <w:fldChar w:fldCharType="separate"/>
        </w:r>
        <w:r>
          <w:rPr>
            <w:webHidden/>
          </w:rPr>
          <w:t>- 11 -</w:t>
        </w:r>
        <w:r>
          <w:rPr>
            <w:webHidden/>
          </w:rPr>
          <w:fldChar w:fldCharType="end"/>
        </w:r>
      </w:hyperlink>
    </w:p>
    <w:p w14:paraId="20450F31" w14:textId="69FB58B7" w:rsidR="004D68BE" w:rsidRDefault="004D68BE">
      <w:pPr>
        <w:pStyle w:val="Verzeichnis2"/>
        <w:tabs>
          <w:tab w:val="left" w:pos="1276"/>
        </w:tabs>
        <w:rPr>
          <w:rFonts w:asciiTheme="minorHAnsi" w:eastAsiaTheme="minorEastAsia" w:hAnsiTheme="minorHAnsi" w:cstheme="minorBidi"/>
          <w:sz w:val="22"/>
          <w:szCs w:val="22"/>
        </w:rPr>
      </w:pPr>
      <w:hyperlink w:anchor="_Toc66520175" w:history="1">
        <w:r w:rsidRPr="007A7DD7">
          <w:rPr>
            <w:rStyle w:val="Hyperlink"/>
          </w:rPr>
          <w:t>2.1</w:t>
        </w:r>
        <w:r>
          <w:rPr>
            <w:rFonts w:asciiTheme="minorHAnsi" w:eastAsiaTheme="minorEastAsia" w:hAnsiTheme="minorHAnsi" w:cstheme="minorBidi"/>
            <w:sz w:val="22"/>
            <w:szCs w:val="22"/>
          </w:rPr>
          <w:tab/>
        </w:r>
        <w:r w:rsidRPr="007A7DD7">
          <w:rPr>
            <w:rStyle w:val="Hyperlink"/>
          </w:rPr>
          <w:t>Public Key Infrastructure</w:t>
        </w:r>
        <w:r>
          <w:rPr>
            <w:webHidden/>
          </w:rPr>
          <w:tab/>
        </w:r>
        <w:r>
          <w:rPr>
            <w:webHidden/>
          </w:rPr>
          <w:fldChar w:fldCharType="begin"/>
        </w:r>
        <w:r>
          <w:rPr>
            <w:webHidden/>
          </w:rPr>
          <w:instrText xml:space="preserve"> PAGEREF _Toc66520175 \h </w:instrText>
        </w:r>
        <w:r>
          <w:rPr>
            <w:webHidden/>
          </w:rPr>
        </w:r>
        <w:r>
          <w:rPr>
            <w:webHidden/>
          </w:rPr>
          <w:fldChar w:fldCharType="separate"/>
        </w:r>
        <w:r>
          <w:rPr>
            <w:webHidden/>
          </w:rPr>
          <w:t>- 11 -</w:t>
        </w:r>
        <w:r>
          <w:rPr>
            <w:webHidden/>
          </w:rPr>
          <w:fldChar w:fldCharType="end"/>
        </w:r>
      </w:hyperlink>
    </w:p>
    <w:p w14:paraId="14648865" w14:textId="500A32DD" w:rsidR="004D68BE" w:rsidRDefault="004D68BE">
      <w:pPr>
        <w:pStyle w:val="Verzeichnis2"/>
        <w:tabs>
          <w:tab w:val="left" w:pos="1276"/>
        </w:tabs>
        <w:rPr>
          <w:rFonts w:asciiTheme="minorHAnsi" w:eastAsiaTheme="minorEastAsia" w:hAnsiTheme="minorHAnsi" w:cstheme="minorBidi"/>
          <w:sz w:val="22"/>
          <w:szCs w:val="22"/>
        </w:rPr>
      </w:pPr>
      <w:hyperlink w:anchor="_Toc66520176" w:history="1">
        <w:r w:rsidRPr="007A7DD7">
          <w:rPr>
            <w:rStyle w:val="Hyperlink"/>
          </w:rPr>
          <w:t>2.2</w:t>
        </w:r>
        <w:r>
          <w:rPr>
            <w:rFonts w:asciiTheme="minorHAnsi" w:eastAsiaTheme="minorEastAsia" w:hAnsiTheme="minorHAnsi" w:cstheme="minorBidi"/>
            <w:sz w:val="22"/>
            <w:szCs w:val="22"/>
          </w:rPr>
          <w:tab/>
        </w:r>
        <w:r w:rsidRPr="007A7DD7">
          <w:rPr>
            <w:rStyle w:val="Hyperlink"/>
          </w:rPr>
          <w:t>Zertifizierungsstellen</w:t>
        </w:r>
        <w:r>
          <w:rPr>
            <w:webHidden/>
          </w:rPr>
          <w:tab/>
        </w:r>
        <w:r>
          <w:rPr>
            <w:webHidden/>
          </w:rPr>
          <w:fldChar w:fldCharType="begin"/>
        </w:r>
        <w:r>
          <w:rPr>
            <w:webHidden/>
          </w:rPr>
          <w:instrText xml:space="preserve"> PAGEREF _Toc66520176 \h </w:instrText>
        </w:r>
        <w:r>
          <w:rPr>
            <w:webHidden/>
          </w:rPr>
        </w:r>
        <w:r>
          <w:rPr>
            <w:webHidden/>
          </w:rPr>
          <w:fldChar w:fldCharType="separate"/>
        </w:r>
        <w:r>
          <w:rPr>
            <w:webHidden/>
          </w:rPr>
          <w:t>- 11 -</w:t>
        </w:r>
        <w:r>
          <w:rPr>
            <w:webHidden/>
          </w:rPr>
          <w:fldChar w:fldCharType="end"/>
        </w:r>
      </w:hyperlink>
    </w:p>
    <w:p w14:paraId="6FD14A01" w14:textId="2252DF70" w:rsidR="004D68BE" w:rsidRDefault="004D68BE">
      <w:pPr>
        <w:pStyle w:val="Verzeichnis2"/>
        <w:tabs>
          <w:tab w:val="left" w:pos="1276"/>
        </w:tabs>
        <w:rPr>
          <w:rFonts w:asciiTheme="minorHAnsi" w:eastAsiaTheme="minorEastAsia" w:hAnsiTheme="minorHAnsi" w:cstheme="minorBidi"/>
          <w:sz w:val="22"/>
          <w:szCs w:val="22"/>
        </w:rPr>
      </w:pPr>
      <w:hyperlink w:anchor="_Toc66520177" w:history="1">
        <w:r w:rsidRPr="007A7DD7">
          <w:rPr>
            <w:rStyle w:val="Hyperlink"/>
          </w:rPr>
          <w:t>2.3</w:t>
        </w:r>
        <w:r>
          <w:rPr>
            <w:rFonts w:asciiTheme="minorHAnsi" w:eastAsiaTheme="minorEastAsia" w:hAnsiTheme="minorHAnsi" w:cstheme="minorBidi"/>
            <w:sz w:val="22"/>
            <w:szCs w:val="22"/>
          </w:rPr>
          <w:tab/>
        </w:r>
        <w:r w:rsidRPr="007A7DD7">
          <w:rPr>
            <w:rStyle w:val="Hyperlink"/>
          </w:rPr>
          <w:t>Digitale Zertifikate</w:t>
        </w:r>
        <w:r>
          <w:rPr>
            <w:webHidden/>
          </w:rPr>
          <w:tab/>
        </w:r>
        <w:r>
          <w:rPr>
            <w:webHidden/>
          </w:rPr>
          <w:fldChar w:fldCharType="begin"/>
        </w:r>
        <w:r>
          <w:rPr>
            <w:webHidden/>
          </w:rPr>
          <w:instrText xml:space="preserve"> PAGEREF _Toc66520177 \h </w:instrText>
        </w:r>
        <w:r>
          <w:rPr>
            <w:webHidden/>
          </w:rPr>
        </w:r>
        <w:r>
          <w:rPr>
            <w:webHidden/>
          </w:rPr>
          <w:fldChar w:fldCharType="separate"/>
        </w:r>
        <w:r>
          <w:rPr>
            <w:webHidden/>
          </w:rPr>
          <w:t>- 13 -</w:t>
        </w:r>
        <w:r>
          <w:rPr>
            <w:webHidden/>
          </w:rPr>
          <w:fldChar w:fldCharType="end"/>
        </w:r>
      </w:hyperlink>
    </w:p>
    <w:p w14:paraId="4B10F4DC" w14:textId="3E889191" w:rsidR="004D68BE" w:rsidRDefault="004D68BE">
      <w:pPr>
        <w:pStyle w:val="Verzeichnis3"/>
        <w:tabs>
          <w:tab w:val="left" w:pos="1985"/>
        </w:tabs>
        <w:rPr>
          <w:rFonts w:asciiTheme="minorHAnsi" w:eastAsiaTheme="minorEastAsia" w:hAnsiTheme="minorHAnsi" w:cstheme="minorBidi"/>
          <w:sz w:val="22"/>
          <w:szCs w:val="22"/>
        </w:rPr>
      </w:pPr>
      <w:hyperlink w:anchor="_Toc66520178" w:history="1">
        <w:r w:rsidRPr="007A7DD7">
          <w:rPr>
            <w:rStyle w:val="Hyperlink"/>
          </w:rPr>
          <w:t>2.3.1</w:t>
        </w:r>
        <w:r>
          <w:rPr>
            <w:rFonts w:asciiTheme="minorHAnsi" w:eastAsiaTheme="minorEastAsia" w:hAnsiTheme="minorHAnsi" w:cstheme="minorBidi"/>
            <w:sz w:val="22"/>
            <w:szCs w:val="22"/>
          </w:rPr>
          <w:tab/>
        </w:r>
        <w:r w:rsidRPr="007A7DD7">
          <w:rPr>
            <w:rStyle w:val="Hyperlink"/>
          </w:rPr>
          <w:t>X.509 Zertifikate</w:t>
        </w:r>
        <w:r>
          <w:rPr>
            <w:webHidden/>
          </w:rPr>
          <w:tab/>
        </w:r>
        <w:r>
          <w:rPr>
            <w:webHidden/>
          </w:rPr>
          <w:fldChar w:fldCharType="begin"/>
        </w:r>
        <w:r>
          <w:rPr>
            <w:webHidden/>
          </w:rPr>
          <w:instrText xml:space="preserve"> PAGEREF _Toc66520178 \h </w:instrText>
        </w:r>
        <w:r>
          <w:rPr>
            <w:webHidden/>
          </w:rPr>
        </w:r>
        <w:r>
          <w:rPr>
            <w:webHidden/>
          </w:rPr>
          <w:fldChar w:fldCharType="separate"/>
        </w:r>
        <w:r>
          <w:rPr>
            <w:webHidden/>
          </w:rPr>
          <w:t>- 13 -</w:t>
        </w:r>
        <w:r>
          <w:rPr>
            <w:webHidden/>
          </w:rPr>
          <w:fldChar w:fldCharType="end"/>
        </w:r>
      </w:hyperlink>
    </w:p>
    <w:p w14:paraId="648E765C" w14:textId="0FA60722" w:rsidR="004D68BE" w:rsidRDefault="004D68BE">
      <w:pPr>
        <w:pStyle w:val="Verzeichnis3"/>
        <w:tabs>
          <w:tab w:val="left" w:pos="1985"/>
        </w:tabs>
        <w:rPr>
          <w:rFonts w:asciiTheme="minorHAnsi" w:eastAsiaTheme="minorEastAsia" w:hAnsiTheme="minorHAnsi" w:cstheme="minorBidi"/>
          <w:sz w:val="22"/>
          <w:szCs w:val="22"/>
        </w:rPr>
      </w:pPr>
      <w:hyperlink w:anchor="_Toc66520179" w:history="1">
        <w:r w:rsidRPr="007A7DD7">
          <w:rPr>
            <w:rStyle w:val="Hyperlink"/>
          </w:rPr>
          <w:t>2.3.2</w:t>
        </w:r>
        <w:r>
          <w:rPr>
            <w:rFonts w:asciiTheme="minorHAnsi" w:eastAsiaTheme="minorEastAsia" w:hAnsiTheme="minorHAnsi" w:cstheme="minorBidi"/>
            <w:sz w:val="22"/>
            <w:szCs w:val="22"/>
          </w:rPr>
          <w:tab/>
        </w:r>
        <w:r w:rsidRPr="007A7DD7">
          <w:rPr>
            <w:rStyle w:val="Hyperlink"/>
          </w:rPr>
          <w:t>Format und Semantik von Zertifikaten</w:t>
        </w:r>
        <w:r>
          <w:rPr>
            <w:webHidden/>
          </w:rPr>
          <w:tab/>
        </w:r>
        <w:r>
          <w:rPr>
            <w:webHidden/>
          </w:rPr>
          <w:fldChar w:fldCharType="begin"/>
        </w:r>
        <w:r>
          <w:rPr>
            <w:webHidden/>
          </w:rPr>
          <w:instrText xml:space="preserve"> PAGEREF _Toc66520179 \h </w:instrText>
        </w:r>
        <w:r>
          <w:rPr>
            <w:webHidden/>
          </w:rPr>
        </w:r>
        <w:r>
          <w:rPr>
            <w:webHidden/>
          </w:rPr>
          <w:fldChar w:fldCharType="separate"/>
        </w:r>
        <w:r>
          <w:rPr>
            <w:webHidden/>
          </w:rPr>
          <w:t>- 14 -</w:t>
        </w:r>
        <w:r>
          <w:rPr>
            <w:webHidden/>
          </w:rPr>
          <w:fldChar w:fldCharType="end"/>
        </w:r>
      </w:hyperlink>
    </w:p>
    <w:p w14:paraId="485F8A7A" w14:textId="3D75CBB3" w:rsidR="004D68BE" w:rsidRDefault="004D68BE">
      <w:pPr>
        <w:pStyle w:val="Verzeichnis3"/>
        <w:tabs>
          <w:tab w:val="left" w:pos="1985"/>
        </w:tabs>
        <w:rPr>
          <w:rFonts w:asciiTheme="minorHAnsi" w:eastAsiaTheme="minorEastAsia" w:hAnsiTheme="minorHAnsi" w:cstheme="minorBidi"/>
          <w:sz w:val="22"/>
          <w:szCs w:val="22"/>
        </w:rPr>
      </w:pPr>
      <w:hyperlink w:anchor="_Toc66520180" w:history="1">
        <w:r w:rsidRPr="007A7DD7">
          <w:rPr>
            <w:rStyle w:val="Hyperlink"/>
          </w:rPr>
          <w:t>2.3.3</w:t>
        </w:r>
        <w:r>
          <w:rPr>
            <w:rFonts w:asciiTheme="minorHAnsi" w:eastAsiaTheme="minorEastAsia" w:hAnsiTheme="minorHAnsi" w:cstheme="minorBidi"/>
            <w:sz w:val="22"/>
            <w:szCs w:val="22"/>
          </w:rPr>
          <w:tab/>
        </w:r>
        <w:r w:rsidRPr="007A7DD7">
          <w:rPr>
            <w:rStyle w:val="Hyperlink"/>
          </w:rPr>
          <w:t>Zertifikats Revokation Listen (CRL)</w:t>
        </w:r>
        <w:r>
          <w:rPr>
            <w:webHidden/>
          </w:rPr>
          <w:tab/>
        </w:r>
        <w:r>
          <w:rPr>
            <w:webHidden/>
          </w:rPr>
          <w:fldChar w:fldCharType="begin"/>
        </w:r>
        <w:r>
          <w:rPr>
            <w:webHidden/>
          </w:rPr>
          <w:instrText xml:space="preserve"> PAGEREF _Toc66520180 \h </w:instrText>
        </w:r>
        <w:r>
          <w:rPr>
            <w:webHidden/>
          </w:rPr>
        </w:r>
        <w:r>
          <w:rPr>
            <w:webHidden/>
          </w:rPr>
          <w:fldChar w:fldCharType="separate"/>
        </w:r>
        <w:r>
          <w:rPr>
            <w:webHidden/>
          </w:rPr>
          <w:t>- 15 -</w:t>
        </w:r>
        <w:r>
          <w:rPr>
            <w:webHidden/>
          </w:rPr>
          <w:fldChar w:fldCharType="end"/>
        </w:r>
      </w:hyperlink>
    </w:p>
    <w:p w14:paraId="1450491C" w14:textId="7BF2B7EE" w:rsidR="004D68BE" w:rsidRDefault="004D68BE">
      <w:pPr>
        <w:pStyle w:val="Verzeichnis2"/>
        <w:tabs>
          <w:tab w:val="left" w:pos="1276"/>
        </w:tabs>
        <w:rPr>
          <w:rFonts w:asciiTheme="minorHAnsi" w:eastAsiaTheme="minorEastAsia" w:hAnsiTheme="minorHAnsi" w:cstheme="minorBidi"/>
          <w:sz w:val="22"/>
          <w:szCs w:val="22"/>
        </w:rPr>
      </w:pPr>
      <w:hyperlink w:anchor="_Toc66520181" w:history="1">
        <w:r w:rsidRPr="007A7DD7">
          <w:rPr>
            <w:rStyle w:val="Hyperlink"/>
          </w:rPr>
          <w:t>2.4</w:t>
        </w:r>
        <w:r>
          <w:rPr>
            <w:rFonts w:asciiTheme="minorHAnsi" w:eastAsiaTheme="minorEastAsia" w:hAnsiTheme="minorHAnsi" w:cstheme="minorBidi"/>
            <w:sz w:val="22"/>
            <w:szCs w:val="22"/>
          </w:rPr>
          <w:tab/>
        </w:r>
        <w:r w:rsidRPr="007A7DD7">
          <w:rPr>
            <w:rStyle w:val="Hyperlink"/>
          </w:rPr>
          <w:t>Transport Layer Security</w:t>
        </w:r>
        <w:r>
          <w:rPr>
            <w:webHidden/>
          </w:rPr>
          <w:tab/>
        </w:r>
        <w:r>
          <w:rPr>
            <w:webHidden/>
          </w:rPr>
          <w:fldChar w:fldCharType="begin"/>
        </w:r>
        <w:r>
          <w:rPr>
            <w:webHidden/>
          </w:rPr>
          <w:instrText xml:space="preserve"> PAGEREF _Toc66520181 \h </w:instrText>
        </w:r>
        <w:r>
          <w:rPr>
            <w:webHidden/>
          </w:rPr>
        </w:r>
        <w:r>
          <w:rPr>
            <w:webHidden/>
          </w:rPr>
          <w:fldChar w:fldCharType="separate"/>
        </w:r>
        <w:r>
          <w:rPr>
            <w:webHidden/>
          </w:rPr>
          <w:t>- 15 -</w:t>
        </w:r>
        <w:r>
          <w:rPr>
            <w:webHidden/>
          </w:rPr>
          <w:fldChar w:fldCharType="end"/>
        </w:r>
      </w:hyperlink>
    </w:p>
    <w:p w14:paraId="67116207" w14:textId="791C55C6" w:rsidR="004D68BE" w:rsidRDefault="004D68BE">
      <w:pPr>
        <w:pStyle w:val="Verzeichnis3"/>
        <w:tabs>
          <w:tab w:val="left" w:pos="1985"/>
        </w:tabs>
        <w:rPr>
          <w:rFonts w:asciiTheme="minorHAnsi" w:eastAsiaTheme="minorEastAsia" w:hAnsiTheme="minorHAnsi" w:cstheme="minorBidi"/>
          <w:sz w:val="22"/>
          <w:szCs w:val="22"/>
        </w:rPr>
      </w:pPr>
      <w:hyperlink w:anchor="_Toc66520182" w:history="1">
        <w:r w:rsidRPr="007A7DD7">
          <w:rPr>
            <w:rStyle w:val="Hyperlink"/>
          </w:rPr>
          <w:t>2.4.1</w:t>
        </w:r>
        <w:r>
          <w:rPr>
            <w:rFonts w:asciiTheme="minorHAnsi" w:eastAsiaTheme="minorEastAsia" w:hAnsiTheme="minorHAnsi" w:cstheme="minorBidi"/>
            <w:sz w:val="22"/>
            <w:szCs w:val="22"/>
          </w:rPr>
          <w:tab/>
        </w:r>
        <w:r w:rsidRPr="007A7DD7">
          <w:rPr>
            <w:rStyle w:val="Hyperlink"/>
          </w:rPr>
          <w:t>TLS Handshake</w:t>
        </w:r>
        <w:r>
          <w:rPr>
            <w:webHidden/>
          </w:rPr>
          <w:tab/>
        </w:r>
        <w:r>
          <w:rPr>
            <w:webHidden/>
          </w:rPr>
          <w:fldChar w:fldCharType="begin"/>
        </w:r>
        <w:r>
          <w:rPr>
            <w:webHidden/>
          </w:rPr>
          <w:instrText xml:space="preserve"> PAGEREF _Toc66520182 \h </w:instrText>
        </w:r>
        <w:r>
          <w:rPr>
            <w:webHidden/>
          </w:rPr>
        </w:r>
        <w:r>
          <w:rPr>
            <w:webHidden/>
          </w:rPr>
          <w:fldChar w:fldCharType="separate"/>
        </w:r>
        <w:r>
          <w:rPr>
            <w:webHidden/>
          </w:rPr>
          <w:t>- 15 -</w:t>
        </w:r>
        <w:r>
          <w:rPr>
            <w:webHidden/>
          </w:rPr>
          <w:fldChar w:fldCharType="end"/>
        </w:r>
      </w:hyperlink>
    </w:p>
    <w:p w14:paraId="20EAA2DA" w14:textId="2A357536" w:rsidR="004D68BE" w:rsidRDefault="004D68BE">
      <w:pPr>
        <w:pStyle w:val="Verzeichnis3"/>
        <w:tabs>
          <w:tab w:val="left" w:pos="1985"/>
        </w:tabs>
        <w:rPr>
          <w:rFonts w:asciiTheme="minorHAnsi" w:eastAsiaTheme="minorEastAsia" w:hAnsiTheme="minorHAnsi" w:cstheme="minorBidi"/>
          <w:sz w:val="22"/>
          <w:szCs w:val="22"/>
        </w:rPr>
      </w:pPr>
      <w:hyperlink w:anchor="_Toc66520183" w:history="1">
        <w:r w:rsidRPr="007A7DD7">
          <w:rPr>
            <w:rStyle w:val="Hyperlink"/>
          </w:rPr>
          <w:t>2.4.2</w:t>
        </w:r>
        <w:r>
          <w:rPr>
            <w:rFonts w:asciiTheme="minorHAnsi" w:eastAsiaTheme="minorEastAsia" w:hAnsiTheme="minorHAnsi" w:cstheme="minorBidi"/>
            <w:sz w:val="22"/>
            <w:szCs w:val="22"/>
          </w:rPr>
          <w:tab/>
        </w:r>
        <w:r w:rsidRPr="007A7DD7">
          <w:rPr>
            <w:rStyle w:val="Hyperlink"/>
          </w:rPr>
          <w:t>TLS Record</w:t>
        </w:r>
        <w:r>
          <w:rPr>
            <w:webHidden/>
          </w:rPr>
          <w:tab/>
        </w:r>
        <w:r>
          <w:rPr>
            <w:webHidden/>
          </w:rPr>
          <w:fldChar w:fldCharType="begin"/>
        </w:r>
        <w:r>
          <w:rPr>
            <w:webHidden/>
          </w:rPr>
          <w:instrText xml:space="preserve"> PAGEREF _Toc66520183 \h </w:instrText>
        </w:r>
        <w:r>
          <w:rPr>
            <w:webHidden/>
          </w:rPr>
        </w:r>
        <w:r>
          <w:rPr>
            <w:webHidden/>
          </w:rPr>
          <w:fldChar w:fldCharType="separate"/>
        </w:r>
        <w:r>
          <w:rPr>
            <w:webHidden/>
          </w:rPr>
          <w:t>- 16 -</w:t>
        </w:r>
        <w:r>
          <w:rPr>
            <w:webHidden/>
          </w:rPr>
          <w:fldChar w:fldCharType="end"/>
        </w:r>
      </w:hyperlink>
    </w:p>
    <w:p w14:paraId="647645C8" w14:textId="79DE442C" w:rsidR="004D68BE" w:rsidRDefault="004D68BE">
      <w:pPr>
        <w:pStyle w:val="Verzeichnis2"/>
        <w:tabs>
          <w:tab w:val="left" w:pos="1276"/>
        </w:tabs>
        <w:rPr>
          <w:rFonts w:asciiTheme="minorHAnsi" w:eastAsiaTheme="minorEastAsia" w:hAnsiTheme="minorHAnsi" w:cstheme="minorBidi"/>
          <w:sz w:val="22"/>
          <w:szCs w:val="22"/>
        </w:rPr>
      </w:pPr>
      <w:hyperlink w:anchor="_Toc66520184" w:history="1">
        <w:r w:rsidRPr="007A7DD7">
          <w:rPr>
            <w:rStyle w:val="Hyperlink"/>
          </w:rPr>
          <w:t>2.5</w:t>
        </w:r>
        <w:r>
          <w:rPr>
            <w:rFonts w:asciiTheme="minorHAnsi" w:eastAsiaTheme="minorEastAsia" w:hAnsiTheme="minorHAnsi" w:cstheme="minorBidi"/>
            <w:sz w:val="22"/>
            <w:szCs w:val="22"/>
          </w:rPr>
          <w:tab/>
        </w:r>
        <w:r w:rsidRPr="007A7DD7">
          <w:rPr>
            <w:rStyle w:val="Hyperlink"/>
          </w:rPr>
          <w:t>Windows Certificate Trust Store</w:t>
        </w:r>
        <w:r>
          <w:rPr>
            <w:webHidden/>
          </w:rPr>
          <w:tab/>
        </w:r>
        <w:r>
          <w:rPr>
            <w:webHidden/>
          </w:rPr>
          <w:fldChar w:fldCharType="begin"/>
        </w:r>
        <w:r>
          <w:rPr>
            <w:webHidden/>
          </w:rPr>
          <w:instrText xml:space="preserve"> PAGEREF _Toc66520184 \h </w:instrText>
        </w:r>
        <w:r>
          <w:rPr>
            <w:webHidden/>
          </w:rPr>
        </w:r>
        <w:r>
          <w:rPr>
            <w:webHidden/>
          </w:rPr>
          <w:fldChar w:fldCharType="separate"/>
        </w:r>
        <w:r>
          <w:rPr>
            <w:webHidden/>
          </w:rPr>
          <w:t>- 16 -</w:t>
        </w:r>
        <w:r>
          <w:rPr>
            <w:webHidden/>
          </w:rPr>
          <w:fldChar w:fldCharType="end"/>
        </w:r>
      </w:hyperlink>
    </w:p>
    <w:p w14:paraId="285FF987" w14:textId="031F56B1" w:rsidR="004D68BE" w:rsidRDefault="004D68BE">
      <w:pPr>
        <w:pStyle w:val="Verzeichnis1"/>
        <w:rPr>
          <w:rFonts w:asciiTheme="minorHAnsi" w:eastAsiaTheme="minorEastAsia" w:hAnsiTheme="minorHAnsi" w:cstheme="minorBidi"/>
          <w:sz w:val="22"/>
          <w:szCs w:val="22"/>
        </w:rPr>
      </w:pPr>
      <w:hyperlink w:anchor="_Toc66520185" w:history="1">
        <w:r w:rsidRPr="007A7DD7">
          <w:rPr>
            <w:rStyle w:val="Hyperlink"/>
          </w:rPr>
          <w:t>3</w:t>
        </w:r>
        <w:r>
          <w:rPr>
            <w:rFonts w:asciiTheme="minorHAnsi" w:eastAsiaTheme="minorEastAsia" w:hAnsiTheme="minorHAnsi" w:cstheme="minorBidi"/>
            <w:sz w:val="22"/>
            <w:szCs w:val="22"/>
          </w:rPr>
          <w:tab/>
        </w:r>
        <w:r w:rsidRPr="007A7DD7">
          <w:rPr>
            <w:rStyle w:val="Hyperlink"/>
          </w:rPr>
          <w:t>Hauptteil</w:t>
        </w:r>
        <w:r>
          <w:rPr>
            <w:webHidden/>
          </w:rPr>
          <w:tab/>
        </w:r>
        <w:r>
          <w:rPr>
            <w:webHidden/>
          </w:rPr>
          <w:fldChar w:fldCharType="begin"/>
        </w:r>
        <w:r>
          <w:rPr>
            <w:webHidden/>
          </w:rPr>
          <w:instrText xml:space="preserve"> PAGEREF _Toc66520185 \h </w:instrText>
        </w:r>
        <w:r>
          <w:rPr>
            <w:webHidden/>
          </w:rPr>
        </w:r>
        <w:r>
          <w:rPr>
            <w:webHidden/>
          </w:rPr>
          <w:fldChar w:fldCharType="separate"/>
        </w:r>
        <w:r>
          <w:rPr>
            <w:webHidden/>
          </w:rPr>
          <w:t>- 18 -</w:t>
        </w:r>
        <w:r>
          <w:rPr>
            <w:webHidden/>
          </w:rPr>
          <w:fldChar w:fldCharType="end"/>
        </w:r>
      </w:hyperlink>
    </w:p>
    <w:p w14:paraId="04F46ACA" w14:textId="02154583" w:rsidR="004D68BE" w:rsidRDefault="004D68BE">
      <w:pPr>
        <w:pStyle w:val="Verzeichnis2"/>
        <w:tabs>
          <w:tab w:val="left" w:pos="1276"/>
        </w:tabs>
        <w:rPr>
          <w:rFonts w:asciiTheme="minorHAnsi" w:eastAsiaTheme="minorEastAsia" w:hAnsiTheme="minorHAnsi" w:cstheme="minorBidi"/>
          <w:sz w:val="22"/>
          <w:szCs w:val="22"/>
        </w:rPr>
      </w:pPr>
      <w:hyperlink w:anchor="_Toc66520186" w:history="1">
        <w:r w:rsidRPr="007A7DD7">
          <w:rPr>
            <w:rStyle w:val="Hyperlink"/>
          </w:rPr>
          <w:t>3.1</w:t>
        </w:r>
        <w:r>
          <w:rPr>
            <w:rFonts w:asciiTheme="minorHAnsi" w:eastAsiaTheme="minorEastAsia" w:hAnsiTheme="minorHAnsi" w:cstheme="minorBidi"/>
            <w:sz w:val="22"/>
            <w:szCs w:val="22"/>
          </w:rPr>
          <w:tab/>
        </w:r>
        <w:r w:rsidRPr="007A7DD7">
          <w:rPr>
            <w:rStyle w:val="Hyperlink"/>
          </w:rPr>
          <w:t>Stand der Forschung</w:t>
        </w:r>
        <w:r>
          <w:rPr>
            <w:webHidden/>
          </w:rPr>
          <w:tab/>
        </w:r>
        <w:r>
          <w:rPr>
            <w:webHidden/>
          </w:rPr>
          <w:fldChar w:fldCharType="begin"/>
        </w:r>
        <w:r>
          <w:rPr>
            <w:webHidden/>
          </w:rPr>
          <w:instrText xml:space="preserve"> PAGEREF _Toc66520186 \h </w:instrText>
        </w:r>
        <w:r>
          <w:rPr>
            <w:webHidden/>
          </w:rPr>
        </w:r>
        <w:r>
          <w:rPr>
            <w:webHidden/>
          </w:rPr>
          <w:fldChar w:fldCharType="separate"/>
        </w:r>
        <w:r>
          <w:rPr>
            <w:webHidden/>
          </w:rPr>
          <w:t>- 18 -</w:t>
        </w:r>
        <w:r>
          <w:rPr>
            <w:webHidden/>
          </w:rPr>
          <w:fldChar w:fldCharType="end"/>
        </w:r>
      </w:hyperlink>
    </w:p>
    <w:p w14:paraId="2FB18A72" w14:textId="681229DB" w:rsidR="004D68BE" w:rsidRDefault="004D68BE">
      <w:pPr>
        <w:pStyle w:val="Verzeichnis2"/>
        <w:tabs>
          <w:tab w:val="left" w:pos="1276"/>
        </w:tabs>
        <w:rPr>
          <w:rFonts w:asciiTheme="minorHAnsi" w:eastAsiaTheme="minorEastAsia" w:hAnsiTheme="minorHAnsi" w:cstheme="minorBidi"/>
          <w:sz w:val="22"/>
          <w:szCs w:val="22"/>
        </w:rPr>
      </w:pPr>
      <w:hyperlink w:anchor="_Toc66520187" w:history="1">
        <w:r w:rsidRPr="007A7DD7">
          <w:rPr>
            <w:rStyle w:val="Hyperlink"/>
          </w:rPr>
          <w:t>3.2</w:t>
        </w:r>
        <w:r>
          <w:rPr>
            <w:rFonts w:asciiTheme="minorHAnsi" w:eastAsiaTheme="minorEastAsia" w:hAnsiTheme="minorHAnsi" w:cstheme="minorBidi"/>
            <w:sz w:val="22"/>
            <w:szCs w:val="22"/>
          </w:rPr>
          <w:tab/>
        </w:r>
        <w:r w:rsidRPr="007A7DD7">
          <w:rPr>
            <w:rStyle w:val="Hyperlink"/>
          </w:rPr>
          <w:t>Methodik/Vorgehensweise</w:t>
        </w:r>
        <w:r>
          <w:rPr>
            <w:webHidden/>
          </w:rPr>
          <w:tab/>
        </w:r>
        <w:r>
          <w:rPr>
            <w:webHidden/>
          </w:rPr>
          <w:fldChar w:fldCharType="begin"/>
        </w:r>
        <w:r>
          <w:rPr>
            <w:webHidden/>
          </w:rPr>
          <w:instrText xml:space="preserve"> PAGEREF _Toc66520187 \h </w:instrText>
        </w:r>
        <w:r>
          <w:rPr>
            <w:webHidden/>
          </w:rPr>
        </w:r>
        <w:r>
          <w:rPr>
            <w:webHidden/>
          </w:rPr>
          <w:fldChar w:fldCharType="separate"/>
        </w:r>
        <w:r>
          <w:rPr>
            <w:webHidden/>
          </w:rPr>
          <w:t>- 19 -</w:t>
        </w:r>
        <w:r>
          <w:rPr>
            <w:webHidden/>
          </w:rPr>
          <w:fldChar w:fldCharType="end"/>
        </w:r>
      </w:hyperlink>
    </w:p>
    <w:p w14:paraId="491900B2" w14:textId="415D07A6" w:rsidR="004D68BE" w:rsidRDefault="004D68BE">
      <w:pPr>
        <w:pStyle w:val="Verzeichnis2"/>
        <w:tabs>
          <w:tab w:val="left" w:pos="1276"/>
        </w:tabs>
        <w:rPr>
          <w:rFonts w:asciiTheme="minorHAnsi" w:eastAsiaTheme="minorEastAsia" w:hAnsiTheme="minorHAnsi" w:cstheme="minorBidi"/>
          <w:sz w:val="22"/>
          <w:szCs w:val="22"/>
        </w:rPr>
      </w:pPr>
      <w:hyperlink w:anchor="_Toc66520188" w:history="1">
        <w:r w:rsidRPr="007A7DD7">
          <w:rPr>
            <w:rStyle w:val="Hyperlink"/>
          </w:rPr>
          <w:t>3.3</w:t>
        </w:r>
        <w:r>
          <w:rPr>
            <w:rFonts w:asciiTheme="minorHAnsi" w:eastAsiaTheme="minorEastAsia" w:hAnsiTheme="minorHAnsi" w:cstheme="minorBidi"/>
            <w:sz w:val="22"/>
            <w:szCs w:val="22"/>
          </w:rPr>
          <w:tab/>
        </w:r>
        <w:r w:rsidRPr="007A7DD7">
          <w:rPr>
            <w:rStyle w:val="Hyperlink"/>
          </w:rPr>
          <w:t>Implementierung</w:t>
        </w:r>
        <w:r>
          <w:rPr>
            <w:webHidden/>
          </w:rPr>
          <w:tab/>
        </w:r>
        <w:r>
          <w:rPr>
            <w:webHidden/>
          </w:rPr>
          <w:fldChar w:fldCharType="begin"/>
        </w:r>
        <w:r>
          <w:rPr>
            <w:webHidden/>
          </w:rPr>
          <w:instrText xml:space="preserve"> PAGEREF _Toc66520188 \h </w:instrText>
        </w:r>
        <w:r>
          <w:rPr>
            <w:webHidden/>
          </w:rPr>
        </w:r>
        <w:r>
          <w:rPr>
            <w:webHidden/>
          </w:rPr>
          <w:fldChar w:fldCharType="separate"/>
        </w:r>
        <w:r>
          <w:rPr>
            <w:webHidden/>
          </w:rPr>
          <w:t>- 22 -</w:t>
        </w:r>
        <w:r>
          <w:rPr>
            <w:webHidden/>
          </w:rPr>
          <w:fldChar w:fldCharType="end"/>
        </w:r>
      </w:hyperlink>
    </w:p>
    <w:p w14:paraId="5F3C78DD" w14:textId="6BFDB5D9" w:rsidR="004D68BE" w:rsidRDefault="004D68BE">
      <w:pPr>
        <w:pStyle w:val="Verzeichnis3"/>
        <w:tabs>
          <w:tab w:val="left" w:pos="1985"/>
        </w:tabs>
        <w:rPr>
          <w:rFonts w:asciiTheme="minorHAnsi" w:eastAsiaTheme="minorEastAsia" w:hAnsiTheme="minorHAnsi" w:cstheme="minorBidi"/>
          <w:sz w:val="22"/>
          <w:szCs w:val="22"/>
        </w:rPr>
      </w:pPr>
      <w:hyperlink w:anchor="_Toc66520189" w:history="1">
        <w:r w:rsidRPr="007A7DD7">
          <w:rPr>
            <w:rStyle w:val="Hyperlink"/>
          </w:rPr>
          <w:t>3.3.1</w:t>
        </w:r>
        <w:r>
          <w:rPr>
            <w:rFonts w:asciiTheme="minorHAnsi" w:eastAsiaTheme="minorEastAsia" w:hAnsiTheme="minorHAnsi" w:cstheme="minorBidi"/>
            <w:sz w:val="22"/>
            <w:szCs w:val="22"/>
          </w:rPr>
          <w:tab/>
        </w:r>
        <w:r w:rsidRPr="007A7DD7">
          <w:rPr>
            <w:rStyle w:val="Hyperlink"/>
          </w:rPr>
          <w:t>Anforderungsanalyse</w:t>
        </w:r>
        <w:r>
          <w:rPr>
            <w:webHidden/>
          </w:rPr>
          <w:tab/>
        </w:r>
        <w:r>
          <w:rPr>
            <w:webHidden/>
          </w:rPr>
          <w:fldChar w:fldCharType="begin"/>
        </w:r>
        <w:r>
          <w:rPr>
            <w:webHidden/>
          </w:rPr>
          <w:instrText xml:space="preserve"> PAGEREF _Toc66520189 \h </w:instrText>
        </w:r>
        <w:r>
          <w:rPr>
            <w:webHidden/>
          </w:rPr>
        </w:r>
        <w:r>
          <w:rPr>
            <w:webHidden/>
          </w:rPr>
          <w:fldChar w:fldCharType="separate"/>
        </w:r>
        <w:r>
          <w:rPr>
            <w:webHidden/>
          </w:rPr>
          <w:t>- 22 -</w:t>
        </w:r>
        <w:r>
          <w:rPr>
            <w:webHidden/>
          </w:rPr>
          <w:fldChar w:fldCharType="end"/>
        </w:r>
      </w:hyperlink>
    </w:p>
    <w:p w14:paraId="2DF5AC13" w14:textId="128434E1" w:rsidR="004D68BE" w:rsidRDefault="004D68BE">
      <w:pPr>
        <w:pStyle w:val="Verzeichnis3"/>
        <w:tabs>
          <w:tab w:val="left" w:pos="1985"/>
        </w:tabs>
        <w:rPr>
          <w:rFonts w:asciiTheme="minorHAnsi" w:eastAsiaTheme="minorEastAsia" w:hAnsiTheme="minorHAnsi" w:cstheme="minorBidi"/>
          <w:sz w:val="22"/>
          <w:szCs w:val="22"/>
        </w:rPr>
      </w:pPr>
      <w:hyperlink w:anchor="_Toc66520190" w:history="1">
        <w:r w:rsidRPr="007A7DD7">
          <w:rPr>
            <w:rStyle w:val="Hyperlink"/>
          </w:rPr>
          <w:t>3.3.2</w:t>
        </w:r>
        <w:r>
          <w:rPr>
            <w:rFonts w:asciiTheme="minorHAnsi" w:eastAsiaTheme="minorEastAsia" w:hAnsiTheme="minorHAnsi" w:cstheme="minorBidi"/>
            <w:sz w:val="22"/>
            <w:szCs w:val="22"/>
          </w:rPr>
          <w:tab/>
        </w:r>
        <w:r w:rsidRPr="007A7DD7">
          <w:rPr>
            <w:rStyle w:val="Hyperlink"/>
          </w:rPr>
          <w:t>Aufbau und Struktur</w:t>
        </w:r>
        <w:r>
          <w:rPr>
            <w:webHidden/>
          </w:rPr>
          <w:tab/>
        </w:r>
        <w:r>
          <w:rPr>
            <w:webHidden/>
          </w:rPr>
          <w:fldChar w:fldCharType="begin"/>
        </w:r>
        <w:r>
          <w:rPr>
            <w:webHidden/>
          </w:rPr>
          <w:instrText xml:space="preserve"> PAGEREF _Toc66520190 \h </w:instrText>
        </w:r>
        <w:r>
          <w:rPr>
            <w:webHidden/>
          </w:rPr>
        </w:r>
        <w:r>
          <w:rPr>
            <w:webHidden/>
          </w:rPr>
          <w:fldChar w:fldCharType="separate"/>
        </w:r>
        <w:r>
          <w:rPr>
            <w:webHidden/>
          </w:rPr>
          <w:t>- 22 -</w:t>
        </w:r>
        <w:r>
          <w:rPr>
            <w:webHidden/>
          </w:rPr>
          <w:fldChar w:fldCharType="end"/>
        </w:r>
      </w:hyperlink>
    </w:p>
    <w:p w14:paraId="44D71D0F" w14:textId="19E01087" w:rsidR="004D68BE" w:rsidRDefault="004D68BE">
      <w:pPr>
        <w:pStyle w:val="Verzeichnis3"/>
        <w:tabs>
          <w:tab w:val="left" w:pos="1985"/>
        </w:tabs>
        <w:rPr>
          <w:rFonts w:asciiTheme="minorHAnsi" w:eastAsiaTheme="minorEastAsia" w:hAnsiTheme="minorHAnsi" w:cstheme="minorBidi"/>
          <w:sz w:val="22"/>
          <w:szCs w:val="22"/>
        </w:rPr>
      </w:pPr>
      <w:hyperlink w:anchor="_Toc66520191" w:history="1">
        <w:r w:rsidRPr="007A7DD7">
          <w:rPr>
            <w:rStyle w:val="Hyperlink"/>
          </w:rPr>
          <w:t>3.3.3</w:t>
        </w:r>
        <w:r>
          <w:rPr>
            <w:rFonts w:asciiTheme="minorHAnsi" w:eastAsiaTheme="minorEastAsia" w:hAnsiTheme="minorHAnsi" w:cstheme="minorBidi"/>
            <w:sz w:val="22"/>
            <w:szCs w:val="22"/>
          </w:rPr>
          <w:tab/>
        </w:r>
        <w:r w:rsidRPr="007A7DD7">
          <w:rPr>
            <w:rStyle w:val="Hyperlink"/>
          </w:rPr>
          <w:t>Probleme bei der Implementierung?</w:t>
        </w:r>
        <w:r>
          <w:rPr>
            <w:webHidden/>
          </w:rPr>
          <w:tab/>
        </w:r>
        <w:r>
          <w:rPr>
            <w:webHidden/>
          </w:rPr>
          <w:fldChar w:fldCharType="begin"/>
        </w:r>
        <w:r>
          <w:rPr>
            <w:webHidden/>
          </w:rPr>
          <w:instrText xml:space="preserve"> PAGEREF _Toc66520191 \h </w:instrText>
        </w:r>
        <w:r>
          <w:rPr>
            <w:webHidden/>
          </w:rPr>
        </w:r>
        <w:r>
          <w:rPr>
            <w:webHidden/>
          </w:rPr>
          <w:fldChar w:fldCharType="separate"/>
        </w:r>
        <w:r>
          <w:rPr>
            <w:webHidden/>
          </w:rPr>
          <w:t>- 23 -</w:t>
        </w:r>
        <w:r>
          <w:rPr>
            <w:webHidden/>
          </w:rPr>
          <w:fldChar w:fldCharType="end"/>
        </w:r>
      </w:hyperlink>
    </w:p>
    <w:p w14:paraId="0B829F38" w14:textId="42A6AD4C" w:rsidR="004D68BE" w:rsidRDefault="004D68BE">
      <w:pPr>
        <w:pStyle w:val="Verzeichnis2"/>
        <w:tabs>
          <w:tab w:val="left" w:pos="1276"/>
        </w:tabs>
        <w:rPr>
          <w:rFonts w:asciiTheme="minorHAnsi" w:eastAsiaTheme="minorEastAsia" w:hAnsiTheme="minorHAnsi" w:cstheme="minorBidi"/>
          <w:sz w:val="22"/>
          <w:szCs w:val="22"/>
        </w:rPr>
      </w:pPr>
      <w:hyperlink w:anchor="_Toc66520192" w:history="1">
        <w:r w:rsidRPr="007A7DD7">
          <w:rPr>
            <w:rStyle w:val="Hyperlink"/>
          </w:rPr>
          <w:t>3.4</w:t>
        </w:r>
        <w:r>
          <w:rPr>
            <w:rFonts w:asciiTheme="minorHAnsi" w:eastAsiaTheme="minorEastAsia" w:hAnsiTheme="minorHAnsi" w:cstheme="minorBidi"/>
            <w:sz w:val="22"/>
            <w:szCs w:val="22"/>
          </w:rPr>
          <w:tab/>
        </w:r>
        <w:r w:rsidRPr="007A7DD7">
          <w:rPr>
            <w:rStyle w:val="Hyperlink"/>
          </w:rPr>
          <w:t>Ergebnisse</w:t>
        </w:r>
        <w:r>
          <w:rPr>
            <w:webHidden/>
          </w:rPr>
          <w:tab/>
        </w:r>
        <w:r>
          <w:rPr>
            <w:webHidden/>
          </w:rPr>
          <w:fldChar w:fldCharType="begin"/>
        </w:r>
        <w:r>
          <w:rPr>
            <w:webHidden/>
          </w:rPr>
          <w:instrText xml:space="preserve"> PAGEREF _Toc66520192 \h </w:instrText>
        </w:r>
        <w:r>
          <w:rPr>
            <w:webHidden/>
          </w:rPr>
        </w:r>
        <w:r>
          <w:rPr>
            <w:webHidden/>
          </w:rPr>
          <w:fldChar w:fldCharType="separate"/>
        </w:r>
        <w:r>
          <w:rPr>
            <w:webHidden/>
          </w:rPr>
          <w:t>- 23 -</w:t>
        </w:r>
        <w:r>
          <w:rPr>
            <w:webHidden/>
          </w:rPr>
          <w:fldChar w:fldCharType="end"/>
        </w:r>
      </w:hyperlink>
    </w:p>
    <w:p w14:paraId="2D22E7DC" w14:textId="6C934895" w:rsidR="004D68BE" w:rsidRDefault="004D68BE">
      <w:pPr>
        <w:pStyle w:val="Verzeichnis1"/>
        <w:rPr>
          <w:rFonts w:asciiTheme="minorHAnsi" w:eastAsiaTheme="minorEastAsia" w:hAnsiTheme="minorHAnsi" w:cstheme="minorBidi"/>
          <w:sz w:val="22"/>
          <w:szCs w:val="22"/>
        </w:rPr>
      </w:pPr>
      <w:hyperlink w:anchor="_Toc66520193" w:history="1">
        <w:r w:rsidRPr="007A7DD7">
          <w:rPr>
            <w:rStyle w:val="Hyperlink"/>
          </w:rPr>
          <w:t>4</w:t>
        </w:r>
        <w:r>
          <w:rPr>
            <w:rFonts w:asciiTheme="minorHAnsi" w:eastAsiaTheme="minorEastAsia" w:hAnsiTheme="minorHAnsi" w:cstheme="minorBidi"/>
            <w:sz w:val="22"/>
            <w:szCs w:val="22"/>
          </w:rPr>
          <w:tab/>
        </w:r>
        <w:r w:rsidRPr="007A7DD7">
          <w:rPr>
            <w:rStyle w:val="Hyperlink"/>
          </w:rPr>
          <w:t>Fazit</w:t>
        </w:r>
        <w:r>
          <w:rPr>
            <w:webHidden/>
          </w:rPr>
          <w:tab/>
        </w:r>
        <w:r>
          <w:rPr>
            <w:webHidden/>
          </w:rPr>
          <w:fldChar w:fldCharType="begin"/>
        </w:r>
        <w:r>
          <w:rPr>
            <w:webHidden/>
          </w:rPr>
          <w:instrText xml:space="preserve"> PAGEREF _Toc66520193 \h </w:instrText>
        </w:r>
        <w:r>
          <w:rPr>
            <w:webHidden/>
          </w:rPr>
        </w:r>
        <w:r>
          <w:rPr>
            <w:webHidden/>
          </w:rPr>
          <w:fldChar w:fldCharType="separate"/>
        </w:r>
        <w:r>
          <w:rPr>
            <w:webHidden/>
          </w:rPr>
          <w:t>- 27 -</w:t>
        </w:r>
        <w:r>
          <w:rPr>
            <w:webHidden/>
          </w:rPr>
          <w:fldChar w:fldCharType="end"/>
        </w:r>
      </w:hyperlink>
    </w:p>
    <w:p w14:paraId="2F25A576" w14:textId="3B5E9C94" w:rsidR="004D68BE" w:rsidRDefault="004D68BE">
      <w:pPr>
        <w:pStyle w:val="Verzeichnis2"/>
        <w:tabs>
          <w:tab w:val="left" w:pos="1276"/>
        </w:tabs>
        <w:rPr>
          <w:rFonts w:asciiTheme="minorHAnsi" w:eastAsiaTheme="minorEastAsia" w:hAnsiTheme="minorHAnsi" w:cstheme="minorBidi"/>
          <w:sz w:val="22"/>
          <w:szCs w:val="22"/>
        </w:rPr>
      </w:pPr>
      <w:hyperlink w:anchor="_Toc66520194" w:history="1">
        <w:r w:rsidRPr="007A7DD7">
          <w:rPr>
            <w:rStyle w:val="Hyperlink"/>
          </w:rPr>
          <w:t>4.1</w:t>
        </w:r>
        <w:r>
          <w:rPr>
            <w:rFonts w:asciiTheme="minorHAnsi" w:eastAsiaTheme="minorEastAsia" w:hAnsiTheme="minorHAnsi" w:cstheme="minorBidi"/>
            <w:sz w:val="22"/>
            <w:szCs w:val="22"/>
          </w:rPr>
          <w:tab/>
        </w:r>
        <w:r w:rsidRPr="007A7DD7">
          <w:rPr>
            <w:rStyle w:val="Hyperlink"/>
          </w:rPr>
          <w:t>Zusammenfassung</w:t>
        </w:r>
        <w:r>
          <w:rPr>
            <w:webHidden/>
          </w:rPr>
          <w:tab/>
        </w:r>
        <w:r>
          <w:rPr>
            <w:webHidden/>
          </w:rPr>
          <w:fldChar w:fldCharType="begin"/>
        </w:r>
        <w:r>
          <w:rPr>
            <w:webHidden/>
          </w:rPr>
          <w:instrText xml:space="preserve"> PAGEREF _Toc66520194 \h </w:instrText>
        </w:r>
        <w:r>
          <w:rPr>
            <w:webHidden/>
          </w:rPr>
        </w:r>
        <w:r>
          <w:rPr>
            <w:webHidden/>
          </w:rPr>
          <w:fldChar w:fldCharType="separate"/>
        </w:r>
        <w:r>
          <w:rPr>
            <w:webHidden/>
          </w:rPr>
          <w:t>- 27 -</w:t>
        </w:r>
        <w:r>
          <w:rPr>
            <w:webHidden/>
          </w:rPr>
          <w:fldChar w:fldCharType="end"/>
        </w:r>
      </w:hyperlink>
    </w:p>
    <w:p w14:paraId="52495EBB" w14:textId="6DDE2917" w:rsidR="004D68BE" w:rsidRDefault="004D68BE">
      <w:pPr>
        <w:pStyle w:val="Verzeichnis2"/>
        <w:tabs>
          <w:tab w:val="left" w:pos="1276"/>
        </w:tabs>
        <w:rPr>
          <w:rFonts w:asciiTheme="minorHAnsi" w:eastAsiaTheme="minorEastAsia" w:hAnsiTheme="minorHAnsi" w:cstheme="minorBidi"/>
          <w:sz w:val="22"/>
          <w:szCs w:val="22"/>
        </w:rPr>
      </w:pPr>
      <w:hyperlink w:anchor="_Toc66520195" w:history="1">
        <w:r w:rsidRPr="007A7DD7">
          <w:rPr>
            <w:rStyle w:val="Hyperlink"/>
          </w:rPr>
          <w:t>4.2</w:t>
        </w:r>
        <w:r>
          <w:rPr>
            <w:rFonts w:asciiTheme="minorHAnsi" w:eastAsiaTheme="minorEastAsia" w:hAnsiTheme="minorHAnsi" w:cstheme="minorBidi"/>
            <w:sz w:val="22"/>
            <w:szCs w:val="22"/>
          </w:rPr>
          <w:tab/>
        </w:r>
        <w:r w:rsidRPr="007A7DD7">
          <w:rPr>
            <w:rStyle w:val="Hyperlink"/>
          </w:rPr>
          <w:t>Reflexion</w:t>
        </w:r>
        <w:r>
          <w:rPr>
            <w:webHidden/>
          </w:rPr>
          <w:tab/>
        </w:r>
        <w:r>
          <w:rPr>
            <w:webHidden/>
          </w:rPr>
          <w:fldChar w:fldCharType="begin"/>
        </w:r>
        <w:r>
          <w:rPr>
            <w:webHidden/>
          </w:rPr>
          <w:instrText xml:space="preserve"> PAGEREF _Toc66520195 \h </w:instrText>
        </w:r>
        <w:r>
          <w:rPr>
            <w:webHidden/>
          </w:rPr>
        </w:r>
        <w:r>
          <w:rPr>
            <w:webHidden/>
          </w:rPr>
          <w:fldChar w:fldCharType="separate"/>
        </w:r>
        <w:r>
          <w:rPr>
            <w:webHidden/>
          </w:rPr>
          <w:t>- 27 -</w:t>
        </w:r>
        <w:r>
          <w:rPr>
            <w:webHidden/>
          </w:rPr>
          <w:fldChar w:fldCharType="end"/>
        </w:r>
      </w:hyperlink>
    </w:p>
    <w:p w14:paraId="63C414FB" w14:textId="23215D01" w:rsidR="004D68BE" w:rsidRDefault="004D68BE">
      <w:pPr>
        <w:pStyle w:val="Verzeichnis2"/>
        <w:tabs>
          <w:tab w:val="left" w:pos="1276"/>
        </w:tabs>
        <w:rPr>
          <w:rFonts w:asciiTheme="minorHAnsi" w:eastAsiaTheme="minorEastAsia" w:hAnsiTheme="minorHAnsi" w:cstheme="minorBidi"/>
          <w:sz w:val="22"/>
          <w:szCs w:val="22"/>
        </w:rPr>
      </w:pPr>
      <w:hyperlink w:anchor="_Toc66520196" w:history="1">
        <w:r w:rsidRPr="007A7DD7">
          <w:rPr>
            <w:rStyle w:val="Hyperlink"/>
          </w:rPr>
          <w:t>4.3</w:t>
        </w:r>
        <w:r>
          <w:rPr>
            <w:rFonts w:asciiTheme="minorHAnsi" w:eastAsiaTheme="minorEastAsia" w:hAnsiTheme="minorHAnsi" w:cstheme="minorBidi"/>
            <w:sz w:val="22"/>
            <w:szCs w:val="22"/>
          </w:rPr>
          <w:tab/>
        </w:r>
        <w:r w:rsidRPr="007A7DD7">
          <w:rPr>
            <w:rStyle w:val="Hyperlink"/>
          </w:rPr>
          <w:t>Ausblick</w:t>
        </w:r>
        <w:r>
          <w:rPr>
            <w:webHidden/>
          </w:rPr>
          <w:tab/>
        </w:r>
        <w:r>
          <w:rPr>
            <w:webHidden/>
          </w:rPr>
          <w:fldChar w:fldCharType="begin"/>
        </w:r>
        <w:r>
          <w:rPr>
            <w:webHidden/>
          </w:rPr>
          <w:instrText xml:space="preserve"> PAGEREF _Toc66520196 \h </w:instrText>
        </w:r>
        <w:r>
          <w:rPr>
            <w:webHidden/>
          </w:rPr>
        </w:r>
        <w:r>
          <w:rPr>
            <w:webHidden/>
          </w:rPr>
          <w:fldChar w:fldCharType="separate"/>
        </w:r>
        <w:r>
          <w:rPr>
            <w:webHidden/>
          </w:rPr>
          <w:t>- 27 -</w:t>
        </w:r>
        <w:r>
          <w:rPr>
            <w:webHidden/>
          </w:rPr>
          <w:fldChar w:fldCharType="end"/>
        </w:r>
      </w:hyperlink>
    </w:p>
    <w:p w14:paraId="7465D458" w14:textId="29C13768" w:rsidR="004D68BE" w:rsidRDefault="004D68BE">
      <w:pPr>
        <w:pStyle w:val="Verzeichnis1"/>
        <w:rPr>
          <w:rFonts w:asciiTheme="minorHAnsi" w:eastAsiaTheme="minorEastAsia" w:hAnsiTheme="minorHAnsi" w:cstheme="minorBidi"/>
          <w:sz w:val="22"/>
          <w:szCs w:val="22"/>
        </w:rPr>
      </w:pPr>
      <w:hyperlink w:anchor="_Toc66520197" w:history="1">
        <w:r w:rsidRPr="007A7DD7">
          <w:rPr>
            <w:rStyle w:val="Hyperlink"/>
          </w:rPr>
          <w:t>Literaturverzeichnis</w:t>
        </w:r>
        <w:r>
          <w:rPr>
            <w:webHidden/>
          </w:rPr>
          <w:tab/>
        </w:r>
        <w:r>
          <w:rPr>
            <w:webHidden/>
          </w:rPr>
          <w:fldChar w:fldCharType="begin"/>
        </w:r>
        <w:r>
          <w:rPr>
            <w:webHidden/>
          </w:rPr>
          <w:instrText xml:space="preserve"> PAGEREF _Toc66520197 \h </w:instrText>
        </w:r>
        <w:r>
          <w:rPr>
            <w:webHidden/>
          </w:rPr>
        </w:r>
        <w:r>
          <w:rPr>
            <w:webHidden/>
          </w:rPr>
          <w:fldChar w:fldCharType="separate"/>
        </w:r>
        <w:r>
          <w:rPr>
            <w:webHidden/>
          </w:rPr>
          <w:t>- 28 -</w:t>
        </w:r>
        <w:r>
          <w:rPr>
            <w:webHidden/>
          </w:rPr>
          <w:fldChar w:fldCharType="end"/>
        </w:r>
      </w:hyperlink>
    </w:p>
    <w:p w14:paraId="01903B25" w14:textId="01AE4310" w:rsidR="004D68BE" w:rsidRDefault="004D68BE">
      <w:pPr>
        <w:pStyle w:val="Verzeichnis1"/>
        <w:rPr>
          <w:rFonts w:asciiTheme="minorHAnsi" w:eastAsiaTheme="minorEastAsia" w:hAnsiTheme="minorHAnsi" w:cstheme="minorBidi"/>
          <w:sz w:val="22"/>
          <w:szCs w:val="22"/>
        </w:rPr>
      </w:pPr>
      <w:hyperlink w:anchor="_Toc66520198" w:history="1">
        <w:r w:rsidRPr="007A7DD7">
          <w:rPr>
            <w:rStyle w:val="Hyperlink"/>
          </w:rPr>
          <w:t>Abbildungsverzeichnis</w:t>
        </w:r>
        <w:r>
          <w:rPr>
            <w:webHidden/>
          </w:rPr>
          <w:tab/>
        </w:r>
        <w:r>
          <w:rPr>
            <w:webHidden/>
          </w:rPr>
          <w:fldChar w:fldCharType="begin"/>
        </w:r>
        <w:r>
          <w:rPr>
            <w:webHidden/>
          </w:rPr>
          <w:instrText xml:space="preserve"> PAGEREF _Toc66520198 \h </w:instrText>
        </w:r>
        <w:r>
          <w:rPr>
            <w:webHidden/>
          </w:rPr>
        </w:r>
        <w:r>
          <w:rPr>
            <w:webHidden/>
          </w:rPr>
          <w:fldChar w:fldCharType="separate"/>
        </w:r>
        <w:r>
          <w:rPr>
            <w:webHidden/>
          </w:rPr>
          <w:t>- 29 -</w:t>
        </w:r>
        <w:r>
          <w:rPr>
            <w:webHidden/>
          </w:rPr>
          <w:fldChar w:fldCharType="end"/>
        </w:r>
      </w:hyperlink>
    </w:p>
    <w:p w14:paraId="1539A1A2" w14:textId="2453D8FA" w:rsidR="004D68BE" w:rsidRDefault="004D68BE">
      <w:pPr>
        <w:pStyle w:val="Verzeichnis1"/>
        <w:rPr>
          <w:rFonts w:asciiTheme="minorHAnsi" w:eastAsiaTheme="minorEastAsia" w:hAnsiTheme="minorHAnsi" w:cstheme="minorBidi"/>
          <w:sz w:val="22"/>
          <w:szCs w:val="22"/>
        </w:rPr>
      </w:pPr>
      <w:hyperlink w:anchor="_Toc66520199" w:history="1">
        <w:r w:rsidRPr="007A7DD7">
          <w:rPr>
            <w:rStyle w:val="Hyperlink"/>
          </w:rPr>
          <w:t>Listingverzeichnis</w:t>
        </w:r>
        <w:r>
          <w:rPr>
            <w:webHidden/>
          </w:rPr>
          <w:tab/>
        </w:r>
        <w:r>
          <w:rPr>
            <w:webHidden/>
          </w:rPr>
          <w:fldChar w:fldCharType="begin"/>
        </w:r>
        <w:r>
          <w:rPr>
            <w:webHidden/>
          </w:rPr>
          <w:instrText xml:space="preserve"> PAGEREF _Toc66520199 \h </w:instrText>
        </w:r>
        <w:r>
          <w:rPr>
            <w:webHidden/>
          </w:rPr>
        </w:r>
        <w:r>
          <w:rPr>
            <w:webHidden/>
          </w:rPr>
          <w:fldChar w:fldCharType="separate"/>
        </w:r>
        <w:r>
          <w:rPr>
            <w:webHidden/>
          </w:rPr>
          <w:t>- 30 -</w:t>
        </w:r>
        <w:r>
          <w:rPr>
            <w:webHidden/>
          </w:rPr>
          <w:fldChar w:fldCharType="end"/>
        </w:r>
      </w:hyperlink>
    </w:p>
    <w:p w14:paraId="5EFA7741" w14:textId="7632C751" w:rsidR="004D68BE" w:rsidRDefault="004D68BE">
      <w:pPr>
        <w:pStyle w:val="Verzeichnis1"/>
        <w:rPr>
          <w:rFonts w:asciiTheme="minorHAnsi" w:eastAsiaTheme="minorEastAsia" w:hAnsiTheme="minorHAnsi" w:cstheme="minorBidi"/>
          <w:sz w:val="22"/>
          <w:szCs w:val="22"/>
        </w:rPr>
      </w:pPr>
      <w:hyperlink w:anchor="_Toc66520200" w:history="1">
        <w:r w:rsidRPr="007A7DD7">
          <w:rPr>
            <w:rStyle w:val="Hyperlink"/>
          </w:rPr>
          <w:t>Anhang</w:t>
        </w:r>
        <w:r>
          <w:rPr>
            <w:webHidden/>
          </w:rPr>
          <w:tab/>
        </w:r>
        <w:r>
          <w:rPr>
            <w:webHidden/>
          </w:rPr>
          <w:fldChar w:fldCharType="begin"/>
        </w:r>
        <w:r>
          <w:rPr>
            <w:webHidden/>
          </w:rPr>
          <w:instrText xml:space="preserve"> PAGEREF _Toc66520200 \h </w:instrText>
        </w:r>
        <w:r>
          <w:rPr>
            <w:webHidden/>
          </w:rPr>
        </w:r>
        <w:r>
          <w:rPr>
            <w:webHidden/>
          </w:rPr>
          <w:fldChar w:fldCharType="separate"/>
        </w:r>
        <w:r>
          <w:rPr>
            <w:webHidden/>
          </w:rPr>
          <w:t>- 31 -</w:t>
        </w:r>
        <w:r>
          <w:rPr>
            <w:webHidden/>
          </w:rPr>
          <w:fldChar w:fldCharType="end"/>
        </w:r>
      </w:hyperlink>
    </w:p>
    <w:p w14:paraId="535DF7D5" w14:textId="49BDCED1" w:rsidR="00046E5D" w:rsidRPr="00426B42" w:rsidRDefault="00B16616" w:rsidP="00204104">
      <w:pPr>
        <w:pStyle w:val="AnmdAutors"/>
        <w:spacing w:after="240" w:line="360" w:lineRule="atLeast"/>
        <w:ind w:left="0"/>
      </w:pPr>
      <w:r w:rsidRPr="00426B42">
        <w:rPr>
          <w:i w:val="0"/>
          <w:noProof/>
        </w:rPr>
        <w:fldChar w:fldCharType="end"/>
      </w:r>
    </w:p>
    <w:p w14:paraId="56F9823D" w14:textId="77777777" w:rsidR="00B16616" w:rsidRDefault="00B16616" w:rsidP="0004159B">
      <w:pPr>
        <w:pStyle w:val="berschrift1"/>
      </w:pPr>
      <w:bookmarkStart w:id="6" w:name="_Ref382714804"/>
      <w:bookmarkStart w:id="7" w:name="_Toc66520171"/>
      <w:r w:rsidRPr="00426B42">
        <w:lastRenderedPageBreak/>
        <w:t>Einleitung</w:t>
      </w:r>
      <w:bookmarkEnd w:id="6"/>
      <w:bookmarkEnd w:id="7"/>
    </w:p>
    <w:p w14:paraId="3D065286" w14:textId="77777777" w:rsidR="0004159B" w:rsidRPr="0004159B" w:rsidRDefault="0004159B" w:rsidP="0004159B">
      <w:pPr>
        <w:pStyle w:val="berschrift2"/>
      </w:pPr>
      <w:bookmarkStart w:id="8" w:name="_Toc66520172"/>
      <w:r>
        <w:t xml:space="preserve">Problemstellung und </w:t>
      </w:r>
      <w:r w:rsidR="00BE269A">
        <w:t>Motivation</w:t>
      </w:r>
      <w:bookmarkEnd w:id="8"/>
    </w:p>
    <w:p w14:paraId="3698BBE4" w14:textId="77777777" w:rsidR="00192D55" w:rsidRPr="00D77E02" w:rsidRDefault="00192D55" w:rsidP="00192D55">
      <w:r w:rsidRPr="00D77E02">
        <w:t>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w:t>
      </w:r>
      <w:r>
        <w:t>.</w:t>
      </w:r>
      <w:r w:rsidRPr="00D77E02">
        <w:t xml:space="preserve"> Verschlüsselte Verbindungen werden in der Regel durch TLS-basierte Authentifizierung von mindestens einem Kommunikationspartner abgesichert. Die Zertifikate werden von sogenannten Zertifizierungsstellen (Root </w:t>
      </w:r>
      <w:proofErr w:type="spellStart"/>
      <w:r w:rsidRPr="00D77E02">
        <w:t>Certificate</w:t>
      </w:r>
      <w:proofErr w:type="spellEnd"/>
      <w:r w:rsidRPr="00D77E02">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1C6CF22C" w14:textId="77777777" w:rsidR="00192D55" w:rsidRDefault="00192D55" w:rsidP="00192D55">
      <w:r w:rsidRPr="00D77E02">
        <w:t xml:space="preserve">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w:t>
      </w:r>
      <w:proofErr w:type="spellStart"/>
      <w:r w:rsidRPr="00D77E02">
        <w:t>Malicious</w:t>
      </w:r>
      <w:proofErr w:type="spellEnd"/>
      <w:r w:rsidRPr="00D77E02">
        <w:t xml:space="preserve"> Code herunterg</w:t>
      </w:r>
      <w:r>
        <w:t>e</w:t>
      </w:r>
      <w:r w:rsidRPr="00D77E02">
        <w:t xml:space="preserve">laden wird, diese Website wurde zum Beispiel von einer CA signiert die mit </w:t>
      </w:r>
      <w:proofErr w:type="spellStart"/>
      <w:r w:rsidRPr="00D77E02">
        <w:t>Hackingaktivitäten</w:t>
      </w:r>
      <w:proofErr w:type="spellEnd"/>
      <w:r w:rsidRPr="00D77E02">
        <w:t xml:space="preserve"> in Verbindung steht, d. h. mein System vertraut dieser Website und keine Meldung über die Sicherheit ihrer Daten kommt. Zusätzlich können </w:t>
      </w:r>
      <w:proofErr w:type="spellStart"/>
      <w:r w:rsidRPr="00D77E02">
        <w:t>MiM</w:t>
      </w:r>
      <w:proofErr w:type="spellEnd"/>
      <w:r w:rsidRPr="00D77E02">
        <w:t>-Angriffe leichter vorgenommen werden, und der Angreifer kann die gesamte Kommunikation mitlesen.</w:t>
      </w:r>
    </w:p>
    <w:p w14:paraId="1A933B62" w14:textId="77777777" w:rsidR="00192D55" w:rsidRDefault="00192D55" w:rsidP="00192D55">
      <w:r>
        <w:t xml:space="preserve">Es gibt verschiedene Ansätze diesem Problem entgegenzuwirken. Zum einen eine Initiative von Google namens </w:t>
      </w:r>
      <w:proofErr w:type="spellStart"/>
      <w:r>
        <w:t>Certificate</w:t>
      </w:r>
      <w:proofErr w:type="spellEnd"/>
      <w:r>
        <w:t xml:space="preserve"> </w:t>
      </w:r>
      <w:proofErr w:type="spellStart"/>
      <w:r>
        <w:t>Transparenzy</w:t>
      </w:r>
      <w:proofErr w:type="spellEnd"/>
      <w:r>
        <w:t xml:space="preserve">, die durch eine zusätzliche öffentliche Instanz, auf der alle neu registrierten </w:t>
      </w:r>
      <w:proofErr w:type="spellStart"/>
      <w:r>
        <w:t>Zertifkate</w:t>
      </w:r>
      <w:proofErr w:type="spellEnd"/>
      <w:r>
        <w:t xml:space="preserve"> in einem kryptografischen Verfahren gespeichert sind, um ein erneutes Ausstellen eines Zertifikates für eine Domain zu verhindern. Dieses Verfahren wird im Abschnitt Stand der Forschung nochmal genauer erklärt. </w:t>
      </w:r>
      <w:r>
        <w:lastRenderedPageBreak/>
        <w:t xml:space="preserve">Zum anderen gibt es die Möglichkeit über den CAA </w:t>
      </w:r>
      <w:proofErr w:type="spellStart"/>
      <w:r>
        <w:t>Record</w:t>
      </w:r>
      <w:proofErr w:type="spellEnd"/>
      <w:r>
        <w:t xml:space="preserve"> die </w:t>
      </w:r>
      <w:proofErr w:type="spellStart"/>
      <w:r>
        <w:t>Zertifkate</w:t>
      </w:r>
      <w:proofErr w:type="spellEnd"/>
      <w:r>
        <w:t xml:space="preserve"> genauer zu überprüfen.</w:t>
      </w:r>
    </w:p>
    <w:p w14:paraId="1D59D753" w14:textId="77777777" w:rsidR="00192D55" w:rsidRPr="00D77E02" w:rsidRDefault="00192D55" w:rsidP="00192D55">
      <w:r>
        <w:t>Oder, was in dieser Masterarbeit untersucht werden soll, man versucht durch eine Einschränkung der Zertifizierungsstellen das Surfen im Internet noch sicherer zu machen.</w:t>
      </w:r>
    </w:p>
    <w:p w14:paraId="1AA651E3" w14:textId="77777777" w:rsidR="00192D55" w:rsidRDefault="00192D55" w:rsidP="00192D55">
      <w:r w:rsidRPr="00D77E02">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w:t>
      </w:r>
      <w:r>
        <w:t>n</w:t>
      </w:r>
      <w:r w:rsidRPr="00D77E02">
        <w:t xml:space="preserve"> Kriterien werden die Zertifizierungsstellen bewertet?</w:t>
      </w:r>
      <w:r w:rsidRPr="00192D55">
        <w:t xml:space="preserve"> </w:t>
      </w:r>
      <w:r>
        <w:t xml:space="preserve">Jede Person muss sich selbst mittels eines Personalausweises identifizieren können. So eine ähnliche Funktion besitzen digitale Zertifikate in der Online-Welt. Die Authentizität des Kommunikationspartners wird mit einer Prüfung seines Zertifikats sichergestellt. Diese Zertifikate werden von Zertifizierungsstellen (CAs) ausgestellt, denen der Nutzer (Client, Browser, Betriebssystem) vertraut. Zertifikate sind aus dem Internet nicht mehr wegzudenken. Sie erhöhen die Sicherheit beim „surfen“, identifizieren ihren Besitzer, enthalten allgemeine Informationen über diesen und von größter Bedeutung, sie ermöglichen es zusammen mit der Public Key Infrastruktur (PKI), Informationen im WWW sicher und verschlüsselt zu übertragen. Verschlüsselte Verbindungen werden in der Regel durch TLS-basierte Authentifizierung von mindestens einem Kommunikationspartner abgesichert. Die Zertifikate werden von sogenannten Zertifizierungsstellen (Root </w:t>
      </w:r>
      <w:proofErr w:type="spellStart"/>
      <w:r>
        <w:t>Certificate</w:t>
      </w:r>
      <w:proofErr w:type="spellEnd"/>
      <w:r>
        <w:t xml:space="preserve"> Authority) ausgestellt, denen jeder Browser und jedes System „vertraut“. Aus jüngsten Ereignissen, ist jedoch bekannt, dass ein Unternehmen, dass auch eine TLS-Zertifizierungsstelle betreibt, im staatlichen Auftrag Menschenrechtsaktivisten durch Sicherheitslücken angreift.</w:t>
      </w:r>
    </w:p>
    <w:p w14:paraId="79A036EC" w14:textId="77777777" w:rsidR="00192D55" w:rsidRDefault="00192D55" w:rsidP="00192D55">
      <w:r>
        <w:t xml:space="preserve">Somit kann aus diesem Zusammenhang die Menge an vordefinierten Zertifizierungsstellen in Systemen oder Browsern in Frage gestellt werden. An dem Beispiel von dem Unternehmen Dark Matter kann das Problem spezifiziert werden, dass durch eine Phishing Mail auf eine Website leitet auf der </w:t>
      </w:r>
      <w:proofErr w:type="spellStart"/>
      <w:r>
        <w:t>Malicious</w:t>
      </w:r>
      <w:proofErr w:type="spellEnd"/>
      <w:r>
        <w:t xml:space="preserve"> Code heruntergeladen wird, diese Website wurde zum Beispiel von einer CA signiert die mit </w:t>
      </w:r>
      <w:proofErr w:type="spellStart"/>
      <w:r>
        <w:t>Hackingaktivitäten</w:t>
      </w:r>
      <w:proofErr w:type="spellEnd"/>
      <w:r>
        <w:t xml:space="preserve"> in Verbindung steht, d. h. mein System vertraut dieser Website und keine Meldung über die Sicherheit ihrer Daten kommt. Zusätzlich können </w:t>
      </w:r>
      <w:proofErr w:type="spellStart"/>
      <w:r>
        <w:t>MiM</w:t>
      </w:r>
      <w:proofErr w:type="spellEnd"/>
      <w:r>
        <w:t>-Angriffe leichter vorgenommen werden, und der Angreifer kann die gesamte Kommunikation mitlesen.</w:t>
      </w:r>
    </w:p>
    <w:p w14:paraId="1267E430" w14:textId="77777777" w:rsidR="00C73715" w:rsidRDefault="00C73715" w:rsidP="00C73715">
      <w:pPr>
        <w:pStyle w:val="Text"/>
      </w:pPr>
      <w:proofErr w:type="spellStart"/>
      <w:r w:rsidRPr="00BE269A">
        <w:lastRenderedPageBreak/>
        <w:t>Mißbrauch</w:t>
      </w:r>
      <w:proofErr w:type="spellEnd"/>
      <w:r w:rsidRPr="00BE269A">
        <w:t xml:space="preserve"> mit </w:t>
      </w:r>
      <w:proofErr w:type="spellStart"/>
      <w:r w:rsidRPr="00BE269A">
        <w:t>ca</w:t>
      </w:r>
      <w:proofErr w:type="spellEnd"/>
      <w:r w:rsidRPr="00BE269A">
        <w:t xml:space="preserve"> </w:t>
      </w:r>
      <w:proofErr w:type="spellStart"/>
      <w:r w:rsidRPr="00BE269A">
        <w:t>certificaten</w:t>
      </w:r>
      <w:proofErr w:type="spellEnd"/>
    </w:p>
    <w:p w14:paraId="36A9C102" w14:textId="77777777" w:rsidR="00F32764" w:rsidRDefault="004D68BE" w:rsidP="00192D55">
      <w:hyperlink r:id="rId9" w:history="1">
        <w:r w:rsidR="00C73715" w:rsidRPr="00650919">
          <w:rPr>
            <w:rStyle w:val="Hyperlink"/>
          </w:rPr>
          <w:t>https://resources.sei.cmu.edu/asset_files/WhitePaper/2001_019_001_496192.pdf</w:t>
        </w:r>
      </w:hyperlink>
    </w:p>
    <w:p w14:paraId="295E2CB7" w14:textId="77777777" w:rsidR="00F32764" w:rsidRDefault="00F32764" w:rsidP="00192D55">
      <w:r>
        <w:t xml:space="preserve">Beschreibung eines Vorfalls bei dem </w:t>
      </w:r>
      <w:proofErr w:type="spellStart"/>
      <w:r>
        <w:t>VeriSign</w:t>
      </w:r>
      <w:proofErr w:type="spellEnd"/>
      <w:r>
        <w:t xml:space="preserve"> </w:t>
      </w:r>
      <w:r w:rsidR="00925D80">
        <w:t>signierte Zertifikate an unberechtigte Personen ausgestellt hat die sich als Microsoft Mitarbeiter ausgegeben haben und somit Programmcode damit signieren konnten, um diesen dann unter Windows ohne Probleme auszuführen.</w:t>
      </w:r>
    </w:p>
    <w:p w14:paraId="1CE62ACB" w14:textId="77777777" w:rsidR="00192D55" w:rsidRDefault="00192D55" w:rsidP="00192D55">
      <w:r>
        <w:t>Oder, was in dieser Masterarbeit untersucht werden soll, man versucht durch eine Einschränkung der Zertifizierungsstellen das Surfen im Internet noch sicherer zu machen.</w:t>
      </w:r>
    </w:p>
    <w:p w14:paraId="45047E12" w14:textId="77777777" w:rsidR="00192D55" w:rsidRDefault="00192D55" w:rsidP="00192D55">
      <w:r>
        <w:t>Es gibt derzeit keinen etablierten Mechanismus, um dieses Vertrauen feingranularer zu konfigurieren oder überhaupt zu verifizieren, ob dieses Vertrauen notwendig bzw. gerechtfertigt ist. Natürlich ist es möglich diese Liste manuell anzupassen, jedoch bringt dies viel Aufwand mit sich und nach welchen Kriterien werden die Zertifizierungsstellen bewertet?</w:t>
      </w:r>
    </w:p>
    <w:p w14:paraId="58654796" w14:textId="77777777" w:rsidR="00EF2D74" w:rsidRDefault="0004159B" w:rsidP="0004159B">
      <w:pPr>
        <w:pStyle w:val="berschrift2"/>
      </w:pPr>
      <w:bookmarkStart w:id="9" w:name="_Toc66520173"/>
      <w:r>
        <w:t>Zielsetzung</w:t>
      </w:r>
      <w:bookmarkEnd w:id="9"/>
    </w:p>
    <w:p w14:paraId="40783789" w14:textId="77777777" w:rsidR="0004159B" w:rsidRPr="005F235B" w:rsidRDefault="0004159B" w:rsidP="005F235B">
      <w:pPr>
        <w:pStyle w:val="Text"/>
      </w:pPr>
      <w:r w:rsidRPr="005F235B">
        <w:t xml:space="preserve">Aufgrund der oben genannten Problemstellung soll deshalb hier ein Analyse Werkzeug programmiert werden, das anhand von einem Netzwerkverkehr Mitschnitt diese Zertifizierungsstellen extrahiert und dann in den jeweiligen Systemen automatisiert angepasst wird. Des Weiteren soll anhand der Netzwerkverkehrs Auswertungen erstellt werden, die die Anzahl der ausgestellten Zertifikate einer </w:t>
      </w:r>
      <w:proofErr w:type="spellStart"/>
      <w:r w:rsidRPr="005F235B">
        <w:t>Certificate</w:t>
      </w:r>
      <w:proofErr w:type="spellEnd"/>
      <w:r w:rsidRPr="005F235B">
        <w:t xml:space="preserve"> </w:t>
      </w:r>
      <w:proofErr w:type="spellStart"/>
      <w:r w:rsidRPr="005F235B">
        <w:t>Authorities</w:t>
      </w:r>
      <w:proofErr w:type="spellEnd"/>
      <w:r w:rsidRPr="005F235B">
        <w:t xml:space="preserve"> (CA) graphisch darstellt. Auf welche Zeit konvergiert die Anzahl der tatsächlich verwendeten </w:t>
      </w:r>
      <w:proofErr w:type="spellStart"/>
      <w:r w:rsidRPr="005F235B">
        <w:t>CA’s</w:t>
      </w:r>
      <w:proofErr w:type="spellEnd"/>
      <w:r w:rsidRPr="005F235B">
        <w:t xml:space="preserve">? Auswertung der Häufigkeit einer CA in Bezug auf einen Haushalt. Auswertung welche </w:t>
      </w:r>
      <w:proofErr w:type="spellStart"/>
      <w:r w:rsidRPr="005F235B">
        <w:t>CA’s</w:t>
      </w:r>
      <w:proofErr w:type="spellEnd"/>
      <w:r w:rsidRPr="005F235B">
        <w:t xml:space="preserve"> verwendet werden. Diese Statistiken sollen eine Basis dafür bilden, um die Anzahl der Zertifizierungsstellen in den Systemen einzuschränken.</w:t>
      </w:r>
    </w:p>
    <w:p w14:paraId="5EF747C7" w14:textId="77777777" w:rsidR="00B16616" w:rsidRDefault="00533B63" w:rsidP="0004159B">
      <w:pPr>
        <w:pStyle w:val="berschrift1"/>
      </w:pPr>
      <w:bookmarkStart w:id="10" w:name="_Toc66520174"/>
      <w:r w:rsidRPr="00426B42">
        <w:lastRenderedPageBreak/>
        <w:t>Grundlagen</w:t>
      </w:r>
      <w:bookmarkEnd w:id="10"/>
    </w:p>
    <w:p w14:paraId="4F89824C" w14:textId="77777777" w:rsidR="000B433B" w:rsidRDefault="00E0254E" w:rsidP="005F235B">
      <w:pPr>
        <w:pStyle w:val="Text"/>
      </w:pPr>
      <w:r>
        <w:t>In diesem Kapitel sollen die Grundlagen für das Verständnis der Arbeit beschrieben werden und die Schlüsselbegriffe definiert.</w:t>
      </w:r>
      <w:bookmarkStart w:id="11" w:name="_CTVK00139a8e62436644537b792ca8600e26e4d"/>
      <w:r w:rsidR="000B433B">
        <w:t xml:space="preserve"> Wie in der Zielsetzung oben beschrieben geht es um Netzwerke, dem SSL/TLS Protokoll, digitale Zertifikate und Zertifizierungsstellen. Diese Themengebiete sollen nun grundlegend erläutert werden.</w:t>
      </w:r>
    </w:p>
    <w:p w14:paraId="695871C0" w14:textId="77777777" w:rsidR="005F235B" w:rsidRDefault="005F235B" w:rsidP="005F235B">
      <w:pPr>
        <w:pStyle w:val="Text"/>
      </w:pPr>
      <w:r>
        <w:t xml:space="preserve">Vorerst soll geklärt werden was eine PKI (Public Key Infrastructure) ist und wofür diese da ist. </w:t>
      </w:r>
      <w:r w:rsidR="005E3033">
        <w:t>Weitergehend werden Zertifikate, Arten von Zertifikaten und deren Aufbau und Inhalt erläutert</w:t>
      </w:r>
      <w:r w:rsidR="000B433B">
        <w:t>.</w:t>
      </w:r>
    </w:p>
    <w:p w14:paraId="0D85A2B2" w14:textId="77777777" w:rsidR="008E3F4D" w:rsidRDefault="008E3F4D" w:rsidP="008E3F4D">
      <w:pPr>
        <w:pStyle w:val="berschrift2"/>
      </w:pPr>
      <w:bookmarkStart w:id="12" w:name="_Toc66520175"/>
      <w:r w:rsidRPr="00C73715">
        <w:t>P</w:t>
      </w:r>
      <w:r>
        <w:t>ublic Key Infrastructure</w:t>
      </w:r>
      <w:bookmarkEnd w:id="12"/>
    </w:p>
    <w:p w14:paraId="5ABF4694" w14:textId="4B27EAD5" w:rsidR="008E3F4D" w:rsidRDefault="008E3F4D" w:rsidP="008E3F4D">
      <w:pPr>
        <w:pStyle w:val="Text"/>
      </w:pPr>
      <w:r>
        <w:t xml:space="preserve">Eine Public Key Infrastructure (PKI) oder auf Deutsch übersetzt – </w:t>
      </w:r>
      <w:r>
        <w:rPr>
          <w:i/>
        </w:rPr>
        <w:t>Infrastruktur für öffentliche Schlüssel</w:t>
      </w:r>
      <w:r>
        <w:t xml:space="preserve"> – ist </w:t>
      </w:r>
      <w:bookmarkStart w:id="13" w:name="_CTVK00113aa556a582e4b2bb81434663f05f99d"/>
      <w:r w:rsidRPr="001E6038">
        <w:t>"das gesamte Konstrukt rund um die Absicherung der Datenkommunikation und die Identitätskontrolle im Netzwerk mithilfe von Zertifikaten</w:t>
      </w:r>
      <w:bookmarkEnd w:id="13"/>
      <w:r w:rsidRPr="001E6038">
        <w:t>"</w:t>
      </w:r>
      <w:r>
        <w:t xml:space="preserve">. </w:t>
      </w:r>
      <w:sdt>
        <w:sdtPr>
          <w:alias w:val="To edit, see citavi.com/edit"/>
          <w:tag w:val="CitaviPlaceholder#099d2896-5de3-4cb4-8b9b-209e9fc13e4e"/>
          <w:id w:val="2098208940"/>
          <w:placeholder>
            <w:docPart w:val="C12D8B7AC9564FACBC5E0F34EA556987"/>
          </w:placeholder>
        </w:sdtPr>
        <w:sdtContent>
          <w:r>
            <w:rPr>
              <w:noProof/>
            </w:rPr>
            <w:fldChar w:fldCharType="begin"/>
          </w:r>
          <w:r w:rsidR="00F40AE4">
            <w:rPr>
              <w:noProof/>
            </w:rPr>
            <w:instrText>ADDIN CitaviPlaceholder{eyIkaWQiOiIxIiwiRW50cmllcyI6W3siJGlkIjoiMiIsIkFzc29jaWF0ZVdpdGhLbm93bGVkZ2VJdGVtSWQiOiI0YjRlZjczZi0wMjdiLTQ1Y2YtYWU1My1hZDU1MmM0ZjlkNmEiLCJJZCI6ImFlNzY3MmQ5LTc0OGMtNGFiYi04ZTZhLTU3ZTNmMjIwMTJmYS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SIsIlN0YXJ0UGFnZSI6eyIkaWQiOiI1IiwiSXNGdWxseU51bWVyaWMiOnRydWUsIk51bWJlciI6MTUsIk51bWJlcmluZ1R5cGUiOjAsIk51bWVyYWxTeXN0ZW0iOjAsIk9yaWdpbmFsU3RyaW5nIjoiMTUiLCJQcmV0dHlTdHJpbmciOiIxNS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Nl0ifV19LCJUYWciOiJDaXRhdmlQbGFjZWhvbGRlciMwOTlkMjg5Ni01ZGUzLTRjYjQtOGI5Yi0yMDllOWZjMTNlNGUiLCJUZXh0IjoiWzZdIiwiV0FJVmVyc2lvbiI6IjYuNC4wLjM1In0=}</w:instrText>
          </w:r>
          <w:r>
            <w:rPr>
              <w:noProof/>
            </w:rPr>
            <w:fldChar w:fldCharType="separate"/>
          </w:r>
          <w:hyperlink r:id="rId10" w:tooltip="Kloep, P. 2020. PKI und CA in Windows-Netzwerken. Das umfassende Handbuch. Rheinwerk Computing." w:history="1">
            <w:r w:rsidR="00F40AE4">
              <w:rPr>
                <w:noProof/>
              </w:rPr>
              <w:t>[6]</w:t>
            </w:r>
          </w:hyperlink>
          <w:r>
            <w:rPr>
              <w:noProof/>
            </w:rPr>
            <w:fldChar w:fldCharType="end"/>
          </w:r>
        </w:sdtContent>
      </w:sdt>
      <w:r>
        <w:t xml:space="preserve"> Mit Hilfe einer PKI wird die Sicherheit der Kommunikation durch Authentifizierung, Datenverschlüsselung und digitale Signaturen erhöht. </w:t>
      </w:r>
      <w:bookmarkStart w:id="14" w:name="_CTVK0012cc608779d1a4ee5a15fa7413f4c00f0"/>
      <w:r w:rsidRPr="00562D55">
        <w:t>Grundsätzlich beruhen die Dienste einer PKI auf der ordnungsgemäßen Verwendung von öffentlichen/privaten Schlüsselpaaren. Die öffentliche Komponente dieses Schlüsselpaars wird in Form eines Public-Key-Zertifikats ausgestellt und kann in Verbindung mit dem entsprechenden Algorithmus zur Verifizierung einer digitalen Signatur, zur Verschlüsselung von Daten oder zu beidem verwendet werden</w:t>
      </w:r>
      <w:bookmarkEnd w:id="14"/>
      <w:r w:rsidRPr="00562D55">
        <w:t xml:space="preserve">. </w:t>
      </w:r>
      <w:sdt>
        <w:sdtPr>
          <w:alias w:val="To edit, see citavi.com/edit"/>
          <w:tag w:val="CitaviPlaceholder#2b15d0ba-489e-4e69-a6b9-2f2335a0597b"/>
          <w:id w:val="1627279276"/>
          <w:placeholder>
            <w:docPart w:val="C12D8B7AC9564FACBC5E0F34EA556987"/>
          </w:placeholder>
        </w:sdtPr>
        <w:sdtContent>
          <w:r>
            <w:rPr>
              <w:noProof/>
            </w:rPr>
            <w:fldChar w:fldCharType="begin"/>
          </w:r>
          <w:r w:rsidR="00407FC5">
            <w:rPr>
              <w:noProof/>
            </w:rPr>
            <w:instrText>ADDIN CitaviPlaceholder{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}</w:instrText>
          </w:r>
          <w:r>
            <w:rPr>
              <w:noProof/>
            </w:rPr>
            <w:fldChar w:fldCharType="separate"/>
          </w:r>
          <w:hyperlink r:id="rId11" w:tooltip="Anastasios Arampatzis. 2020. The Difference between Root and Intermediate Certificates | Venafi. https://​www.venafi.com​/​blog/​what-difference-betwe…" w:history="1">
            <w:r w:rsidR="00407FC5">
              <w:rPr>
                <w:noProof/>
              </w:rPr>
              <w:t>[2]</w:t>
            </w:r>
          </w:hyperlink>
          <w:r>
            <w:rPr>
              <w:noProof/>
            </w:rPr>
            <w:fldChar w:fldCharType="end"/>
          </w:r>
        </w:sdtContent>
      </w:sdt>
    </w:p>
    <w:p w14:paraId="6CE9F2A0" w14:textId="77777777" w:rsidR="00724B59" w:rsidRDefault="00724B59" w:rsidP="00724B59">
      <w:pPr>
        <w:pStyle w:val="berschrift2"/>
      </w:pPr>
      <w:bookmarkStart w:id="15" w:name="_Toc66520176"/>
      <w:r>
        <w:t>Zertifizierungsstellen</w:t>
      </w:r>
      <w:bookmarkEnd w:id="15"/>
    </w:p>
    <w:p w14:paraId="146AE3FD" w14:textId="34679103" w:rsidR="00381090" w:rsidRDefault="00791204" w:rsidP="00724B59">
      <w:pPr>
        <w:pStyle w:val="Text"/>
      </w:pPr>
      <w:r>
        <w:t xml:space="preserve">Zertifizierungsstellen </w:t>
      </w:r>
      <w:r w:rsidR="00407FC5">
        <w:t>stellen</w:t>
      </w:r>
      <w:r>
        <w:t xml:space="preserve"> digitale Zertifikate aus</w:t>
      </w:r>
      <w:r w:rsidR="00407FC5">
        <w:t xml:space="preserve">, mit denen </w:t>
      </w:r>
      <w:r w:rsidR="00536A78">
        <w:t xml:space="preserve">sichere Client – Server Verbindungen hergestellt werden können. Sie sind die Basis der </w:t>
      </w:r>
      <w:proofErr w:type="spellStart"/>
      <w:r w:rsidR="00536A78">
        <w:t>Vertrauenshierachie</w:t>
      </w:r>
      <w:proofErr w:type="spellEnd"/>
      <w:r w:rsidR="00536A78">
        <w:t xml:space="preserve"> im Internet. In einem Jahr werden Millionen von digitalen Zertifikaten ausgestellt und dazu verwendet sicher über das Internet zu kommunizieren sowie die zu übermittelten Daten zu verschlüsseln </w:t>
      </w:r>
      <w:sdt>
        <w:sdtPr>
          <w:alias w:val="To edit, see citavi.com/edit"/>
          <w:tag w:val="CitaviPlaceholder#5a73ebc0-1113-4417-a934-e97ad2effb4e"/>
          <w:id w:val="-497888717"/>
          <w:placeholder>
            <w:docPart w:val="DefaultPlaceholder_-1854013440"/>
          </w:placeholder>
        </w:sdtPr>
        <w:sdtContent>
          <w:r w:rsidR="00536A78">
            <w:rPr>
              <w:noProof/>
            </w:rPr>
            <w:fldChar w:fldCharType="begin"/>
          </w:r>
          <w:r w:rsidR="00F40AE4">
            <w:rPr>
              <w:noProof/>
            </w:rPr>
            <w:instrText>ADDIN CitaviPlaceholder{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VhNzNlYmMwLTExMTMtNDQxNy1hOTM0LWU5N2FkMmVmZmI0ZSIsIlRleHQiOiJbNV0iLCJXQUlWZXJzaW9uIjoiNi40LjAuMzUifQ==}</w:instrText>
          </w:r>
          <w:r w:rsidR="00536A78">
            <w:rPr>
              <w:noProof/>
            </w:rPr>
            <w:fldChar w:fldCharType="separate"/>
          </w:r>
          <w:hyperlink r:id="rId12" w:tooltip="GlobalSign GMO Internet, Inc. 2020. Zertifizierungsstellen &amp; Vertrauenshierarchien | GlobalSign. https://​www.globalsign.com​/​de-de/​ssl-information-…" w:history="1">
            <w:r w:rsidR="00F40AE4">
              <w:rPr>
                <w:noProof/>
              </w:rPr>
              <w:t>[5]</w:t>
            </w:r>
          </w:hyperlink>
          <w:r w:rsidR="00536A78">
            <w:rPr>
              <w:noProof/>
            </w:rPr>
            <w:fldChar w:fldCharType="end"/>
          </w:r>
        </w:sdtContent>
      </w:sdt>
      <w:r w:rsidR="00EF2746">
        <w:t xml:space="preserve">. Digitale Zertifikate werden im </w:t>
      </w:r>
      <w:r w:rsidR="005719AC">
        <w:t>Einzelnen</w:t>
      </w:r>
      <w:r w:rsidR="00EF2746">
        <w:t xml:space="preserve"> im Abschnitt </w:t>
      </w:r>
      <w:r w:rsidR="00EF2746">
        <w:fldChar w:fldCharType="begin"/>
      </w:r>
      <w:r w:rsidR="00EF2746">
        <w:instrText xml:space="preserve"> REF _Ref66213297 \w \h </w:instrText>
      </w:r>
      <w:r w:rsidR="00EF2746">
        <w:fldChar w:fldCharType="separate"/>
      </w:r>
      <w:r w:rsidR="00EF2746">
        <w:t>2.3</w:t>
      </w:r>
      <w:r w:rsidR="00EF2746">
        <w:fldChar w:fldCharType="end"/>
      </w:r>
      <w:r w:rsidR="00EF2746">
        <w:t xml:space="preserve"> näher erläutert. Neben dem Ausstellen von Zertifikaten hat eine Zertifizierungsstelle vorher die Aufgabe den Antragssteller zu überprüfen ob dieser berechtigt ist und </w:t>
      </w:r>
      <w:r w:rsidR="005719AC">
        <w:t>die Inhalte unversehrt sind. Abhängig davon stellt die CA (</w:t>
      </w:r>
      <w:proofErr w:type="spellStart"/>
      <w:r w:rsidR="005719AC">
        <w:t>Certificate</w:t>
      </w:r>
      <w:proofErr w:type="spellEnd"/>
      <w:r w:rsidR="005719AC">
        <w:t xml:space="preserve"> Authority) das Zertifikat aus oder lehnt es ab. Bei Ausstellung wird das auszustellende Zertifikat von der CA mit deren </w:t>
      </w:r>
      <w:r w:rsidR="005719AC">
        <w:lastRenderedPageBreak/>
        <w:t xml:space="preserve">privaten Schlüssel signiert, um es vor Manipulation zu schützen. Zum anderen ist sie dafür zuständig Zertifikatssperrlisten zu erstellen, welche den Client ermöglicht die Gültigkeit eines Zertifikats festzustellen. Die Sperrlisten werden ebenfalls digital signiert damit eine Manipulation ausgeschlossen werden kann </w:t>
      </w:r>
      <w:sdt>
        <w:sdtPr>
          <w:alias w:val="To edit, see citavi.com/edit"/>
          <w:tag w:val="CitaviPlaceholder#bdfd20b2-0331-4001-95e9-e628b9c9df8b"/>
          <w:id w:val="297651137"/>
          <w:placeholder>
            <w:docPart w:val="A975F7C9D7454445AD8EA1E8B6356316"/>
          </w:placeholder>
        </w:sdtPr>
        <w:sdtContent>
          <w:r w:rsidR="00407FC5" w:rsidRPr="00BE269A">
            <w:fldChar w:fldCharType="begin"/>
          </w:r>
          <w:r w:rsidR="00F40AE4">
            <w:instrText>ADDIN CitaviPlaceholder{eyIkaWQiOiIxIiwiRW50cmllcyI6W3siJGlkIjoiMiIsIklkIjoiZDU0MzM5MzktNzQ2YS00MzZiLWEwZDQtMzVhYmM0MWZkMDUyIiwiUmFuZ2VMZW5ndGgiOjMsIlJlZmVyZW5jZUlkIjoiZGIxNTJlODYtNGI1Zi00ODI1LTg3YTgtYzgwZTZjNzNjN2M3IiwiUmVmZXJlbmNlIjp7IiRpZCI6IjMiLCJBYnN0cmFjdENvbXBsZXhpdHkiOjAsIkFic3RyYWN0U291cmNlVGV4dEZvcm1hdCI6MCwiQXV0aG9ycyI6W3siJGlkIjoiNC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U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x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NSJ9fSx7IiRpZCI6IjEyIiwiQWRkcmVzcyI6eyIkaWQiOiIxMy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C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NS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1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1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NSJ9fSwiVXNlTnVtYmVyaW5nVHlwZU9mUGFyZW50RG9jdW1lbnQiOmZhbHNlfV0sIkZvcm1hdHRlZFRleHQiOnsiJGlkIjoiMTYiLCJDb3VudCI6MSwiVGV4dFVuaXRzIjpbeyIkaWQiOiIxNyIsIkZvbnRTdHlsZSI6eyIkaWQiOiIxOCIsIk5ldXRyYWwiOnRydWV9LCJSZWFkaW5nT3JkZXIiOjEsIlRleHQiOiJbNl0ifV19LCJUYWciOiJDaXRhdmlQbGFjZWhvbGRlciNiZGZkMjBiMi0wMzMxLTQwMDEtOTVlOS1lNjI4YjljOWRmOGIiLCJUZXh0IjoiWzZdIiwiV0FJVmVyc2lvbiI6IjYuNC4wLjM1In0=}</w:instrText>
          </w:r>
          <w:r w:rsidR="00407FC5" w:rsidRPr="00BE269A">
            <w:fldChar w:fldCharType="separate"/>
          </w:r>
          <w:hyperlink r:id="rId13" w:tooltip="Kloep, P. 2020. PKI und CA in Windows-Netzwerken. Das umfassende Handbuch. Rheinwerk Computing." w:history="1">
            <w:r w:rsidR="00F40AE4">
              <w:t>[6]</w:t>
            </w:r>
          </w:hyperlink>
          <w:r w:rsidR="00407FC5" w:rsidRPr="00BE269A">
            <w:fldChar w:fldCharType="end"/>
          </w:r>
        </w:sdtContent>
      </w:sdt>
      <w:r w:rsidR="005719AC">
        <w:t>.</w:t>
      </w:r>
    </w:p>
    <w:p w14:paraId="60B17B4A" w14:textId="77777777" w:rsidR="00C73715" w:rsidRPr="00C73715" w:rsidRDefault="001E6038" w:rsidP="00C73715">
      <w:pPr>
        <w:pStyle w:val="berschrift2"/>
      </w:pPr>
      <w:bookmarkStart w:id="16" w:name="_Ref66213297"/>
      <w:bookmarkStart w:id="17" w:name="_Toc66520177"/>
      <w:r>
        <w:t xml:space="preserve">Digitale </w:t>
      </w:r>
      <w:r w:rsidR="00C73715">
        <w:t>Zertifikate</w:t>
      </w:r>
      <w:bookmarkEnd w:id="16"/>
      <w:bookmarkEnd w:id="17"/>
    </w:p>
    <w:p w14:paraId="13D39D54" w14:textId="77777777" w:rsidR="00E0254E" w:rsidRDefault="005F235B" w:rsidP="005F235B">
      <w:pPr>
        <w:pStyle w:val="Text"/>
      </w:pPr>
      <w:r>
        <w:t xml:space="preserve">Beginnen möchte ich mit dem Begriff Zertifikat, der nach Peter </w:t>
      </w:r>
      <w:proofErr w:type="spellStart"/>
      <w:r>
        <w:t>Kleop</w:t>
      </w:r>
      <w:proofErr w:type="spellEnd"/>
      <w:r>
        <w:t xml:space="preserve"> folgendermaßen definiert ist:</w:t>
      </w:r>
    </w:p>
    <w:p w14:paraId="47A47500" w14:textId="2B581143" w:rsidR="00E30814" w:rsidRDefault="00E0254E" w:rsidP="00E30814">
      <w:pPr>
        <w:pStyle w:val="Zitat"/>
        <w:pBdr>
          <w:top w:val="single" w:sz="4" w:space="1" w:color="auto"/>
          <w:bottom w:val="single" w:sz="4" w:space="1" w:color="auto"/>
        </w:pBdr>
      </w:pPr>
      <w:r>
        <w:t>“</w:t>
      </w:r>
      <w:r w:rsidRPr="00E0254E">
        <w:t>Ein digitales Zertifikat bindet einen öffentlichen Schlüssel an eine Entität (Benutzer, Organisation, Computer) und beinhaltet zusätzliche Informationen, wie Sperrlisteninformationen und vieles mehr.</w:t>
      </w:r>
      <w:bookmarkEnd w:id="11"/>
      <w:r w:rsidRPr="00E0254E">
        <w:t>"</w:t>
      </w:r>
      <w:r>
        <w:t xml:space="preserve"> </w:t>
      </w:r>
      <w:sdt>
        <w:sdtPr>
          <w:alias w:val="To edit, see citavi.com/edit"/>
          <w:tag w:val="CitaviPlaceholder#523ea5e1-f786-4aca-8bc8-61d195847200"/>
          <w:id w:val="-2109031880"/>
          <w:placeholder>
            <w:docPart w:val="DefaultPlaceholder_-1854013440"/>
          </w:placeholder>
        </w:sdtPr>
        <w:sdtContent>
          <w:r>
            <w:rPr>
              <w:noProof/>
            </w:rPr>
            <w:fldChar w:fldCharType="begin"/>
          </w:r>
          <w:r w:rsidR="00F40AE4">
            <w:rPr>
              <w:noProof/>
            </w:rPr>
            <w:instrText>ADDIN CitaviPlaceholder{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}</w:instrText>
          </w:r>
          <w:r>
            <w:rPr>
              <w:noProof/>
            </w:rPr>
            <w:fldChar w:fldCharType="separate"/>
          </w:r>
          <w:hyperlink r:id="rId14" w:tooltip="Kloep, P. 2020. PKI und CA in Windows-Netzwerken. Das umfassende Handbuch. Rheinwerk Computing." w:history="1">
            <w:r w:rsidR="00F40AE4">
              <w:rPr>
                <w:noProof/>
              </w:rPr>
              <w:t>[6]</w:t>
            </w:r>
          </w:hyperlink>
          <w:r>
            <w:rPr>
              <w:noProof/>
            </w:rPr>
            <w:fldChar w:fldCharType="end"/>
          </w:r>
        </w:sdtContent>
      </w:sdt>
    </w:p>
    <w:p w14:paraId="16C27448" w14:textId="0ACB399F" w:rsidR="004D68BE" w:rsidRDefault="004D68BE" w:rsidP="004D68BE">
      <w:r>
        <w:t>Digitale Zertifikate sind ein Teil des Fundaments der IT-Sicherheit. Durch sie werden Public-Key-Infrastrukturen realisiert</w:t>
      </w:r>
      <w:r w:rsidR="006F6831">
        <w:t xml:space="preserve"> </w:t>
      </w:r>
      <w:sdt>
        <w:sdtPr>
          <w:alias w:val="To edit, see citavi.com/edit"/>
          <w:tag w:val="CitaviPlaceholder#e2d4541b-8fa1-4c86-bf08-15adfbf56015"/>
          <w:id w:val="497625449"/>
          <w:placeholder>
            <w:docPart w:val="DefaultPlaceholder_-1854013440"/>
          </w:placeholder>
        </w:sdtPr>
        <w:sdtContent>
          <w:r w:rsidR="006F6831">
            <w:rPr>
              <w:noProof/>
            </w:rPr>
            <w:fldChar w:fldCharType="begin"/>
          </w:r>
          <w:r w:rsidR="006F6831">
            <w:rPr>
              <w:noProof/>
            </w:rPr>
            <w:instrText>ADDIN CitaviPlaceholder{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}</w:instrText>
          </w:r>
          <w:r w:rsidR="006F6831">
            <w:rPr>
              <w:noProof/>
            </w:rPr>
            <w:fldChar w:fldCharType="separate"/>
          </w:r>
          <w:hyperlink r:id="rId15" w:tooltip="Bundesamt für Sicherheit in der Informationstechnik. BSI Technische Richtlinie TR-02103: X.509 Zertifikate und Zertifizierungspfadvalidierung." w:history="1">
            <w:r w:rsidR="006F6831">
              <w:rPr>
                <w:noProof/>
              </w:rPr>
              <w:t>[3]</w:t>
            </w:r>
          </w:hyperlink>
          <w:r w:rsidR="006F6831">
            <w:rPr>
              <w:noProof/>
            </w:rPr>
            <w:fldChar w:fldCharType="end"/>
          </w:r>
        </w:sdtContent>
      </w:sdt>
      <w:r w:rsidR="006F6831">
        <w:t xml:space="preserve">. </w:t>
      </w:r>
      <w:r>
        <w:t>Im Folgenden soll, der am häufigsten verwendeten Standard für Zertifikate beschrieben und technisch erläutert werden.</w:t>
      </w:r>
    </w:p>
    <w:p w14:paraId="641C2BE5" w14:textId="714A34DC" w:rsidR="00E30814" w:rsidRDefault="00E30814" w:rsidP="00E30814">
      <w:pPr>
        <w:pStyle w:val="berschrift3"/>
      </w:pPr>
      <w:bookmarkStart w:id="18" w:name="_Toc66520178"/>
      <w:r>
        <w:t>X.509 Zertifikate</w:t>
      </w:r>
      <w:bookmarkEnd w:id="18"/>
    </w:p>
    <w:p w14:paraId="2D6DDA99" w14:textId="330192B1" w:rsidR="004D68BE" w:rsidRDefault="004D68BE" w:rsidP="004D68BE">
      <w:pPr>
        <w:pStyle w:val="Grundtext"/>
      </w:pPr>
      <w:r>
        <w:t xml:space="preserve">Ein X.509 Public-Key-Zertifikat ist eine Datenstruktur, welche die Bindung zwischen einem öffentlichen Schlüssel und einer Entität darstellt. Die Entität ist der Besitzer des Schlüsselpaars. Die Entität kann z.B. eine Person, ein Client-System oder ein Internet Server sein. Ein X.509-Zertifikat ist hierarchisch in einer Baumstruktur aufgebaut. Der Aufbau wird in einem ASN.1- Modul [X.680] beschrieben. ASN.1 ist eine abstrakte Beschreibungssprache für Datenstrukturen, die zunächst unabhängig von deren konkreter Darstellung ist. Ein spezifisches ASN.1-Modul definiert den syntaktischen Aufbau von Datenstrukturen auf Basis der vordefinierten Datentypen. Für X.509 Zertifikate, Sperrlisten und OCSP-Antworten kommen die </w:t>
      </w:r>
      <w:proofErr w:type="spellStart"/>
      <w:r>
        <w:t>Distinguished</w:t>
      </w:r>
      <w:proofErr w:type="spellEnd"/>
      <w:r>
        <w:t xml:space="preserve"> Encoding Rules (DER) zur Anwendung, welche eindeutig festlegen, wie die Inhalte der in den ASN.1 Strukturen definierten Felder binär zu kodieren sind. Die DER Kodierung ist eine sogenannte Tag-</w:t>
      </w:r>
      <w:proofErr w:type="spellStart"/>
      <w:r>
        <w:t>Length</w:t>
      </w:r>
      <w:proofErr w:type="spellEnd"/>
      <w:r>
        <w:t>-Value (TLV) Kodierung, in der jedes Feld im jeweiligen Kontext durch einen Tag-Wert identifiziert wird, gefolgt von einem Feld welches die Länge seines Wertes enthält, auf welches der Wert selbst folgt. Dabei existieren sogenannte „</w:t>
      </w:r>
      <w:proofErr w:type="spellStart"/>
      <w:r>
        <w:t>constructed</w:t>
      </w:r>
      <w:proofErr w:type="spellEnd"/>
      <w:r>
        <w:t>“ Felder, bei denen der Value wiederum TLV Strukturen enthalten kann. (</w:t>
      </w:r>
      <w:hyperlink r:id="rId16" w:history="1">
        <w:r>
          <w:rPr>
            <w:rStyle w:val="Hyperlink"/>
          </w:rPr>
          <w:t>https://www.bsi.bund.de/SharedDocs/Downloads/DE/BSI/Publikationen/TechnischeRichtlinien/TR02103/BSI-TR-02103.pdf?__blob=publicationFile&amp;v=4</w:t>
        </w:r>
      </w:hyperlink>
      <w:r>
        <w:t>)</w:t>
      </w:r>
    </w:p>
    <w:p w14:paraId="664F4D4A" w14:textId="156310DD" w:rsidR="004D68BE" w:rsidRDefault="004D68BE" w:rsidP="004D68BE">
      <w:pPr>
        <w:pStyle w:val="berschrift3"/>
      </w:pPr>
      <w:bookmarkStart w:id="19" w:name="_Toc66520179"/>
      <w:r>
        <w:lastRenderedPageBreak/>
        <w:t>Format und Semantik von Zertifikaten</w:t>
      </w:r>
      <w:bookmarkEnd w:id="19"/>
    </w:p>
    <w:p w14:paraId="2EF838CC" w14:textId="77777777" w:rsidR="004D68BE" w:rsidRDefault="004D68BE" w:rsidP="004D68BE">
      <w:pPr>
        <w:pStyle w:val="Grundtext"/>
      </w:pPr>
      <w:r>
        <w:t xml:space="preserve">Die Datenstruktur eines Zertifikates wird in </w:t>
      </w:r>
      <w:r>
        <w:fldChar w:fldCharType="begin"/>
      </w:r>
      <w:r>
        <w:instrText xml:space="preserve"> REF _Ref66345466 \h </w:instrText>
      </w:r>
      <w:r>
        <w:fldChar w:fldCharType="separate"/>
      </w:r>
      <w:r>
        <w:t xml:space="preserve">Abbildung </w:t>
      </w:r>
      <w:r>
        <w:rPr>
          <w:noProof/>
        </w:rPr>
        <w:t>1</w:t>
      </w:r>
      <w:r>
        <w:t>: Zertifikat Datenstruktur</w:t>
      </w:r>
      <w:r>
        <w:fldChar w:fldCharType="end"/>
      </w:r>
      <w:r>
        <w:t xml:space="preserve"> dargestellt.</w:t>
      </w:r>
    </w:p>
    <w:p w14:paraId="03A7B87D" w14:textId="4C3A4E8B" w:rsidR="004D68BE" w:rsidRDefault="004D68BE" w:rsidP="004D68BE">
      <w:pPr>
        <w:pStyle w:val="Grundtext"/>
        <w:keepNext/>
      </w:pPr>
      <w:r>
        <w:rPr>
          <w:noProof/>
        </w:rPr>
        <w:drawing>
          <wp:inline distT="0" distB="0" distL="0" distR="0" wp14:anchorId="1A5AF867" wp14:editId="2FB4F57B">
            <wp:extent cx="2905125" cy="25146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514600"/>
                    </a:xfrm>
                    <a:prstGeom prst="rect">
                      <a:avLst/>
                    </a:prstGeom>
                    <a:noFill/>
                    <a:ln>
                      <a:noFill/>
                    </a:ln>
                  </pic:spPr>
                </pic:pic>
              </a:graphicData>
            </a:graphic>
          </wp:inline>
        </w:drawing>
      </w:r>
    </w:p>
    <w:p w14:paraId="545D46BC" w14:textId="77777777" w:rsidR="004D68BE" w:rsidRDefault="004D68BE" w:rsidP="004D68BE">
      <w:pPr>
        <w:pStyle w:val="Beschriftung"/>
        <w:jc w:val="both"/>
      </w:pPr>
      <w:bookmarkStart w:id="20" w:name="_Ref66345466"/>
      <w:bookmarkStart w:id="21" w:name="_Toc66520292"/>
      <w:r>
        <w:t xml:space="preserve">Abbildung </w:t>
      </w:r>
      <w:fldSimple w:instr=" SEQ Abbildung \* ARABIC ">
        <w:r>
          <w:rPr>
            <w:noProof/>
          </w:rPr>
          <w:t>1</w:t>
        </w:r>
      </w:fldSimple>
      <w:r>
        <w:t>: Zertifikat Datenstruktur</w:t>
      </w:r>
      <w:bookmarkEnd w:id="20"/>
      <w:r>
        <w:t xml:space="preserve"> (https://tools.ietf.org/html/rfc5280)</w:t>
      </w:r>
      <w:bookmarkEnd w:id="21"/>
    </w:p>
    <w:p w14:paraId="196F8466" w14:textId="1A8515CB" w:rsidR="004D68BE" w:rsidRDefault="004D68BE" w:rsidP="004D68BE">
      <w:pPr>
        <w:pStyle w:val="Grundtext"/>
      </w:pPr>
      <w:r>
        <w:t xml:space="preserve">Ein Zertifikat besitz als oberste ebene also einmal das Feld </w:t>
      </w:r>
      <w:proofErr w:type="spellStart"/>
      <w:r>
        <w:rPr>
          <w:i/>
        </w:rPr>
        <w:t>tbsCertificate</w:t>
      </w:r>
      <w:proofErr w:type="spellEnd"/>
      <w:r>
        <w:t xml:space="preserve">, welches die Namen Antragstellers und des Antragaustellers enthalten sowie einen öffentlichen Schlüssel, eine Zeitperiode der Gültigkeit und noch weitere Informationen. Das </w:t>
      </w:r>
      <w:proofErr w:type="spellStart"/>
      <w:r>
        <w:rPr>
          <w:i/>
        </w:rPr>
        <w:t>signatureAlgorithm</w:t>
      </w:r>
      <w:proofErr w:type="spellEnd"/>
      <w:r>
        <w:t xml:space="preserve"> Feld beinhaltet den kryptographischen Algorithmus, der von der jeweiligen Zertifizierungsstelle zum Signieren des Zertifikats verwendet wurde. Der </w:t>
      </w:r>
      <w:proofErr w:type="spellStart"/>
      <w:r>
        <w:rPr>
          <w:i/>
        </w:rPr>
        <w:t>signatureValue</w:t>
      </w:r>
      <w:proofErr w:type="spellEnd"/>
      <w:r>
        <w:t xml:space="preserve"> enthält die konkrete digitale Signatur der Zertifizierungsstelle. Mit dieser werden die Informationen des </w:t>
      </w:r>
      <w:proofErr w:type="spellStart"/>
      <w:r>
        <w:rPr>
          <w:i/>
        </w:rPr>
        <w:t>tbsCertificate</w:t>
      </w:r>
      <w:proofErr w:type="spellEnd"/>
      <w:r>
        <w:t xml:space="preserve"> Feldes valide. Die CA bestätigt die Verbindung zwischen öffentlichem Schlüsselmaterial und dem Besitzer des Zertifikats</w:t>
      </w:r>
      <w:r w:rsidR="006F6831">
        <w:t xml:space="preserve"> </w:t>
      </w:r>
      <w:sdt>
        <w:sdtPr>
          <w:alias w:val="To edit, see citavi.com/edit"/>
          <w:tag w:val="CitaviPlaceholder#caf9abf6-a621-4c2e-940b-903ddadc267b"/>
          <w:id w:val="1754239749"/>
          <w:placeholder>
            <w:docPart w:val="DefaultPlaceholder_-1854013440"/>
          </w:placeholder>
        </w:sdtPr>
        <w:sdtContent>
          <w:r w:rsidR="006F6831">
            <w:rPr>
              <w:noProof/>
            </w:rPr>
            <w:fldChar w:fldCharType="begin"/>
          </w:r>
          <w:r w:rsidR="00F40AE4">
            <w:rPr>
              <w:noProof/>
            </w:rPr>
            <w:instrText>ADDIN CitaviPlaceholder{eyIkaWQiOiIxIiwiRW50cmllcyI6W3siJGlkIjoiMiIsIklkIjoiY2JjNTMyNzQtMDgwNS00ZWQxLWIyZjctMjgzYmE3ZDg2NGY1IiwiUmFuZ2VMZW5ndGgiOjQsIlJlZmVyZW5jZUlkIjoiZDVjNzliMDYtYzU3Mi00OGViLWE2MGEtMDQ3NmVlYzlkMjQz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FoiLCJNb2RpZmllZEJ5IjoiX1NlYmFzdGlhbiBCaWxkYSIsIklkIjoiNDE1NTk0ODEtMmViMC00NDkxLWJhMmUtODg4OWI0NGNmYWExIiwiTW9kaWZpZWRPbiI6IjIwMjEtMDMtMTNUMDg6MzU6NDBaIiwiUHJvamVjdCI6eyIkaWQiOiI1In19XSwiQ2l0YXRpb25LZXlVcGRhdGVUeXBlIjowLCJDb2xsYWJvcmF0b3JzIjpbXSwiRGF0ZSI6IjE0LjAy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YWY5YWJmNi1hNjIxLTRjMmUtOTQwYi05MDNkZGFkYzI2N2IiLCJUZXh0IjoiWzEwXSIsIldBSVZlcnNpb24iOiI2LjQuMC4zNSJ9}</w:instrText>
          </w:r>
          <w:r w:rsidR="006F6831">
            <w:rPr>
              <w:noProof/>
            </w:rPr>
            <w:fldChar w:fldCharType="separate"/>
          </w:r>
          <w:hyperlink r:id="rId18" w:tooltip="Tools.ietf.org, Rfcmarkup Version 1.129d On. 2021. RFC 5280 - Internet X.509 Public Key Infrastructure Certificate and Certificate Revocation List (CR…" w:history="1">
            <w:r w:rsidR="00F40AE4">
              <w:rPr>
                <w:noProof/>
              </w:rPr>
              <w:t>[10]</w:t>
            </w:r>
          </w:hyperlink>
          <w:r w:rsidR="006F6831">
            <w:rPr>
              <w:noProof/>
            </w:rPr>
            <w:fldChar w:fldCharType="end"/>
          </w:r>
        </w:sdtContent>
      </w:sdt>
      <w:r>
        <w:t>.</w:t>
      </w:r>
    </w:p>
    <w:p w14:paraId="6636F852" w14:textId="77777777" w:rsidR="004D68BE" w:rsidRDefault="004D68BE" w:rsidP="004D68BE">
      <w:pPr>
        <w:pStyle w:val="Grundtext"/>
      </w:pPr>
      <w:r>
        <w:t>Nun die einzelnen Zertifikatsfelder:</w:t>
      </w:r>
    </w:p>
    <w:p w14:paraId="65E155A0" w14:textId="77777777" w:rsidR="004D68BE" w:rsidRDefault="004D68BE" w:rsidP="004D68BE">
      <w:pPr>
        <w:pStyle w:val="Grundtext"/>
        <w:numPr>
          <w:ilvl w:val="0"/>
          <w:numId w:val="44"/>
        </w:numPr>
      </w:pPr>
      <w:proofErr w:type="spellStart"/>
      <w:r>
        <w:t>version</w:t>
      </w:r>
      <w:proofErr w:type="spellEnd"/>
    </w:p>
    <w:p w14:paraId="109ED44A" w14:textId="77777777" w:rsidR="004D68BE" w:rsidRDefault="004D68BE" w:rsidP="004D68BE">
      <w:pPr>
        <w:pStyle w:val="Grundtext"/>
        <w:numPr>
          <w:ilvl w:val="0"/>
          <w:numId w:val="44"/>
        </w:numPr>
      </w:pPr>
      <w:proofErr w:type="spellStart"/>
      <w:r>
        <w:t>serialNumber</w:t>
      </w:r>
      <w:proofErr w:type="spellEnd"/>
    </w:p>
    <w:p w14:paraId="3842C358" w14:textId="77777777" w:rsidR="004D68BE" w:rsidRDefault="004D68BE" w:rsidP="004D68BE">
      <w:pPr>
        <w:pStyle w:val="Grundtext"/>
        <w:numPr>
          <w:ilvl w:val="0"/>
          <w:numId w:val="44"/>
        </w:numPr>
      </w:pPr>
      <w:proofErr w:type="spellStart"/>
      <w:r>
        <w:t>signature</w:t>
      </w:r>
      <w:proofErr w:type="spellEnd"/>
    </w:p>
    <w:p w14:paraId="744CE41A" w14:textId="77777777" w:rsidR="004D68BE" w:rsidRDefault="004D68BE" w:rsidP="004D68BE">
      <w:pPr>
        <w:pStyle w:val="Grundtext"/>
        <w:numPr>
          <w:ilvl w:val="0"/>
          <w:numId w:val="44"/>
        </w:numPr>
      </w:pPr>
      <w:proofErr w:type="spellStart"/>
      <w:r>
        <w:t>issuer</w:t>
      </w:r>
      <w:proofErr w:type="spellEnd"/>
    </w:p>
    <w:p w14:paraId="44D7B12E" w14:textId="77777777" w:rsidR="004D68BE" w:rsidRDefault="004D68BE" w:rsidP="004D68BE">
      <w:pPr>
        <w:pStyle w:val="Grundtext"/>
        <w:numPr>
          <w:ilvl w:val="0"/>
          <w:numId w:val="44"/>
        </w:numPr>
      </w:pPr>
      <w:proofErr w:type="spellStart"/>
      <w:r>
        <w:t>validity</w:t>
      </w:r>
      <w:proofErr w:type="spellEnd"/>
    </w:p>
    <w:p w14:paraId="21B515BE" w14:textId="77777777" w:rsidR="004D68BE" w:rsidRDefault="004D68BE" w:rsidP="004D68BE">
      <w:pPr>
        <w:pStyle w:val="Grundtext"/>
        <w:numPr>
          <w:ilvl w:val="0"/>
          <w:numId w:val="44"/>
        </w:numPr>
      </w:pPr>
      <w:proofErr w:type="spellStart"/>
      <w:r>
        <w:t>subject</w:t>
      </w:r>
      <w:proofErr w:type="spellEnd"/>
    </w:p>
    <w:p w14:paraId="3B0FE04F" w14:textId="77777777" w:rsidR="004D68BE" w:rsidRDefault="004D68BE" w:rsidP="004D68BE">
      <w:pPr>
        <w:pStyle w:val="Grundtext"/>
        <w:numPr>
          <w:ilvl w:val="0"/>
          <w:numId w:val="44"/>
        </w:numPr>
      </w:pPr>
      <w:proofErr w:type="spellStart"/>
      <w:r>
        <w:lastRenderedPageBreak/>
        <w:t>subjectPublicKeyInfo</w:t>
      </w:r>
      <w:proofErr w:type="spellEnd"/>
    </w:p>
    <w:p w14:paraId="6B1CF8B5" w14:textId="77777777" w:rsidR="004D68BE" w:rsidRDefault="004D68BE" w:rsidP="004D68BE">
      <w:pPr>
        <w:pStyle w:val="Grundtext"/>
        <w:numPr>
          <w:ilvl w:val="0"/>
          <w:numId w:val="44"/>
        </w:numPr>
      </w:pPr>
      <w:proofErr w:type="spellStart"/>
      <w:r>
        <w:t>issuerUniqueID</w:t>
      </w:r>
      <w:proofErr w:type="spellEnd"/>
    </w:p>
    <w:p w14:paraId="517E38EE" w14:textId="77777777" w:rsidR="004D68BE" w:rsidRDefault="004D68BE" w:rsidP="004D68BE">
      <w:pPr>
        <w:pStyle w:val="Grundtext"/>
        <w:numPr>
          <w:ilvl w:val="0"/>
          <w:numId w:val="44"/>
        </w:numPr>
      </w:pPr>
      <w:proofErr w:type="spellStart"/>
      <w:r>
        <w:t>subjectUniqueID</w:t>
      </w:r>
      <w:proofErr w:type="spellEnd"/>
    </w:p>
    <w:p w14:paraId="725AE1FE" w14:textId="77777777" w:rsidR="004D68BE" w:rsidRDefault="004D68BE" w:rsidP="004D68BE">
      <w:pPr>
        <w:pStyle w:val="Grundtext"/>
        <w:numPr>
          <w:ilvl w:val="0"/>
          <w:numId w:val="44"/>
        </w:numPr>
      </w:pPr>
      <w:proofErr w:type="spellStart"/>
      <w:r>
        <w:t>extensions</w:t>
      </w:r>
      <w:proofErr w:type="spellEnd"/>
      <w:r>
        <w:t xml:space="preserve"> -&gt; Typen, Verwendungszweck!!</w:t>
      </w:r>
    </w:p>
    <w:p w14:paraId="029E36FB" w14:textId="77777777" w:rsidR="004D68BE" w:rsidRDefault="004D68BE" w:rsidP="004D68BE">
      <w:pPr>
        <w:pStyle w:val="berschrift3"/>
      </w:pPr>
      <w:bookmarkStart w:id="22" w:name="_Toc66430979"/>
      <w:bookmarkStart w:id="23" w:name="_Toc66520180"/>
      <w:r>
        <w:t>Zertifikats Revokation Listen (CRL)</w:t>
      </w:r>
      <w:bookmarkEnd w:id="22"/>
      <w:bookmarkEnd w:id="23"/>
    </w:p>
    <w:p w14:paraId="148AB625" w14:textId="77777777" w:rsidR="004D68BE" w:rsidRDefault="004D68BE" w:rsidP="004D68BE">
      <w:pPr>
        <w:pStyle w:val="Grundtext"/>
      </w:pPr>
    </w:p>
    <w:p w14:paraId="0C548B90" w14:textId="77777777" w:rsidR="00F40AE4" w:rsidRDefault="00F40AE4" w:rsidP="00F40AE4">
      <w:pPr>
        <w:pStyle w:val="berschrift3"/>
      </w:pPr>
      <w:bookmarkStart w:id="24" w:name="_Toc66520181"/>
      <w:r>
        <w:t>Zertifikatsketten</w:t>
      </w:r>
    </w:p>
    <w:p w14:paraId="227ADA7F" w14:textId="77777777" w:rsidR="00F40AE4" w:rsidRDefault="00F40AE4" w:rsidP="00F40AE4">
      <w:pPr>
        <w:pStyle w:val="Text"/>
      </w:pPr>
      <w:r>
        <w:t xml:space="preserve">Hierarchie der Zertifizierungsstellen </w:t>
      </w:r>
      <w:sdt>
        <w:sdtPr>
          <w:alias w:val="To edit, see citavi.com/edit"/>
          <w:tag w:val="CitaviPlaceholder#3cf5b1c8-ea98-4b13-a9ae-5422c9cbb815"/>
          <w:id w:val="1740906142"/>
          <w:placeholder>
            <w:docPart w:val="473CD87836C3418CA3168C9DD35260B5"/>
          </w:placeholder>
        </w:sdtPr>
        <w:sdtContent>
          <w:r>
            <w:rPr>
              <w:noProof/>
            </w:rPr>
            <w:fldChar w:fldCharType="begin"/>
          </w:r>
          <w:r>
            <w:rPr>
              <w:noProof/>
            </w:rPr>
            <w:instrText>ADDIN CitaviPlaceholder{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zNjZjViMWM4LWVhOTgtNGIxMy1hOWFlLTU0MjJjOWNiYjgxNSIsIlRleHQiOiJbNV0iLCJXQUlWZXJzaW9uIjoiNi40LjAuMzUifQ==}</w:instrText>
          </w:r>
          <w:r>
            <w:rPr>
              <w:noProof/>
            </w:rPr>
            <w:fldChar w:fldCharType="separate"/>
          </w:r>
          <w:hyperlink r:id="rId19" w:tooltip="GlobalSign GMO Internet, Inc. 2020. Was sind untergeordnete CAs und wieso ist es sinnvoll, Ihre eigene zu haben? https://​www.globalsign.com​/​de-de/​…" w:history="1">
            <w:r>
              <w:rPr>
                <w:noProof/>
              </w:rPr>
              <w:t>[5]</w:t>
            </w:r>
          </w:hyperlink>
          <w:r>
            <w:rPr>
              <w:noProof/>
            </w:rPr>
            <w:fldChar w:fldCharType="end"/>
          </w:r>
        </w:sdtContent>
      </w:sdt>
      <w:r>
        <w:t>:</w:t>
      </w:r>
    </w:p>
    <w:p w14:paraId="5E1D030A" w14:textId="77777777" w:rsidR="00F40AE4" w:rsidRDefault="00F40AE4" w:rsidP="00F40AE4">
      <w:pPr>
        <w:pStyle w:val="Text"/>
      </w:pPr>
      <w:r>
        <w:rPr>
          <w:noProof/>
        </w:rPr>
        <w:drawing>
          <wp:inline distT="0" distB="0" distL="0" distR="0" wp14:anchorId="6D7578C0" wp14:editId="4EA64E5E">
            <wp:extent cx="5400675" cy="21145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114550"/>
                    </a:xfrm>
                    <a:prstGeom prst="rect">
                      <a:avLst/>
                    </a:prstGeom>
                    <a:noFill/>
                    <a:ln>
                      <a:noFill/>
                    </a:ln>
                  </pic:spPr>
                </pic:pic>
              </a:graphicData>
            </a:graphic>
          </wp:inline>
        </w:drawing>
      </w:r>
    </w:p>
    <w:p w14:paraId="1A0A8CB9" w14:textId="77777777" w:rsidR="00F40AE4" w:rsidRDefault="00F40AE4" w:rsidP="00F40AE4">
      <w:pPr>
        <w:pStyle w:val="Text"/>
      </w:pPr>
      <w:r>
        <w:t>Was bedeuten die einzelnen und wofür sind diese da?</w:t>
      </w:r>
    </w:p>
    <w:p w14:paraId="21C552E0" w14:textId="77777777" w:rsidR="00F40AE4" w:rsidRDefault="00F40AE4" w:rsidP="00F40AE4">
      <w:pPr>
        <w:pStyle w:val="Text"/>
      </w:pPr>
      <w:r w:rsidRPr="004D68BE">
        <w:rPr>
          <w:b/>
        </w:rPr>
        <w:t>Root CA</w:t>
      </w:r>
      <w:r>
        <w:t xml:space="preserve">: Höchste </w:t>
      </w:r>
      <w:proofErr w:type="spellStart"/>
      <w:r>
        <w:t>Hierarchieebende</w:t>
      </w:r>
      <w:proofErr w:type="spellEnd"/>
      <w:r>
        <w:t xml:space="preserve">, dient als Vertrauensanker. Nur wenn das Entity </w:t>
      </w:r>
      <w:proofErr w:type="spellStart"/>
      <w:r>
        <w:t>Certificate</w:t>
      </w:r>
      <w:proofErr w:type="spellEnd"/>
      <w:r>
        <w:t xml:space="preserve"> mit einem Root CA </w:t>
      </w:r>
      <w:proofErr w:type="spellStart"/>
      <w:r>
        <w:t>Certificate</w:t>
      </w:r>
      <w:proofErr w:type="spellEnd"/>
      <w:r>
        <w:t xml:space="preserve"> verkettet ist und dieses Root CA im Betriebssystem oder Browser eingebettet ist, ist es vertrauenswürdig.</w:t>
      </w:r>
    </w:p>
    <w:p w14:paraId="2A0921A9" w14:textId="77777777" w:rsidR="00F40AE4" w:rsidRDefault="00F40AE4" w:rsidP="00F40AE4">
      <w:pPr>
        <w:pStyle w:val="Text"/>
      </w:pPr>
      <w:r w:rsidRPr="004D68BE">
        <w:rPr>
          <w:b/>
        </w:rPr>
        <w:t>Untergeordnete CAs</w:t>
      </w:r>
      <w:r>
        <w:t xml:space="preserve">: Zwischen Root und Endeinheitszertifikat, Unterscheidung der Zertifikatstypen </w:t>
      </w:r>
      <w:r>
        <w:rPr>
          <w:b/>
        </w:rPr>
        <w:t xml:space="preserve">Verweis auf </w:t>
      </w:r>
      <w:proofErr w:type="spellStart"/>
      <w:r>
        <w:rPr>
          <w:b/>
        </w:rPr>
        <w:t>kapitel</w:t>
      </w:r>
      <w:proofErr w:type="spellEnd"/>
      <w:r>
        <w:rPr>
          <w:b/>
        </w:rPr>
        <w:t xml:space="preserve"> Zertifikate -&gt; </w:t>
      </w:r>
      <w:proofErr w:type="spellStart"/>
      <w:r>
        <w:rPr>
          <w:b/>
        </w:rPr>
        <w:t>extensions</w:t>
      </w:r>
      <w:proofErr w:type="spellEnd"/>
      <w:r>
        <w:rPr>
          <w:b/>
        </w:rPr>
        <w:t xml:space="preserve">/Typen </w:t>
      </w:r>
      <w:r>
        <w:t>(SSL/TLS- und S/MIME-CAs). Standortabhängig, Schlüsselabhängig (RSA/ECC).</w:t>
      </w:r>
    </w:p>
    <w:p w14:paraId="3B5D1268" w14:textId="77777777" w:rsidR="00F40AE4" w:rsidRDefault="00F40AE4" w:rsidP="00F40AE4">
      <w:pPr>
        <w:pStyle w:val="Text"/>
      </w:pPr>
      <w:r w:rsidRPr="004D68BE">
        <w:rPr>
          <w:b/>
        </w:rPr>
        <w:t>Endeinheitszertifikat</w:t>
      </w:r>
      <w:r>
        <w:t xml:space="preserve">: Zertifikate auf Servern, Computern, kryptographischer Hardware und Geräten installiert (z. B. SSL/TLS für Server, Code </w:t>
      </w:r>
      <w:proofErr w:type="spellStart"/>
      <w:r>
        <w:t>Signing</w:t>
      </w:r>
      <w:proofErr w:type="spellEnd"/>
      <w:r>
        <w:t xml:space="preserve">, </w:t>
      </w:r>
      <w:proofErr w:type="spellStart"/>
      <w:r>
        <w:t>Clientzertifkate</w:t>
      </w:r>
      <w:proofErr w:type="spellEnd"/>
      <w:r>
        <w:t>, digitale Signatur, Authentifizierung.</w:t>
      </w:r>
    </w:p>
    <w:p w14:paraId="7C97FA97" w14:textId="77777777" w:rsidR="00F40AE4" w:rsidRDefault="00F40AE4" w:rsidP="00F40AE4">
      <w:pPr>
        <w:pStyle w:val="Text"/>
      </w:pPr>
      <w:r>
        <w:lastRenderedPageBreak/>
        <w:t>Bild von einer Kette gezeigt im Firefox zur Verdeutlichung.</w:t>
      </w:r>
    </w:p>
    <w:p w14:paraId="22E0F373" w14:textId="77777777" w:rsidR="00E30814" w:rsidRDefault="00E30814" w:rsidP="00E30814">
      <w:pPr>
        <w:pStyle w:val="berschrift2"/>
      </w:pPr>
      <w:r>
        <w:t>Transport Layer Security</w:t>
      </w:r>
      <w:bookmarkEnd w:id="24"/>
    </w:p>
    <w:p w14:paraId="2AE83C06" w14:textId="24A110EE" w:rsidR="00E30814" w:rsidRDefault="00E30814" w:rsidP="00E30814">
      <w:pPr>
        <w:pStyle w:val="Text"/>
      </w:pPr>
      <w:r>
        <w:t>TLS (Transport Layer Security) ist der Nachfolger von SSL (Secure Sockets Layer), dabei handelt es sich um einen Standard.</w:t>
      </w:r>
      <w:r w:rsidR="00724B59">
        <w:t xml:space="preserve"> </w:t>
      </w:r>
      <w:r w:rsidR="006B06F5">
        <w:t>In der aktuellen Version 1.3 hat TLS das primäre Ziel</w:t>
      </w:r>
      <w:r w:rsidR="00724B59">
        <w:t xml:space="preserve"> </w:t>
      </w:r>
      <w:r w:rsidR="006B06F5">
        <w:t xml:space="preserve">eine Verbindung zwischen </w:t>
      </w:r>
      <w:r w:rsidR="00724B59">
        <w:t>zwei kommunizierenden Anwendungen zu gewährleisten.</w:t>
      </w:r>
      <w:r w:rsidR="006B06F5">
        <w:t xml:space="preserve"> Die einzige Anforderung an die darunterliegende Transportschicht ist</w:t>
      </w:r>
      <w:r w:rsidR="009D13C7">
        <w:t xml:space="preserve"> ein </w:t>
      </w:r>
      <w:r w:rsidR="009D13C7" w:rsidRPr="009D13C7">
        <w:t>zuverlässiger, ordnungsgemäßer Datenstrom.</w:t>
      </w:r>
      <w:r w:rsidR="00724B59">
        <w:t xml:space="preserve"> </w:t>
      </w:r>
      <w:r w:rsidR="00227A71">
        <w:t>Grundsätzlich</w:t>
      </w:r>
      <w:r w:rsidR="00724B59">
        <w:t xml:space="preserve"> besteht TLS aus zwei </w:t>
      </w:r>
      <w:r w:rsidR="006B06F5">
        <w:t>Komponenten</w:t>
      </w:r>
      <w:r w:rsidR="006F6831">
        <w:t xml:space="preserve"> </w:t>
      </w:r>
      <w:sdt>
        <w:sdtPr>
          <w:alias w:val="To edit, see citavi.com/edit"/>
          <w:tag w:val="CitaviPlaceholder#210767bd-c442-4684-b36d-b6deda0fd286"/>
          <w:id w:val="-272180651"/>
          <w:placeholder>
            <w:docPart w:val="DefaultPlaceholder_-1854013440"/>
          </w:placeholder>
        </w:sdtPr>
        <w:sdtContent>
          <w:r w:rsidR="006F6831">
            <w:rPr>
              <w:noProof/>
            </w:rPr>
            <w:fldChar w:fldCharType="begin"/>
          </w:r>
          <w:r w:rsidR="00F40AE4">
            <w:rPr>
              <w:noProof/>
            </w:rPr>
            <w:instrText>ADDIN CitaviPlaceholder{eyIkaWQiOiIxIiwiRW50cmllcyI6W3siJGlkIjoiMiIsIklkIjoiZThiNmUzODAtMjNjOC00YzI4LTkyNDYtMDBiN2FkYjYzMmYx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FoiLCJNb2RpZmllZEJ5IjoiX1NlYmFzdGlhbiBCaWxkYSIsIklkIjoiNDE1NTk0ODEtMmViMC00NDkxLWJhMmUtODg4OWI0NGNmYWExIiwiTW9kaWZpZWRPbiI6IjIwMjEtMDMtMTNUMDg6MzU6NDBaIiwiUHJvamVjdCI6eyIkaWQiOiI1In19XSwiQ2l0YXRpb25LZXlVcGRhdGVUeXBlIjowLCJDb2xsYWJvcmF0b3JzIjpbXSwiRGF0ZSI6IjE0LjAy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}</w:instrText>
          </w:r>
          <w:r w:rsidR="006F6831">
            <w:rPr>
              <w:noProof/>
            </w:rPr>
            <w:fldChar w:fldCharType="separate"/>
          </w:r>
          <w:hyperlink r:id="rId21" w:tooltip="Tools.ietf.org, Rfcmarkup Version 1.129d On. 2021. RFC 8446 - The Transport Layer Security (TLS) Protocol Version 1.3. https://​tools.ietf.org​/​html/…" w:history="1">
            <w:r w:rsidR="00F40AE4">
              <w:rPr>
                <w:noProof/>
              </w:rPr>
              <w:t>[11]</w:t>
            </w:r>
          </w:hyperlink>
          <w:r w:rsidR="006F6831">
            <w:rPr>
              <w:noProof/>
            </w:rPr>
            <w:fldChar w:fldCharType="end"/>
          </w:r>
        </w:sdtContent>
      </w:sdt>
      <w:r w:rsidR="00724B59">
        <w:t>:</w:t>
      </w:r>
    </w:p>
    <w:p w14:paraId="0996484B" w14:textId="36284C4D" w:rsidR="009D13C7" w:rsidRDefault="009D13C7" w:rsidP="00E30814">
      <w:pPr>
        <w:pStyle w:val="Text"/>
        <w:numPr>
          <w:ilvl w:val="0"/>
          <w:numId w:val="43"/>
        </w:numPr>
      </w:pPr>
      <w:r>
        <w:t>TLS Handshake Protocol (</w:t>
      </w:r>
      <w:r>
        <w:fldChar w:fldCharType="begin"/>
      </w:r>
      <w:r>
        <w:instrText xml:space="preserve"> REF _Ref65657746 \r \h </w:instrText>
      </w:r>
      <w:r>
        <w:fldChar w:fldCharType="separate"/>
      </w:r>
      <w:r w:rsidR="00407FC5">
        <w:t>2.4.1</w:t>
      </w:r>
      <w:r>
        <w:fldChar w:fldCharType="end"/>
      </w:r>
      <w:r>
        <w:t>)</w:t>
      </w:r>
    </w:p>
    <w:p w14:paraId="5CE7A0D6" w14:textId="0CE6AFD0" w:rsidR="00724B59" w:rsidRDefault="00724B59" w:rsidP="00724B59">
      <w:pPr>
        <w:pStyle w:val="Text"/>
        <w:numPr>
          <w:ilvl w:val="0"/>
          <w:numId w:val="43"/>
        </w:numPr>
      </w:pPr>
      <w:r>
        <w:t xml:space="preserve">TLS </w:t>
      </w:r>
      <w:proofErr w:type="spellStart"/>
      <w:r>
        <w:t>Record</w:t>
      </w:r>
      <w:proofErr w:type="spellEnd"/>
      <w:r>
        <w:t xml:space="preserve"> Protocol</w:t>
      </w:r>
      <w:r w:rsidR="009D13C7">
        <w:t xml:space="preserve"> (</w:t>
      </w:r>
      <w:r w:rsidR="009D13C7">
        <w:fldChar w:fldCharType="begin"/>
      </w:r>
      <w:r w:rsidR="009D13C7">
        <w:instrText xml:space="preserve"> REF _Ref65657733 \r \h </w:instrText>
      </w:r>
      <w:r w:rsidR="009D13C7">
        <w:fldChar w:fldCharType="separate"/>
      </w:r>
      <w:r w:rsidR="00407FC5">
        <w:t>2.4.2</w:t>
      </w:r>
      <w:r w:rsidR="009D13C7">
        <w:fldChar w:fldCharType="end"/>
      </w:r>
      <w:r w:rsidR="009D13C7">
        <w:t>)</w:t>
      </w:r>
    </w:p>
    <w:p w14:paraId="4FE86CC3" w14:textId="48E65D4A" w:rsidR="001A7617" w:rsidRPr="001F0CF2" w:rsidRDefault="001F0CF2" w:rsidP="001A7617">
      <w:pPr>
        <w:pStyle w:val="Text"/>
      </w:pPr>
      <w:r>
        <w:t>TLS ist unabhängig vom Anwendungsprotokoll, d. h. die Protokolle höherer Ebenen können transparent darauf aufsetzten, zum Beispiel HTTP das TLS verwendet wird zu HTTP</w:t>
      </w:r>
      <w:r>
        <w:rPr>
          <w:u w:val="single"/>
        </w:rPr>
        <w:t>S</w:t>
      </w:r>
      <w:r>
        <w:t>.</w:t>
      </w:r>
      <w:r w:rsidR="009D13C7">
        <w:t xml:space="preserve"> Der Standard beschreib nicht wie die höheren Protokolle die Sicherheit mit TLS hinzufügen oder der TLS-Handshake zu initiieren ist</w:t>
      </w:r>
      <w:r w:rsidR="006F6831">
        <w:t xml:space="preserve"> </w:t>
      </w:r>
      <w:sdt>
        <w:sdtPr>
          <w:alias w:val="To edit, see citavi.com/edit"/>
          <w:tag w:val="CitaviPlaceholder#1bd7a6eb-0e7c-4e30-acc0-1e913b11f093"/>
          <w:id w:val="-2093925364"/>
          <w:placeholder>
            <w:docPart w:val="DefaultPlaceholder_-1854013440"/>
          </w:placeholder>
        </w:sdtPr>
        <w:sdtContent>
          <w:r w:rsidR="006F6831">
            <w:rPr>
              <w:noProof/>
            </w:rPr>
            <w:fldChar w:fldCharType="begin"/>
          </w:r>
          <w:r w:rsidR="00F40AE4">
            <w:rPr>
              <w:noProof/>
            </w:rPr>
            <w:instrText>ADDIN CitaviPlaceholder{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}</w:instrText>
          </w:r>
          <w:r w:rsidR="006F6831">
            <w:rPr>
              <w:noProof/>
            </w:rPr>
            <w:fldChar w:fldCharType="separate"/>
          </w:r>
          <w:hyperlink r:id="rId22" w:tooltip="Tools.ietf.org, Rfcmarkup Version 1.129d On. 2021. RFC 8446 - The Transport Layer Security (TLS) Protocol Version 1.3. https://​tools.ietf.org​/​html/…" w:history="1">
            <w:r w:rsidR="00F40AE4">
              <w:rPr>
                <w:noProof/>
              </w:rPr>
              <w:t>[11]</w:t>
            </w:r>
          </w:hyperlink>
          <w:r w:rsidR="006F6831">
            <w:rPr>
              <w:noProof/>
            </w:rPr>
            <w:fldChar w:fldCharType="end"/>
          </w:r>
        </w:sdtContent>
      </w:sdt>
      <w:r w:rsidR="009D13C7">
        <w:t xml:space="preserve">. </w:t>
      </w:r>
    </w:p>
    <w:p w14:paraId="14BD882E" w14:textId="77777777" w:rsidR="00E30814" w:rsidRDefault="00E30814" w:rsidP="00E30814">
      <w:pPr>
        <w:pStyle w:val="berschrift3"/>
      </w:pPr>
      <w:bookmarkStart w:id="25" w:name="_Ref65657746"/>
      <w:bookmarkStart w:id="26" w:name="_Toc66520182"/>
      <w:r w:rsidRPr="00BE269A">
        <w:t xml:space="preserve">TLS </w:t>
      </w:r>
      <w:r>
        <w:t>H</w:t>
      </w:r>
      <w:r w:rsidRPr="00BE269A">
        <w:t>andshake</w:t>
      </w:r>
      <w:bookmarkEnd w:id="25"/>
      <w:bookmarkEnd w:id="26"/>
    </w:p>
    <w:p w14:paraId="461E0AFA" w14:textId="77777777" w:rsidR="00E30814" w:rsidRPr="008E3F4D" w:rsidRDefault="00E30814" w:rsidP="00E30814">
      <w:pPr>
        <w:pStyle w:val="Grundtext"/>
      </w:pPr>
      <w:r>
        <w:t xml:space="preserve">Der TLS Handshake ist der Start zum Schlüsselaustausch und ab dann wird verschlüsselt zwischen den beiden Parteien kommuniziert. </w:t>
      </w:r>
    </w:p>
    <w:p w14:paraId="0997F07D" w14:textId="77777777" w:rsidR="00E30814" w:rsidRDefault="00E30814" w:rsidP="00E30814">
      <w:pPr>
        <w:pStyle w:val="Text"/>
      </w:pPr>
      <w:bookmarkStart w:id="27" w:name="_CTVK00152cbd01938a54b0a931c94d6460cba8c"/>
      <w:r>
        <w:rPr>
          <w:noProof/>
        </w:rPr>
        <w:lastRenderedPageBreak/>
        <w:drawing>
          <wp:inline distT="0" distB="0" distL="0" distR="0" wp14:anchorId="596B03F8" wp14:editId="7984232C">
            <wp:extent cx="5276850" cy="4962525"/>
            <wp:effectExtent l="0" t="0" r="0" b="9525"/>
            <wp:docPr id="6" name="Grafik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a:extLst>
                        <a:ext uri="{28A0092B-C50C-407E-A947-70E740481C1C}">
                          <a14:useLocalDpi xmlns:a14="http://schemas.microsoft.com/office/drawing/2010/main" val="0"/>
                        </a:ext>
                      </a:extLst>
                    </a:blip>
                    <a:stretch>
                      <a:fillRect/>
                    </a:stretch>
                  </pic:blipFill>
                  <pic:spPr>
                    <a:xfrm>
                      <a:off x="0" y="0"/>
                      <a:ext cx="5276850" cy="4962525"/>
                    </a:xfrm>
                    <a:prstGeom prst="rect">
                      <a:avLst/>
                    </a:prstGeom>
                  </pic:spPr>
                </pic:pic>
              </a:graphicData>
            </a:graphic>
          </wp:inline>
        </w:drawing>
      </w:r>
      <w:bookmarkEnd w:id="27"/>
    </w:p>
    <w:p w14:paraId="24F1B2D2" w14:textId="3492065F" w:rsidR="00E30814" w:rsidRDefault="00E30814" w:rsidP="00E30814">
      <w:pPr>
        <w:pStyle w:val="Beschriftung"/>
      </w:pPr>
      <w:bookmarkStart w:id="28" w:name="_Toc66520293"/>
      <w:r>
        <w:t xml:space="preserve">Abbildung </w:t>
      </w:r>
      <w:fldSimple w:instr=" SEQ Abbildung \* ARABIC ">
        <w:r w:rsidR="008D0055">
          <w:rPr>
            <w:noProof/>
          </w:rPr>
          <w:t>1</w:t>
        </w:r>
      </w:fldSimple>
      <w:r>
        <w:t xml:space="preserve">: TLS Hanshake.jpg </w:t>
      </w:r>
      <w:sdt>
        <w:sdtPr>
          <w:alias w:val="To edit, see citavi.com/edit"/>
          <w:tag w:val="CitaviPlaceholder#2d48056f-a536-403c-886c-26e789c1844d"/>
          <w:id w:val="-308251782"/>
          <w:placeholder>
            <w:docPart w:val="2626961A597A4A36B270EBFCC01D4539"/>
          </w:placeholder>
        </w:sdtPr>
        <w:sdtContent>
          <w:r>
            <w:rPr>
              <w:noProof/>
            </w:rPr>
            <w:fldChar w:fldCharType="begin"/>
          </w:r>
          <w:r w:rsidR="00303867">
            <w:rPr>
              <w:noProof/>
            </w:rPr>
            <w:instrText>ADDIN CitaviPlaceholder{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}</w:instrText>
          </w:r>
          <w:r>
            <w:rPr>
              <w:noProof/>
            </w:rPr>
            <w:fldChar w:fldCharType="separate"/>
          </w:r>
          <w:hyperlink r:id="rId24" w:tooltip="2014. An overview of the SSL or TLS handshake. https://​www.ibm.com​/​support/​knowledgecenter/​en/​SSFKSJ_8.0.0/​com.ibm.mq.sec.doc/​q009930_.htm. Ac…" w:history="1">
            <w:r w:rsidR="00407FC5">
              <w:rPr>
                <w:noProof/>
              </w:rPr>
              <w:t>[1]</w:t>
            </w:r>
          </w:hyperlink>
          <w:r>
            <w:rPr>
              <w:noProof/>
            </w:rPr>
            <w:fldChar w:fldCharType="end"/>
          </w:r>
        </w:sdtContent>
      </w:sdt>
      <w:bookmarkEnd w:id="28"/>
    </w:p>
    <w:p w14:paraId="1403C8F8" w14:textId="6ACB2718" w:rsidR="009D13C7" w:rsidRDefault="009D13C7" w:rsidP="009D13C7">
      <w:pPr>
        <w:pStyle w:val="berschrift3"/>
      </w:pPr>
      <w:bookmarkStart w:id="29" w:name="_Ref65657733"/>
      <w:bookmarkStart w:id="30" w:name="_Toc66520183"/>
      <w:r>
        <w:t xml:space="preserve">TLS </w:t>
      </w:r>
      <w:proofErr w:type="spellStart"/>
      <w:r>
        <w:t>Record</w:t>
      </w:r>
      <w:bookmarkEnd w:id="29"/>
      <w:bookmarkEnd w:id="30"/>
      <w:proofErr w:type="spellEnd"/>
      <w:r>
        <w:t xml:space="preserve"> </w:t>
      </w:r>
    </w:p>
    <w:p w14:paraId="0EA7A428" w14:textId="77777777" w:rsidR="006F6831" w:rsidRPr="006F6831" w:rsidRDefault="006F6831" w:rsidP="006F6831">
      <w:pPr>
        <w:pStyle w:val="Grundtext"/>
      </w:pPr>
    </w:p>
    <w:p w14:paraId="55DF8B6D" w14:textId="77777777" w:rsidR="00F06E59" w:rsidRDefault="00F06E59" w:rsidP="00F06E59">
      <w:pPr>
        <w:pStyle w:val="berschrift2"/>
      </w:pPr>
      <w:bookmarkStart w:id="31" w:name="_Toc66520184"/>
      <w:r>
        <w:t xml:space="preserve">Windows </w:t>
      </w:r>
      <w:proofErr w:type="spellStart"/>
      <w:r>
        <w:t>Certificate</w:t>
      </w:r>
      <w:proofErr w:type="spellEnd"/>
      <w:r>
        <w:t xml:space="preserve"> Trust Store</w:t>
      </w:r>
      <w:bookmarkEnd w:id="31"/>
    </w:p>
    <w:p w14:paraId="7BF4AA16" w14:textId="1A09AB71" w:rsidR="008F0A8A" w:rsidRDefault="00534237" w:rsidP="00011767">
      <w:pPr>
        <w:pStyle w:val="Text"/>
      </w:pPr>
      <w:r w:rsidRPr="00011767">
        <w:t xml:space="preserve">Der Windows Zertifikatsspeicher kann über die </w:t>
      </w:r>
      <w:proofErr w:type="spellStart"/>
      <w:r w:rsidRPr="00011767">
        <w:t>Zertifkatsverwaltung</w:t>
      </w:r>
      <w:proofErr w:type="spellEnd"/>
      <w:r w:rsidRPr="00011767">
        <w:t xml:space="preserve"> aufgerufen werden und dient zur Auflistung der Vertrauenswürdigen und nicht vertrauenswürdigen Zertifikate</w:t>
      </w:r>
      <w:r w:rsidR="00011767" w:rsidRPr="00011767">
        <w:t>.</w:t>
      </w:r>
      <w:r w:rsidRPr="00011767">
        <w:t xml:space="preserve"> Wie </w:t>
      </w:r>
      <w:r w:rsidR="00011767" w:rsidRPr="00011767">
        <w:t xml:space="preserve">aber </w:t>
      </w:r>
      <w:r w:rsidRPr="00011767">
        <w:t xml:space="preserve">Tom </w:t>
      </w:r>
      <w:proofErr w:type="spellStart"/>
      <w:r w:rsidRPr="00011767">
        <w:t>Aafloen</w:t>
      </w:r>
      <w:proofErr w:type="spellEnd"/>
      <w:r w:rsidRPr="00011767">
        <w:t xml:space="preserve"> in einem Blogbeitrag von Microsoft Security Solutions </w:t>
      </w:r>
      <w:sdt>
        <w:sdtPr>
          <w:alias w:val="To edit, see citavi.com/edit"/>
          <w:tag w:val="CitaviPlaceholder#503d22e1-a297-4cc8-b7d6-d2fd41aef5b4"/>
          <w:id w:val="-83998361"/>
          <w:placeholder>
            <w:docPart w:val="DefaultPlaceholder_-1854013440"/>
          </w:placeholder>
        </w:sdtPr>
        <w:sdtContent>
          <w:r w:rsidRPr="00011767">
            <w:fldChar w:fldCharType="begin"/>
          </w:r>
          <w:r w:rsidR="00F40AE4">
            <w:instrText>ADDIN CitaviPlaceholder{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}</w:instrText>
          </w:r>
          <w:r w:rsidRPr="00011767">
            <w:fldChar w:fldCharType="separate"/>
          </w:r>
          <w:hyperlink r:id="rId25" w:tooltip="Microsoft Security Solutions. 2013. Which Root CAs do you really trust? https://​mssec.wordpress.com​/​2013/​01/​31/​which-root-cas-do-you-really-trus…" w:history="1">
            <w:r w:rsidR="00F40AE4">
              <w:t>[7]</w:t>
            </w:r>
          </w:hyperlink>
          <w:r w:rsidRPr="00011767">
            <w:fldChar w:fldCharType="end"/>
          </w:r>
        </w:sdtContent>
      </w:sdt>
      <w:r w:rsidRPr="00011767">
        <w:t xml:space="preserve"> beschreibt wird in der Zertifikatsverwaltung von Windows nur ein </w:t>
      </w:r>
      <w:r w:rsidR="008F0A8A" w:rsidRPr="00011767">
        <w:t>Teil der Zertifikate</w:t>
      </w:r>
      <w:r w:rsidRPr="00011767">
        <w:t xml:space="preserve"> angezeigt</w:t>
      </w:r>
      <w:r w:rsidR="008F0A8A" w:rsidRPr="00011767">
        <w:t xml:space="preserve">, denen der User </w:t>
      </w:r>
      <w:r w:rsidRPr="00011767">
        <w:t>auch</w:t>
      </w:r>
      <w:r w:rsidR="008F0A8A" w:rsidRPr="00011767">
        <w:t xml:space="preserve"> vertraut. Anhand eines Beispiel</w:t>
      </w:r>
      <w:r w:rsidRPr="00011767">
        <w:t>s</w:t>
      </w:r>
      <w:r w:rsidR="00011767" w:rsidRPr="00011767">
        <w:t>, bei der er eine Website aufruft die aktuelle Jobs in Hong Kong zeigt,</w:t>
      </w:r>
      <w:r w:rsidR="008F0A8A" w:rsidRPr="00011767">
        <w:t xml:space="preserve"> verdeutlicht</w:t>
      </w:r>
      <w:r w:rsidRPr="00011767">
        <w:t xml:space="preserve"> er, dass falls eine Website von einer CA signiert wurde, die nicht in der lokalen Zertifikatsverwaltung enthalten ist, wird </w:t>
      </w:r>
      <w:r w:rsidRPr="00011767">
        <w:lastRenderedPageBreak/>
        <w:t>eine Verbindung zu Windows Update hergestellt, um zu prüfen ob es dort aufgeführt ist. Ist dies der Fall wird es dem lokalen Speicher hinzugefügt.</w:t>
      </w:r>
      <w:r w:rsidR="00586B1A">
        <w:t xml:space="preserve"> </w:t>
      </w:r>
      <w:proofErr w:type="spellStart"/>
      <w:r w:rsidR="00586B1A">
        <w:t>Aafloen</w:t>
      </w:r>
      <w:proofErr w:type="spellEnd"/>
      <w:r w:rsidR="00586B1A">
        <w:t xml:space="preserve"> betont </w:t>
      </w:r>
      <w:r w:rsidR="00D16BC5">
        <w:t>am Ende seines Beitrages, er wisse nicht, ob das „</w:t>
      </w:r>
      <w:r w:rsidR="00012B25">
        <w:t>Verstecken</w:t>
      </w:r>
      <w:r w:rsidR="00D16BC5">
        <w:t xml:space="preserve">“ der vertrauenswürdigen </w:t>
      </w:r>
      <w:proofErr w:type="spellStart"/>
      <w:r w:rsidR="00D16BC5">
        <w:t>CA’s</w:t>
      </w:r>
      <w:proofErr w:type="spellEnd"/>
      <w:r w:rsidR="00D16BC5">
        <w:t xml:space="preserve"> den Benutzern nicht einen falschen Eindruck über die Sicherheit oder Kontrolle gibt.</w:t>
      </w:r>
    </w:p>
    <w:p w14:paraId="742E17DB" w14:textId="77777777" w:rsidR="00D16BC5" w:rsidRPr="00011767" w:rsidRDefault="00D16BC5" w:rsidP="00011767">
      <w:pPr>
        <w:pStyle w:val="Text"/>
      </w:pPr>
      <w:r>
        <w:t>Es sollte zumindest jedem absolut klar sein, dass das, was in der Oberfläche der Zertifikatsverwaltung nur eine Teilmenge aller Zertifikate ist.</w:t>
      </w:r>
    </w:p>
    <w:p w14:paraId="27563528" w14:textId="77777777" w:rsidR="00F66FC2" w:rsidRPr="00011767" w:rsidRDefault="00F66FC2" w:rsidP="00011767">
      <w:pPr>
        <w:pStyle w:val="Text"/>
      </w:pPr>
      <w:r w:rsidRPr="00011767">
        <w:t xml:space="preserve">Ist es dann überhaupt möglich die </w:t>
      </w:r>
      <w:r w:rsidR="00534237" w:rsidRPr="00011767">
        <w:t>Zertifikate</w:t>
      </w:r>
      <w:r w:rsidRPr="00011767">
        <w:t xml:space="preserve"> über die Zertifikatsverwaltung feingranularer zu definieren, wenn der Abgleich mit einer </w:t>
      </w:r>
      <w:r w:rsidR="00534237" w:rsidRPr="00011767">
        <w:t>Onlinedatenbank</w:t>
      </w:r>
      <w:r w:rsidRPr="00011767">
        <w:t xml:space="preserve"> die </w:t>
      </w:r>
      <w:r w:rsidR="00534237" w:rsidRPr="00011767">
        <w:t>Gültigkeit</w:t>
      </w:r>
      <w:r w:rsidRPr="00011767">
        <w:t xml:space="preserve"> von Zertifikaten verifiziert? </w:t>
      </w:r>
    </w:p>
    <w:p w14:paraId="33EAB66C" w14:textId="77777777" w:rsidR="00B6007C" w:rsidRDefault="00C73715" w:rsidP="0004159B">
      <w:pPr>
        <w:pStyle w:val="berschrift1"/>
      </w:pPr>
      <w:bookmarkStart w:id="32" w:name="_Toc66520185"/>
      <w:r>
        <w:lastRenderedPageBreak/>
        <w:t>Hauptteil</w:t>
      </w:r>
      <w:bookmarkEnd w:id="32"/>
    </w:p>
    <w:p w14:paraId="4E652B7E" w14:textId="4F8D769F" w:rsidR="00BC6D6D" w:rsidRDefault="00BC6D6D" w:rsidP="00BE269A">
      <w:pPr>
        <w:pStyle w:val="Text"/>
      </w:pPr>
      <w:r>
        <w:t xml:space="preserve">Im ersten Abschnitt dieses Kapitels wird der Stand der Forschung erläutert, welche Möglichkeiten in </w:t>
      </w:r>
      <w:r w:rsidR="00C73715">
        <w:t>Frage</w:t>
      </w:r>
      <w:r>
        <w:t xml:space="preserve"> kommen können, um das Vertrauen in die Zertifizierungsstellen nicht völlig in deren Hände zu legen.</w:t>
      </w:r>
    </w:p>
    <w:p w14:paraId="5FC571C6" w14:textId="77777777" w:rsidR="00381090" w:rsidRDefault="00381090" w:rsidP="00381090">
      <w:pPr>
        <w:pStyle w:val="berschrift2"/>
      </w:pPr>
      <w:bookmarkStart w:id="33" w:name="_Toc66520186"/>
      <w:r w:rsidRPr="00E87CFE">
        <w:t>Stand</w:t>
      </w:r>
      <w:r>
        <w:t xml:space="preserve"> der Forschung</w:t>
      </w:r>
      <w:bookmarkEnd w:id="33"/>
    </w:p>
    <w:p w14:paraId="34AA92D8" w14:textId="04EBCA88" w:rsidR="00381090" w:rsidRDefault="00381090" w:rsidP="00381090">
      <w:pPr>
        <w:pStyle w:val="Text"/>
      </w:pPr>
      <w:proofErr w:type="spellStart"/>
      <w:r>
        <w:t>Google’s</w:t>
      </w:r>
      <w:proofErr w:type="spellEnd"/>
      <w:r>
        <w:t xml:space="preserve"> </w:t>
      </w:r>
      <w:proofErr w:type="spellStart"/>
      <w:r>
        <w:t>Certificate</w:t>
      </w:r>
      <w:proofErr w:type="spellEnd"/>
      <w:r>
        <w:t xml:space="preserve"> </w:t>
      </w:r>
      <w:proofErr w:type="spellStart"/>
      <w:r>
        <w:t>Transperancy</w:t>
      </w:r>
      <w:proofErr w:type="spellEnd"/>
      <w:r>
        <w:t xml:space="preserve"> (CT) eine gute Alternative die Sicherheit basierend auf HTTPS und dem SSL/TLS Protokoll zu erhöhen. Der grundlegende Ansatz ist, dass jedes Ausgestellte Zertifikate an einen öffentlich zugänglichen Logserver gesendet wird, der die Zertifikate in einer Merkle-Baum-Datenstruktur abspeichert und diese somit fest verwurzelt sind. Ist nun ein Angreifer in Besitz eines gefälschten Zertifikates einer Domain gekommen das schon ein existierendes Zertifikat in den Logserver hat, kann daraufhin über den Wurzelknoten bestimmt werden ob dies das gleiche Zertifikat ist. Dennoch gibt es einige Aspekte zu beachten. CT funktioniert nur wenn auch auf der Website das </w:t>
      </w:r>
      <w:proofErr w:type="spellStart"/>
      <w:r>
        <w:t>Flag</w:t>
      </w:r>
      <w:proofErr w:type="spellEnd"/>
      <w:r>
        <w:t xml:space="preserve"> für den </w:t>
      </w:r>
      <w:proofErr w:type="spellStart"/>
      <w:r>
        <w:t>expect</w:t>
      </w:r>
      <w:proofErr w:type="spellEnd"/>
      <w:r>
        <w:t xml:space="preserve"> CT Header gesetzt ist und es ist nicht in allen Browsern implementiert (Mozilla beschreibt Performanceprobleme beim Einsatz von CT). </w:t>
      </w:r>
      <w:sdt>
        <w:sdtPr>
          <w:alias w:val="To edit, see citavi.com/edit"/>
          <w:tag w:val="CitaviPlaceholder#da90c17c-b9f4-4e59-a7d9-72abac2c8657"/>
          <w:id w:val="-603270171"/>
          <w:placeholder>
            <w:docPart w:val="815D29A47DBE4992B8DAAF33A7E254E7"/>
          </w:placeholder>
        </w:sdtPr>
        <w:sdtContent>
          <w:r>
            <w:rPr>
              <w:noProof/>
            </w:rPr>
            <w:fldChar w:fldCharType="begin"/>
          </w:r>
          <w:r w:rsidR="006F6831">
            <w:rPr>
              <w:noProof/>
            </w:rPr>
            <w:instrText>ADDIN CitaviPlaceholder{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}</w:instrText>
          </w:r>
          <w:r>
            <w:rPr>
              <w:noProof/>
            </w:rPr>
            <w:fldChar w:fldCharType="separate"/>
          </w:r>
          <w:hyperlink r:id="rId26" w:tooltip="2020. Certificate Transparency. https://​www.certificate-transparency.org​/​. Accessed 7 July 2020." w:history="1">
            <w:r w:rsidR="006F6831">
              <w:rPr>
                <w:noProof/>
              </w:rPr>
              <w:t>[4]</w:t>
            </w:r>
          </w:hyperlink>
          <w:r>
            <w:rPr>
              <w:noProof/>
            </w:rPr>
            <w:fldChar w:fldCharType="end"/>
          </w:r>
        </w:sdtContent>
      </w:sdt>
    </w:p>
    <w:p w14:paraId="0ED0411D" w14:textId="09367832" w:rsidR="00381090" w:rsidRDefault="00381090" w:rsidP="00381090">
      <w:pPr>
        <w:pStyle w:val="Text"/>
      </w:pPr>
      <w:r>
        <w:t xml:space="preserve">Perl, Fahl et al. 2014 </w:t>
      </w:r>
      <w:sdt>
        <w:sdtPr>
          <w:alias w:val="To edit, see citavi.com/edit"/>
          <w:tag w:val="CitaviPlaceholder#eae3eb58-6f19-4fb1-b06d-557d47b9317e"/>
          <w:id w:val="-1988240953"/>
          <w:placeholder>
            <w:docPart w:val="C10BBA68E49640D487FB30144190951C"/>
          </w:placeholder>
        </w:sdtPr>
        <w:sdtContent>
          <w:r>
            <w:rPr>
              <w:noProof/>
            </w:rPr>
            <w:fldChar w:fldCharType="begin"/>
          </w:r>
          <w:r w:rsidR="00F40AE4">
            <w:rPr>
              <w:noProof/>
            </w:rPr>
            <w:instrText>ADDIN CitaviPlaceholder{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WFlM2ViNTgtNmYxOS00ZmIxLWIwNmQtNTU3ZDQ3YjkzMTdlIiwiVGV4dCI6Ils5XSIsIldBSVZlcnNpb24iOiI2LjQuMC4zNSJ9}</w:instrText>
          </w:r>
          <w:r>
            <w:rPr>
              <w:noProof/>
            </w:rPr>
            <w:fldChar w:fldCharType="separate"/>
          </w:r>
          <w:hyperlink r:id="rId27" w:tooltip="Perl, H., Fahl, S., and Smith, M. 2014. You Won’t Be Needing These Any More: On Removing Unused Certificates from Trust Stores. In Financial Cryptogra…" w:history="1">
            <w:r w:rsidR="00F40AE4">
              <w:rPr>
                <w:noProof/>
              </w:rPr>
              <w:t>[9]</w:t>
            </w:r>
          </w:hyperlink>
          <w:r>
            <w:rPr>
              <w:noProof/>
            </w:rPr>
            <w:fldChar w:fldCharType="end"/>
          </w:r>
        </w:sdtContent>
      </w:sdt>
      <w:r>
        <w:t xml:space="preserve"> analysierten auf einen internetweiten Datensatz von 48 Millionen HTTPS-Zertifikaten gestützt und diese mit Trust Stores aller großen Browser- und Betriebssystemhersteller verglichen. Dabei konnten Sie 140 CA-Zertifikate identifizieren, die in zwölf Trust Stores aller wichtigen Plattformen enthalten sind und niemals zum Signieren von Zertifikaten verwendet werden, die in HTTPS eingesetzt werden. Basierend auf diesen Erkenntnissen wird vorgeschlagen diese CA-Zertifikate zu entfernen oder einzuschränken.</w:t>
      </w:r>
    </w:p>
    <w:p w14:paraId="56D0C84F" w14:textId="1264E5FC" w:rsidR="00454E17" w:rsidRPr="00454E17" w:rsidRDefault="00454E17" w:rsidP="00381090">
      <w:pPr>
        <w:pStyle w:val="Text"/>
        <w:rPr>
          <w:b/>
          <w:bCs/>
        </w:rPr>
      </w:pPr>
      <w:r w:rsidRPr="0060549F">
        <w:rPr>
          <w:b/>
          <w:bCs/>
        </w:rPr>
        <w:t xml:space="preserve">Hier noch genauer darauf eingehen was aus diesem </w:t>
      </w:r>
      <w:proofErr w:type="spellStart"/>
      <w:r w:rsidRPr="0060549F">
        <w:rPr>
          <w:b/>
          <w:bCs/>
        </w:rPr>
        <w:t>paper</w:t>
      </w:r>
      <w:proofErr w:type="spellEnd"/>
      <w:r w:rsidRPr="0060549F">
        <w:rPr>
          <w:b/>
          <w:bCs/>
        </w:rPr>
        <w:t xml:space="preserve"> die </w:t>
      </w:r>
      <w:proofErr w:type="spellStart"/>
      <w:r w:rsidRPr="0060549F">
        <w:rPr>
          <w:b/>
          <w:bCs/>
        </w:rPr>
        <w:t>conclusion</w:t>
      </w:r>
      <w:proofErr w:type="spellEnd"/>
      <w:r w:rsidRPr="0060549F">
        <w:rPr>
          <w:b/>
          <w:bCs/>
        </w:rPr>
        <w:t xml:space="preserve"> ist und in </w:t>
      </w:r>
      <w:proofErr w:type="spellStart"/>
      <w:r w:rsidRPr="0060549F">
        <w:rPr>
          <w:b/>
          <w:bCs/>
        </w:rPr>
        <w:t>wiefern</w:t>
      </w:r>
      <w:proofErr w:type="spellEnd"/>
      <w:r w:rsidRPr="0060549F">
        <w:rPr>
          <w:b/>
          <w:bCs/>
        </w:rPr>
        <w:t xml:space="preserve"> ich mich in der </w:t>
      </w:r>
      <w:proofErr w:type="spellStart"/>
      <w:r w:rsidRPr="0060549F">
        <w:rPr>
          <w:b/>
          <w:bCs/>
        </w:rPr>
        <w:t>thesis</w:t>
      </w:r>
      <w:proofErr w:type="spellEnd"/>
      <w:r w:rsidRPr="0060549F">
        <w:rPr>
          <w:b/>
          <w:bCs/>
        </w:rPr>
        <w:t xml:space="preserve"> davon abgrenze. </w:t>
      </w:r>
      <w:proofErr w:type="spellStart"/>
      <w:r w:rsidRPr="0060549F">
        <w:rPr>
          <w:b/>
          <w:bCs/>
        </w:rPr>
        <w:t>Echtzeicht</w:t>
      </w:r>
      <w:proofErr w:type="spellEnd"/>
      <w:r w:rsidRPr="0060549F">
        <w:rPr>
          <w:b/>
          <w:bCs/>
        </w:rPr>
        <w:t xml:space="preserve">, </w:t>
      </w:r>
      <w:proofErr w:type="spellStart"/>
      <w:r w:rsidRPr="0060549F">
        <w:rPr>
          <w:b/>
          <w:bCs/>
        </w:rPr>
        <w:t>heimnetzwerk</w:t>
      </w:r>
      <w:proofErr w:type="spellEnd"/>
      <w:r w:rsidRPr="0060549F">
        <w:rPr>
          <w:b/>
          <w:bCs/>
        </w:rPr>
        <w:t xml:space="preserve">, </w:t>
      </w:r>
    </w:p>
    <w:p w14:paraId="665EA470" w14:textId="77777777" w:rsidR="00381090" w:rsidRPr="002A039C" w:rsidRDefault="00381090" w:rsidP="00381090">
      <w:pPr>
        <w:pStyle w:val="Text"/>
      </w:pPr>
      <w:r>
        <w:t xml:space="preserve">In dieser Arbeit soll es aber um die </w:t>
      </w:r>
      <w:proofErr w:type="spellStart"/>
      <w:r>
        <w:t>feingranularere</w:t>
      </w:r>
      <w:proofErr w:type="spellEnd"/>
      <w:r>
        <w:t xml:space="preserve"> Einstellung eines einzelnen </w:t>
      </w:r>
      <w:proofErr w:type="spellStart"/>
      <w:r>
        <w:t>PC’s</w:t>
      </w:r>
      <w:proofErr w:type="spellEnd"/>
      <w:r>
        <w:t xml:space="preserve"> und den Endbenutzer gehen, bei denen sich in jedem Fall noch weitere Einschränkungen treffen lassen können, sollten als in einem großen Universitätsnetzwerk.</w:t>
      </w:r>
    </w:p>
    <w:p w14:paraId="1A426DF2" w14:textId="77777777" w:rsidR="00670B34" w:rsidRDefault="00B6007C" w:rsidP="0004159B">
      <w:pPr>
        <w:pStyle w:val="berschrift2"/>
      </w:pPr>
      <w:bookmarkStart w:id="34" w:name="_Toc66520187"/>
      <w:r>
        <w:lastRenderedPageBreak/>
        <w:t>Methodik/Vorgehensweise</w:t>
      </w:r>
      <w:bookmarkEnd w:id="34"/>
    </w:p>
    <w:p w14:paraId="6D93E9D9" w14:textId="77777777" w:rsidR="002B5749" w:rsidRDefault="002B5749" w:rsidP="002B5749">
      <w:pPr>
        <w:pStyle w:val="Text"/>
      </w:pPr>
      <w:r>
        <w:t xml:space="preserve">Die Datenerhebung findet mittels eines </w:t>
      </w:r>
      <w:proofErr w:type="spellStart"/>
      <w:r>
        <w:t>Fritzbox</w:t>
      </w:r>
      <w:proofErr w:type="spellEnd"/>
      <w:r>
        <w:t xml:space="preserve"> Router statt. Dieser ist in der Lage den Netzwerkverkehr mitzuschneiden. Der Netzwerkmitschnitt wird einmal über eine Woche lang mitgeschnitten und für die Evaluation dann nochmalig eine Woche. Da es sich in dieser Thesis auf ein Hausnetzwerk beschränkt reicht diese Menge an Netzwerkverkehr. </w:t>
      </w:r>
    </w:p>
    <w:p w14:paraId="5E7F2935" w14:textId="77777777" w:rsidR="002B5749" w:rsidRDefault="002B5749" w:rsidP="002B5749">
      <w:pPr>
        <w:pStyle w:val="Text"/>
      </w:pPr>
      <w:r>
        <w:t>Aufbau des Heimnetzwerks:</w:t>
      </w:r>
    </w:p>
    <w:p w14:paraId="1DFBB260" w14:textId="77777777" w:rsidR="002B5749" w:rsidRDefault="002B5749" w:rsidP="002B5749">
      <w:pPr>
        <w:pStyle w:val="Text"/>
        <w:keepNext/>
      </w:pPr>
      <w:r>
        <w:rPr>
          <w:noProof/>
        </w:rPr>
        <w:lastRenderedPageBreak/>
        <w:drawing>
          <wp:inline distT="0" distB="0" distL="0" distR="0" wp14:anchorId="77550BD4" wp14:editId="43C77157">
            <wp:extent cx="5400675" cy="7097395"/>
            <wp:effectExtent l="0" t="0" r="952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7097395"/>
                    </a:xfrm>
                    <a:prstGeom prst="rect">
                      <a:avLst/>
                    </a:prstGeom>
                  </pic:spPr>
                </pic:pic>
              </a:graphicData>
            </a:graphic>
          </wp:inline>
        </w:drawing>
      </w:r>
    </w:p>
    <w:p w14:paraId="7A842ACA" w14:textId="13833E6D" w:rsidR="00DC74FA" w:rsidRDefault="002B5749" w:rsidP="002B5749">
      <w:pPr>
        <w:pStyle w:val="Beschriftung"/>
        <w:jc w:val="both"/>
      </w:pPr>
      <w:bookmarkStart w:id="35" w:name="_Toc66520294"/>
      <w:r>
        <w:t xml:space="preserve">Abbildung </w:t>
      </w:r>
      <w:fldSimple w:instr=" SEQ Abbildung \* ARABIC ">
        <w:r w:rsidR="008D0055">
          <w:rPr>
            <w:noProof/>
          </w:rPr>
          <w:t>2</w:t>
        </w:r>
      </w:fldSimple>
      <w:r>
        <w:t>: Aufbau des Heimnetzwerks</w:t>
      </w:r>
      <w:bookmarkEnd w:id="35"/>
    </w:p>
    <w:p w14:paraId="34D73B59" w14:textId="1F8D8C20" w:rsidR="002B5749" w:rsidRPr="002B5749" w:rsidRDefault="002B5749" w:rsidP="002B5749">
      <w:pPr>
        <w:pStyle w:val="Grundtext"/>
      </w:pPr>
      <w:r>
        <w:t>Das Heimnetzwerk ist in diesem Fall ein relativ großes</w:t>
      </w:r>
      <w:r w:rsidR="00C219B3">
        <w:t>.</w:t>
      </w:r>
      <w:r>
        <w:t xml:space="preserve"> </w:t>
      </w:r>
    </w:p>
    <w:p w14:paraId="6E7031FF" w14:textId="064FDF0A" w:rsidR="00DC74FA" w:rsidRPr="002B5749" w:rsidRDefault="00DC74FA" w:rsidP="00DC74FA">
      <w:pPr>
        <w:pStyle w:val="Text"/>
        <w:rPr>
          <w:b/>
        </w:rPr>
      </w:pPr>
      <w:r w:rsidRPr="002B5749">
        <w:rPr>
          <w:b/>
        </w:rPr>
        <w:t>Zwei Ansätze der Implementierung</w:t>
      </w:r>
    </w:p>
    <w:p w14:paraId="32DA514D" w14:textId="7E2737C9" w:rsidR="00DC74FA" w:rsidRDefault="00DC74FA" w:rsidP="00DC74FA">
      <w:pPr>
        <w:pStyle w:val="Text"/>
        <w:numPr>
          <w:ilvl w:val="0"/>
          <w:numId w:val="40"/>
        </w:numPr>
      </w:pPr>
      <w:r>
        <w:lastRenderedPageBreak/>
        <w:t xml:space="preserve">C/C++ =&gt; Benötigte Bibliotheken: </w:t>
      </w:r>
      <w:proofErr w:type="spellStart"/>
      <w:r>
        <w:t>Pcapplusplus</w:t>
      </w:r>
      <w:proofErr w:type="spellEnd"/>
      <w:r>
        <w:t xml:space="preserve">, </w:t>
      </w:r>
      <w:proofErr w:type="spellStart"/>
      <w:r>
        <w:t>Matplotplusplus</w:t>
      </w:r>
      <w:proofErr w:type="spellEnd"/>
      <w:r>
        <w:t xml:space="preserve">, </w:t>
      </w:r>
      <w:proofErr w:type="spellStart"/>
      <w:r>
        <w:t>openssl</w:t>
      </w:r>
      <w:proofErr w:type="spellEnd"/>
      <w:r>
        <w:t xml:space="preserve">, </w:t>
      </w:r>
      <w:proofErr w:type="spellStart"/>
      <w:r>
        <w:t>pthreads</w:t>
      </w:r>
      <w:proofErr w:type="spellEnd"/>
      <w:r>
        <w:t xml:space="preserve">. Versuch das Programm in der </w:t>
      </w:r>
      <w:proofErr w:type="spellStart"/>
      <w:r>
        <w:t>Programiersprache</w:t>
      </w:r>
      <w:proofErr w:type="spellEnd"/>
      <w:r>
        <w:t xml:space="preserve"> C/C++ zu schreiben. Das </w:t>
      </w:r>
      <w:proofErr w:type="spellStart"/>
      <w:r>
        <w:t>Reassemblen</w:t>
      </w:r>
      <w:proofErr w:type="spellEnd"/>
      <w:r>
        <w:t xml:space="preserve"> der TCP Stream ist hier ein bisschen schwierig. Für die Implementierung werden die Bibliotheken „</w:t>
      </w:r>
      <w:proofErr w:type="spellStart"/>
      <w:r>
        <w:t>pcap</w:t>
      </w:r>
      <w:proofErr w:type="spellEnd"/>
      <w:r>
        <w:t>“ und „</w:t>
      </w:r>
      <w:proofErr w:type="spellStart"/>
      <w:r>
        <w:t>openssl</w:t>
      </w:r>
      <w:proofErr w:type="spellEnd"/>
      <w:r>
        <w:t xml:space="preserve">“ verwendet. Für erstere gibt es einen Wrapper für C++, das PcapPlusPlus Projekt </w:t>
      </w:r>
      <w:sdt>
        <w:sdtPr>
          <w:alias w:val="To edit, see citavi.com/edit"/>
          <w:tag w:val="CitaviPlaceholder#d793673b-da37-4f3f-b5e6-e82ea5f50ccc"/>
          <w:id w:val="307208928"/>
          <w:placeholder>
            <w:docPart w:val="71EEAA3BC4CF40F38CE3EBAD1C115F90"/>
          </w:placeholder>
        </w:sdtPr>
        <w:sdtContent>
          <w:r>
            <w:rPr>
              <w:noProof/>
            </w:rPr>
            <w:fldChar w:fldCharType="begin"/>
          </w:r>
          <w:r w:rsidR="00F40AE4">
            <w:rPr>
              <w:noProof/>
            </w:rPr>
            <w:instrText>ADDIN CitaviPlaceholder{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}</w:instrText>
          </w:r>
          <w:r>
            <w:rPr>
              <w:noProof/>
            </w:rPr>
            <w:fldChar w:fldCharType="separate"/>
          </w:r>
          <w:hyperlink r:id="rId29" w:tooltip="2020. PcapPlusPlus - a multiplatform C++ library for capturing, parsing and crafting of network packets. https://​pcapplusplus.github.io​/​. Accessed …" w:history="1">
            <w:r w:rsidR="00F40AE4">
              <w:rPr>
                <w:noProof/>
              </w:rPr>
              <w:t>[8]</w:t>
            </w:r>
          </w:hyperlink>
          <w:r>
            <w:rPr>
              <w:noProof/>
            </w:rPr>
            <w:fldChar w:fldCharType="end"/>
          </w:r>
        </w:sdtContent>
      </w:sdt>
      <w:r>
        <w:t>. Somit kann Objektorientiert und modular entwickelt werden, was die Erweiterbarkeit und Wartbarkeit steigern.</w:t>
      </w:r>
    </w:p>
    <w:p w14:paraId="2CC7C69E" w14:textId="77777777" w:rsidR="00DC74FA" w:rsidRDefault="00DC74FA" w:rsidP="00DC74FA">
      <w:pPr>
        <w:pStyle w:val="Grundtext"/>
        <w:numPr>
          <w:ilvl w:val="0"/>
          <w:numId w:val="40"/>
        </w:numPr>
        <w:tabs>
          <w:tab w:val="left" w:pos="2925"/>
        </w:tabs>
      </w:pPr>
      <w:r>
        <w:t xml:space="preserve">Python =&gt; Benötigte Abhängigkeiten: </w:t>
      </w:r>
      <w:proofErr w:type="spellStart"/>
      <w:r>
        <w:t>dpkt</w:t>
      </w:r>
      <w:proofErr w:type="spellEnd"/>
      <w:r>
        <w:t xml:space="preserve">, </w:t>
      </w:r>
      <w:proofErr w:type="spellStart"/>
      <w:r>
        <w:t>netifaces</w:t>
      </w:r>
      <w:proofErr w:type="spellEnd"/>
      <w:r>
        <w:t xml:space="preserve">, </w:t>
      </w:r>
      <w:proofErr w:type="spellStart"/>
      <w:r>
        <w:t>treelib</w:t>
      </w:r>
      <w:proofErr w:type="spellEnd"/>
      <w:r>
        <w:t xml:space="preserve">, </w:t>
      </w:r>
      <w:proofErr w:type="spellStart"/>
      <w:r>
        <w:t>cryptography</w:t>
      </w:r>
      <w:proofErr w:type="spellEnd"/>
      <w:r>
        <w:t xml:space="preserve">, bs4, </w:t>
      </w:r>
      <w:proofErr w:type="spellStart"/>
      <w:r>
        <w:t>requests</w:t>
      </w:r>
      <w:proofErr w:type="spellEnd"/>
      <w:r>
        <w:t xml:space="preserve">, </w:t>
      </w:r>
      <w:proofErr w:type="spellStart"/>
      <w:r>
        <w:t>coloredlogs</w:t>
      </w:r>
      <w:proofErr w:type="spellEnd"/>
      <w:r>
        <w:t xml:space="preserve">, </w:t>
      </w:r>
      <w:proofErr w:type="spellStart"/>
      <w:r>
        <w:t>pcapy</w:t>
      </w:r>
      <w:proofErr w:type="spellEnd"/>
      <w:r>
        <w:t xml:space="preserve">, </w:t>
      </w:r>
      <w:proofErr w:type="spellStart"/>
      <w:r>
        <w:t>matplotlib</w:t>
      </w:r>
      <w:proofErr w:type="spellEnd"/>
      <w:r>
        <w:t xml:space="preserve">, </w:t>
      </w:r>
      <w:proofErr w:type="spellStart"/>
      <w:r>
        <w:t>numpy</w:t>
      </w:r>
      <w:proofErr w:type="spellEnd"/>
      <w:r>
        <w:t xml:space="preserve">. In Python existiert bereits von </w:t>
      </w:r>
      <w:proofErr w:type="spellStart"/>
      <w:r>
        <w:t>PeterMosman</w:t>
      </w:r>
      <w:proofErr w:type="spellEnd"/>
      <w:r>
        <w:t xml:space="preserve"> ein </w:t>
      </w:r>
      <w:proofErr w:type="spellStart"/>
      <w:r>
        <w:t>tls</w:t>
      </w:r>
      <w:proofErr w:type="spellEnd"/>
      <w:r>
        <w:t xml:space="preserve"> </w:t>
      </w:r>
      <w:proofErr w:type="spellStart"/>
      <w:r>
        <w:t>protocol</w:t>
      </w:r>
      <w:proofErr w:type="spellEnd"/>
      <w:r>
        <w:t xml:space="preserve"> </w:t>
      </w:r>
      <w:proofErr w:type="spellStart"/>
      <w:r>
        <w:t>analyzer</w:t>
      </w:r>
      <w:proofErr w:type="spellEnd"/>
      <w:r>
        <w:t xml:space="preserve">, den ich auf meine </w:t>
      </w:r>
      <w:proofErr w:type="spellStart"/>
      <w:r>
        <w:t>bedürfnisse</w:t>
      </w:r>
      <w:proofErr w:type="spellEnd"/>
      <w:r>
        <w:t xml:space="preserve"> angepasst habe und daraufhin das Extrahieren und Parsen der Zertifikatsketten in die jeweiligen Datenstrukturen. </w:t>
      </w:r>
    </w:p>
    <w:p w14:paraId="55804656" w14:textId="153F177E" w:rsidR="00DC74FA" w:rsidRDefault="00DC74FA" w:rsidP="00DC74FA">
      <w:pPr>
        <w:pStyle w:val="Grundtext"/>
      </w:pPr>
      <w:r>
        <w:t xml:space="preserve">Entscheidung für die Programmiersprache Python, da es sich mit dieser leichter umsetzten lässt und die Erweiterbarkeit und Lesbarkeit des Codes </w:t>
      </w:r>
      <w:r w:rsidR="00E30814">
        <w:t>besser ist.</w:t>
      </w:r>
    </w:p>
    <w:p w14:paraId="14F97001" w14:textId="77777777" w:rsidR="001051B9" w:rsidRPr="00D721A9" w:rsidRDefault="001051B9" w:rsidP="00BE269A">
      <w:pPr>
        <w:pStyle w:val="Text"/>
      </w:pPr>
      <w:r>
        <w:t>Struktur für eine Aufstellung einer Zertifizierungsstellenkette, um einen graphischen Eindruck von dieser zu erhalten. Des Weiteren soll eine graphische Aufbereitung aller Zertifikatsketten inklusiv den intermediaten Zertifikaten als „</w:t>
      </w:r>
      <w:r w:rsidRPr="00D721A9">
        <w:t>Baum</w:t>
      </w:r>
      <w:r>
        <w:t>“ dargestellt werden.</w:t>
      </w:r>
    </w:p>
    <w:p w14:paraId="61A5288F" w14:textId="77777777" w:rsidR="001051B9" w:rsidRDefault="001051B9" w:rsidP="00BE269A">
      <w:pPr>
        <w:pStyle w:val="Text"/>
      </w:pPr>
      <w:r>
        <w:t>Um die Überflüssigen Zertifizierungsstellen in den Systemen zu entfernen (verschieben), wird ein Skript erstellt, das diese feingranulare Einstellung automatisiert übernommen werden kann.</w:t>
      </w:r>
    </w:p>
    <w:p w14:paraId="1811E5E5" w14:textId="144557A8" w:rsidR="001051B9" w:rsidRDefault="001051B9" w:rsidP="00BE269A">
      <w:pPr>
        <w:pStyle w:val="Text"/>
      </w:pPr>
      <w:r>
        <w:t>Zur Evaluierung soll am Ende überprüft werden, ob die feingranulare Einstellung der Zertifizierungsstellen ohne Einschränkungen des Endbenutzers stattfindet, d. h. es wird erneut über einen Zeitraum von 2 Wochen mittels dem Raspberry PI ein Mitschnitt des Netzwerkverkehrs erstellt und daraufhin ausgewertet.</w:t>
      </w:r>
    </w:p>
    <w:p w14:paraId="43408C11" w14:textId="315439BB" w:rsidR="00C219B3" w:rsidRDefault="00C219B3" w:rsidP="00BE269A">
      <w:pPr>
        <w:pStyle w:val="Text"/>
      </w:pPr>
      <w:r>
        <w:t xml:space="preserve">Ebenso wird ein Mitschnitt eines einzelnen Rechners vorgenommen und ausgewertet, um einen Vergleich zu haben. </w:t>
      </w:r>
    </w:p>
    <w:p w14:paraId="01AD43E8" w14:textId="2AE67755" w:rsidR="009B096B" w:rsidRDefault="00B6007C" w:rsidP="0004159B">
      <w:pPr>
        <w:pStyle w:val="berschrift2"/>
      </w:pPr>
      <w:bookmarkStart w:id="36" w:name="_Toc66520188"/>
      <w:r>
        <w:lastRenderedPageBreak/>
        <w:t>Implementierung</w:t>
      </w:r>
      <w:bookmarkEnd w:id="36"/>
    </w:p>
    <w:p w14:paraId="4A4F8968" w14:textId="5155EB7E" w:rsidR="00367A97" w:rsidRDefault="00367A97" w:rsidP="00367A97">
      <w:pPr>
        <w:pStyle w:val="berschrift3"/>
      </w:pPr>
      <w:bookmarkStart w:id="37" w:name="_Toc66520189"/>
      <w:r>
        <w:t>Anforderungsanalyse</w:t>
      </w:r>
      <w:bookmarkEnd w:id="37"/>
    </w:p>
    <w:p w14:paraId="68574627" w14:textId="3BC30C50" w:rsidR="00367A97" w:rsidRDefault="00367A97" w:rsidP="00367A97">
      <w:pPr>
        <w:pStyle w:val="Listenabsatz"/>
        <w:numPr>
          <w:ilvl w:val="0"/>
          <w:numId w:val="41"/>
        </w:numPr>
      </w:pPr>
      <w:r>
        <w:t>Die Zertifikate der Root Zertifizierungsstellen sollen in das Programm eingelesen werden.</w:t>
      </w:r>
    </w:p>
    <w:p w14:paraId="772B2B2B" w14:textId="104C81BF" w:rsidR="00367A97" w:rsidRDefault="00367A97" w:rsidP="00367A97">
      <w:pPr>
        <w:pStyle w:val="Listenabsatz"/>
        <w:numPr>
          <w:ilvl w:val="0"/>
          <w:numId w:val="41"/>
        </w:numPr>
      </w:pPr>
      <w:r>
        <w:t xml:space="preserve">Das Programm soll über Argumenten Parameter entweder eine </w:t>
      </w:r>
      <w:proofErr w:type="spellStart"/>
      <w:r>
        <w:t>Pcap</w:t>
      </w:r>
      <w:proofErr w:type="spellEnd"/>
      <w:r>
        <w:t>-datei erhalten oder eine Netzwerkadresse, an der das Programm dann in Echtzeit den Netzwerkverkehr mitschneiden kann.</w:t>
      </w:r>
    </w:p>
    <w:p w14:paraId="4E240B21" w14:textId="4F454D4F" w:rsidR="00367A97" w:rsidRDefault="00367A97" w:rsidP="00367A97">
      <w:pPr>
        <w:pStyle w:val="Listenabsatz"/>
        <w:numPr>
          <w:ilvl w:val="0"/>
          <w:numId w:val="41"/>
        </w:numPr>
      </w:pPr>
      <w:r>
        <w:t>In beiden Fällen von zwei (Datei/Netzwerkadresse) sollen dann die TLS-Handshake Nachrichten extrahiert werden (-&gt; inspiriert/angelehnt an Peter Moosmann GitHub)</w:t>
      </w:r>
    </w:p>
    <w:p w14:paraId="667CCF3E" w14:textId="22E4F646" w:rsidR="00367A97" w:rsidRDefault="00367A97" w:rsidP="00367A97">
      <w:pPr>
        <w:pStyle w:val="Listenabsatz"/>
        <w:numPr>
          <w:ilvl w:val="0"/>
          <w:numId w:val="41"/>
        </w:numPr>
      </w:pPr>
      <w:r>
        <w:t>Im Verlauf des Programms werden dann die Zertifikatsnachrichten expliziert inspiziert und das jeweilige Root Zertifikat gesucht.</w:t>
      </w:r>
    </w:p>
    <w:p w14:paraId="44C8A3CF" w14:textId="6E079E3A" w:rsidR="00C7049D" w:rsidRDefault="00C7049D" w:rsidP="00C7049D">
      <w:pPr>
        <w:pStyle w:val="berschrift3"/>
      </w:pPr>
      <w:bookmarkStart w:id="38" w:name="_Toc66520190"/>
      <w:r>
        <w:t>Aufbau und Struktur</w:t>
      </w:r>
      <w:bookmarkEnd w:id="38"/>
    </w:p>
    <w:p w14:paraId="0910CB7D" w14:textId="77777777" w:rsidR="00C7049D" w:rsidRDefault="00C7049D" w:rsidP="00C7049D">
      <w:pPr>
        <w:pStyle w:val="Text"/>
      </w:pPr>
      <w:r>
        <w:t xml:space="preserve">Des Weiteren muss zu Beginn ein Prototyp einer C/C++ Anwendung implementiert werden, der bestimmte Teilbereiche aus dem Netzwerkverkehr extrahiert und in eine Form bringt, um statistische Auswertungen möglich zu machen. Die Implementierung soll alle TLS Handshake Pakete finden und daraus die Zertifikate extrahieren. Da das TLS Protokoll auf Basis der TCP Protokoll übertragen wird, muss ein </w:t>
      </w:r>
      <w:proofErr w:type="spellStart"/>
      <w:r>
        <w:t>Reassemblen</w:t>
      </w:r>
      <w:proofErr w:type="spellEnd"/>
      <w:r>
        <w:t xml:space="preserve"> der Pakete sichergestellt werden. Die Struktur der Daten wird wie folgt aufgebaut:</w:t>
      </w:r>
    </w:p>
    <w:p w14:paraId="1568A213" w14:textId="77777777" w:rsidR="00A92B57" w:rsidRDefault="00C7049D" w:rsidP="00A92B57">
      <w:pPr>
        <w:keepNext/>
      </w:pPr>
      <w:r>
        <w:rPr>
          <w:noProof/>
        </w:rPr>
        <w:lastRenderedPageBreak/>
        <w:drawing>
          <wp:inline distT="0" distB="0" distL="0" distR="0" wp14:anchorId="38C71C9C" wp14:editId="5A66B2DE">
            <wp:extent cx="5400675" cy="3576320"/>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0">
                      <a:extLst>
                        <a:ext uri="{28A0092B-C50C-407E-A947-70E740481C1C}">
                          <a14:useLocalDpi xmlns:a14="http://schemas.microsoft.com/office/drawing/2010/main" val="0"/>
                        </a:ext>
                      </a:extLst>
                    </a:blip>
                    <a:stretch>
                      <a:fillRect/>
                    </a:stretch>
                  </pic:blipFill>
                  <pic:spPr>
                    <a:xfrm>
                      <a:off x="0" y="0"/>
                      <a:ext cx="5400675" cy="3576320"/>
                    </a:xfrm>
                    <a:prstGeom prst="rect">
                      <a:avLst/>
                    </a:prstGeom>
                  </pic:spPr>
                </pic:pic>
              </a:graphicData>
            </a:graphic>
          </wp:inline>
        </w:drawing>
      </w:r>
    </w:p>
    <w:p w14:paraId="00055923" w14:textId="337113A3" w:rsidR="00C7049D" w:rsidRDefault="00A92B57" w:rsidP="00A92B57">
      <w:pPr>
        <w:pStyle w:val="Beschriftung"/>
        <w:jc w:val="both"/>
      </w:pPr>
      <w:bookmarkStart w:id="39" w:name="_Toc66520295"/>
      <w:r>
        <w:t xml:space="preserve">Abbildung </w:t>
      </w:r>
      <w:fldSimple w:instr=" SEQ Abbildung \* ARABIC ">
        <w:r w:rsidR="008D0055">
          <w:rPr>
            <w:noProof/>
          </w:rPr>
          <w:t>3</w:t>
        </w:r>
      </w:fldSimple>
      <w:r>
        <w:t>: Klassendiagram</w:t>
      </w:r>
      <w:bookmarkEnd w:id="39"/>
    </w:p>
    <w:p w14:paraId="6E79E868" w14:textId="79992A0A" w:rsidR="00C7049D" w:rsidRPr="00367A97" w:rsidRDefault="00381090" w:rsidP="00381090">
      <w:pPr>
        <w:pStyle w:val="berschrift3"/>
      </w:pPr>
      <w:bookmarkStart w:id="40" w:name="_Toc66520191"/>
      <w:r>
        <w:t>Probleme bei der Implementierung?</w:t>
      </w:r>
      <w:bookmarkEnd w:id="40"/>
    </w:p>
    <w:p w14:paraId="63117D77" w14:textId="7E0B909D" w:rsidR="00B6007C" w:rsidRDefault="00B6007C" w:rsidP="0004159B">
      <w:pPr>
        <w:pStyle w:val="berschrift2"/>
      </w:pPr>
      <w:bookmarkStart w:id="41" w:name="_Toc66520192"/>
      <w:r>
        <w:t>Ergebnisse</w:t>
      </w:r>
      <w:bookmarkEnd w:id="41"/>
    </w:p>
    <w:p w14:paraId="7BDE96C7" w14:textId="78DED580" w:rsidR="00425FE5" w:rsidRPr="001051B9" w:rsidRDefault="00425FE5" w:rsidP="00425FE5">
      <w:r>
        <w:t xml:space="preserve">Bei der Analyse von </w:t>
      </w:r>
      <w:proofErr w:type="spellStart"/>
      <w:r>
        <w:t>Pcap</w:t>
      </w:r>
      <w:proofErr w:type="spellEnd"/>
      <w:r>
        <w:t xml:space="preserve"> Dateien kann es vorkommen das manche Webseiten noch mit einem älteren Root CA Zertifikat signiert wurden und manche schon mit einer neuen Version. Als Beispiel hier </w:t>
      </w:r>
      <w:proofErr w:type="spellStart"/>
      <w:r>
        <w:t>USERTrust</w:t>
      </w:r>
      <w:proofErr w:type="spellEnd"/>
      <w:r>
        <w:t xml:space="preserve"> RSA </w:t>
      </w:r>
      <w:proofErr w:type="spellStart"/>
      <w:r>
        <w:t>Certification</w:t>
      </w:r>
      <w:proofErr w:type="spellEnd"/>
      <w:r>
        <w:t xml:space="preserve"> Authority in der </w:t>
      </w:r>
      <w:proofErr w:type="spellStart"/>
      <w:r>
        <w:t>fritzbox.pcap</w:t>
      </w:r>
      <w:proofErr w:type="spellEnd"/>
      <w:r>
        <w:t xml:space="preserve"> Datei. </w:t>
      </w:r>
    </w:p>
    <w:p w14:paraId="1CB7D930" w14:textId="77777777" w:rsidR="00425FE5" w:rsidRPr="00425FE5" w:rsidRDefault="00425FE5" w:rsidP="00425FE5"/>
    <w:p w14:paraId="0A4767C0" w14:textId="77777777" w:rsidR="00DC74FA" w:rsidRDefault="00DC74FA" w:rsidP="00DC74FA">
      <w:pPr>
        <w:pStyle w:val="Text"/>
      </w:pPr>
      <w:r>
        <w:t>Für die statistische Auswertungen sollen folgende Fragen beantwortet werden:</w:t>
      </w:r>
    </w:p>
    <w:p w14:paraId="7063F8D4" w14:textId="77777777" w:rsidR="00DC74FA" w:rsidRDefault="00DC74FA" w:rsidP="00DC74FA">
      <w:pPr>
        <w:pStyle w:val="Text"/>
      </w:pPr>
      <w:r>
        <w:t>Werden alle hinterlegten Zertifizierungsstellen verwendet? Wie viele davon werden verwendet?</w:t>
      </w:r>
    </w:p>
    <w:p w14:paraId="083F27F1" w14:textId="77777777" w:rsidR="00A92B57" w:rsidRDefault="00A92B57" w:rsidP="00A92B57">
      <w:pPr>
        <w:pStyle w:val="Text"/>
        <w:keepNext/>
      </w:pPr>
      <w:r>
        <w:rPr>
          <w:noProof/>
        </w:rPr>
        <w:lastRenderedPageBreak/>
        <w:drawing>
          <wp:inline distT="0" distB="0" distL="0" distR="0" wp14:anchorId="2D97B417" wp14:editId="34098BBD">
            <wp:extent cx="8246489" cy="5288915"/>
            <wp:effectExtent l="0" t="7303"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31">
                      <a:extLst>
                        <a:ext uri="{28A0092B-C50C-407E-A947-70E740481C1C}">
                          <a14:useLocalDpi xmlns:a14="http://schemas.microsoft.com/office/drawing/2010/main" val="0"/>
                        </a:ext>
                      </a:extLst>
                    </a:blip>
                    <a:stretch>
                      <a:fillRect/>
                    </a:stretch>
                  </pic:blipFill>
                  <pic:spPr>
                    <a:xfrm rot="16200000">
                      <a:off x="0" y="0"/>
                      <a:ext cx="8252297" cy="5292640"/>
                    </a:xfrm>
                    <a:prstGeom prst="rect">
                      <a:avLst/>
                    </a:prstGeom>
                  </pic:spPr>
                </pic:pic>
              </a:graphicData>
            </a:graphic>
          </wp:inline>
        </w:drawing>
      </w:r>
    </w:p>
    <w:p w14:paraId="7BA30BCA" w14:textId="6BE15032" w:rsidR="00C7049D" w:rsidRDefault="00A92B57" w:rsidP="00A92B57">
      <w:pPr>
        <w:pStyle w:val="Beschriftung"/>
        <w:jc w:val="both"/>
      </w:pPr>
      <w:bookmarkStart w:id="42" w:name="_Toc66520296"/>
      <w:r>
        <w:t xml:space="preserve">Abbildung </w:t>
      </w:r>
      <w:fldSimple w:instr=" SEQ Abbildung \* ARABIC ">
        <w:r w:rsidR="008D0055">
          <w:rPr>
            <w:noProof/>
          </w:rPr>
          <w:t>4</w:t>
        </w:r>
      </w:fldSimple>
      <w:r>
        <w:t>: Verwendete Root Zertifizierungsstellen</w:t>
      </w:r>
      <w:bookmarkEnd w:id="42"/>
    </w:p>
    <w:p w14:paraId="32AB506C" w14:textId="082242B6" w:rsidR="00DC74FA" w:rsidRDefault="00DC74FA" w:rsidP="00DC74FA">
      <w:pPr>
        <w:pStyle w:val="Text"/>
      </w:pPr>
      <w:r>
        <w:lastRenderedPageBreak/>
        <w:t xml:space="preserve">Auf welche Zeit konvergiert die Anzahl der </w:t>
      </w:r>
      <w:proofErr w:type="spellStart"/>
      <w:r>
        <w:t>CA’s</w:t>
      </w:r>
      <w:proofErr w:type="spellEnd"/>
      <w:r>
        <w:t>?</w:t>
      </w:r>
    </w:p>
    <w:p w14:paraId="7899ED2A" w14:textId="77777777" w:rsidR="00A92B57" w:rsidRDefault="00A92B57" w:rsidP="00A92B57">
      <w:pPr>
        <w:pStyle w:val="Text"/>
        <w:keepNext/>
      </w:pPr>
      <w:r>
        <w:rPr>
          <w:noProof/>
        </w:rPr>
        <w:drawing>
          <wp:inline distT="0" distB="0" distL="0" distR="0" wp14:anchorId="510061C5" wp14:editId="06018981">
            <wp:extent cx="5400675" cy="4050665"/>
            <wp:effectExtent l="0" t="0" r="9525"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32">
                      <a:extLst>
                        <a:ext uri="{28A0092B-C50C-407E-A947-70E740481C1C}">
                          <a14:useLocalDpi xmlns:a14="http://schemas.microsoft.com/office/drawing/2010/main" val="0"/>
                        </a:ext>
                      </a:extLst>
                    </a:blip>
                    <a:stretch>
                      <a:fillRect/>
                    </a:stretch>
                  </pic:blipFill>
                  <pic:spPr>
                    <a:xfrm>
                      <a:off x="0" y="0"/>
                      <a:ext cx="5400675" cy="4050665"/>
                    </a:xfrm>
                    <a:prstGeom prst="rect">
                      <a:avLst/>
                    </a:prstGeom>
                  </pic:spPr>
                </pic:pic>
              </a:graphicData>
            </a:graphic>
          </wp:inline>
        </w:drawing>
      </w:r>
    </w:p>
    <w:p w14:paraId="2565E968" w14:textId="52A3827D" w:rsidR="00C7049D" w:rsidRDefault="00A92B57" w:rsidP="00A92B57">
      <w:pPr>
        <w:pStyle w:val="Beschriftung"/>
        <w:jc w:val="both"/>
      </w:pPr>
      <w:bookmarkStart w:id="43" w:name="_Toc66520297"/>
      <w:r>
        <w:t xml:space="preserve">Abbildung </w:t>
      </w:r>
      <w:fldSimple w:instr=" SEQ Abbildung \* ARABIC ">
        <w:r w:rsidR="008D0055">
          <w:rPr>
            <w:noProof/>
          </w:rPr>
          <w:t>5</w:t>
        </w:r>
      </w:fldSimple>
      <w:r>
        <w:t>: Konvergenz der Zertifizierungsstellen</w:t>
      </w:r>
      <w:bookmarkEnd w:id="43"/>
    </w:p>
    <w:p w14:paraId="4EF8427B" w14:textId="24D92B94" w:rsidR="00C7049D" w:rsidRDefault="00C7049D" w:rsidP="00DC74FA">
      <w:pPr>
        <w:pStyle w:val="Text"/>
      </w:pPr>
      <w:r>
        <w:t xml:space="preserve">Welche </w:t>
      </w:r>
      <w:proofErr w:type="spellStart"/>
      <w:r>
        <w:t>CipherSuites</w:t>
      </w:r>
      <w:proofErr w:type="spellEnd"/>
      <w:r>
        <w:t xml:space="preserve"> verwenden die meisten Server?</w:t>
      </w:r>
    </w:p>
    <w:p w14:paraId="6A77B27F" w14:textId="77777777" w:rsidR="008D0055" w:rsidRDefault="008D0055" w:rsidP="008D0055">
      <w:pPr>
        <w:pStyle w:val="Text"/>
        <w:keepNext/>
      </w:pPr>
      <w:r>
        <w:rPr>
          <w:noProof/>
        </w:rPr>
        <w:drawing>
          <wp:inline distT="0" distB="0" distL="0" distR="0" wp14:anchorId="639CEE32" wp14:editId="68C8EE27">
            <wp:extent cx="5400675" cy="2700655"/>
            <wp:effectExtent l="0" t="0" r="952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33">
                      <a:extLst>
                        <a:ext uri="{28A0092B-C50C-407E-A947-70E740481C1C}">
                          <a14:useLocalDpi xmlns:a14="http://schemas.microsoft.com/office/drawing/2010/main" val="0"/>
                        </a:ext>
                      </a:extLst>
                    </a:blip>
                    <a:stretch>
                      <a:fillRect/>
                    </a:stretch>
                  </pic:blipFill>
                  <pic:spPr>
                    <a:xfrm>
                      <a:off x="0" y="0"/>
                      <a:ext cx="5400675" cy="2700655"/>
                    </a:xfrm>
                    <a:prstGeom prst="rect">
                      <a:avLst/>
                    </a:prstGeom>
                  </pic:spPr>
                </pic:pic>
              </a:graphicData>
            </a:graphic>
          </wp:inline>
        </w:drawing>
      </w:r>
    </w:p>
    <w:p w14:paraId="3A699BD1" w14:textId="09C34FED" w:rsidR="00C7049D" w:rsidRDefault="008D0055" w:rsidP="008D0055">
      <w:pPr>
        <w:pStyle w:val="Beschriftung"/>
        <w:jc w:val="both"/>
      </w:pPr>
      <w:bookmarkStart w:id="44" w:name="_Toc66520298"/>
      <w:r>
        <w:t xml:space="preserve">Abbildung </w:t>
      </w:r>
      <w:fldSimple w:instr=" SEQ Abbildung \* ARABIC ">
        <w:r>
          <w:rPr>
            <w:noProof/>
          </w:rPr>
          <w:t>6</w:t>
        </w:r>
      </w:fldSimple>
      <w:r>
        <w:t xml:space="preserve">: Verwendete </w:t>
      </w:r>
      <w:proofErr w:type="spellStart"/>
      <w:r>
        <w:t>Cipher</w:t>
      </w:r>
      <w:proofErr w:type="spellEnd"/>
      <w:r>
        <w:t xml:space="preserve"> </w:t>
      </w:r>
      <w:proofErr w:type="spellStart"/>
      <w:r>
        <w:t>Suites</w:t>
      </w:r>
      <w:bookmarkEnd w:id="44"/>
      <w:proofErr w:type="spellEnd"/>
    </w:p>
    <w:p w14:paraId="0C34AC82" w14:textId="14B21449" w:rsidR="00A92B57" w:rsidRDefault="00A92B57" w:rsidP="001051B9">
      <w:r>
        <w:lastRenderedPageBreak/>
        <w:t>Welche Länder waren vertreten?</w:t>
      </w:r>
    </w:p>
    <w:p w14:paraId="14431E54" w14:textId="77777777" w:rsidR="00A92B57" w:rsidRDefault="00A92B57" w:rsidP="00A92B57">
      <w:pPr>
        <w:keepNext/>
      </w:pPr>
      <w:r>
        <w:rPr>
          <w:noProof/>
        </w:rPr>
        <w:drawing>
          <wp:inline distT="0" distB="0" distL="0" distR="0" wp14:anchorId="54638253" wp14:editId="6AE59253">
            <wp:extent cx="5400675" cy="4050665"/>
            <wp:effectExtent l="0" t="0" r="952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4">
                      <a:extLst>
                        <a:ext uri="{28A0092B-C50C-407E-A947-70E740481C1C}">
                          <a14:useLocalDpi xmlns:a14="http://schemas.microsoft.com/office/drawing/2010/main" val="0"/>
                        </a:ext>
                      </a:extLst>
                    </a:blip>
                    <a:stretch>
                      <a:fillRect/>
                    </a:stretch>
                  </pic:blipFill>
                  <pic:spPr>
                    <a:xfrm>
                      <a:off x="0" y="0"/>
                      <a:ext cx="5400675" cy="4050665"/>
                    </a:xfrm>
                    <a:prstGeom prst="rect">
                      <a:avLst/>
                    </a:prstGeom>
                  </pic:spPr>
                </pic:pic>
              </a:graphicData>
            </a:graphic>
          </wp:inline>
        </w:drawing>
      </w:r>
    </w:p>
    <w:p w14:paraId="0EC0E0BB" w14:textId="39E138CE" w:rsidR="00A92B57" w:rsidRDefault="00A92B57" w:rsidP="00A92B57">
      <w:pPr>
        <w:pStyle w:val="Beschriftung"/>
        <w:jc w:val="both"/>
      </w:pPr>
      <w:bookmarkStart w:id="45" w:name="_Toc66520299"/>
      <w:r>
        <w:t xml:space="preserve">Abbildung </w:t>
      </w:r>
      <w:fldSimple w:instr=" SEQ Abbildung \* ARABIC ">
        <w:r w:rsidR="008D0055">
          <w:rPr>
            <w:noProof/>
          </w:rPr>
          <w:t>7</w:t>
        </w:r>
      </w:fldSimple>
      <w:r>
        <w:t>: Lokalität der Zertifizierungsstellen</w:t>
      </w:r>
      <w:bookmarkEnd w:id="45"/>
    </w:p>
    <w:p w14:paraId="7DB0DCF8" w14:textId="0D979B7C" w:rsidR="00694EF9" w:rsidRDefault="00B40623" w:rsidP="001051B9">
      <w:r>
        <w:t>Wie viele</w:t>
      </w:r>
      <w:r w:rsidR="00694EF9">
        <w:t xml:space="preserve"> </w:t>
      </w:r>
      <w:r w:rsidR="002B35E1">
        <w:t>Seiten</w:t>
      </w:r>
      <w:r w:rsidR="00694EF9">
        <w:t xml:space="preserve"> waren dabei die kein Zertifikat enthalten haben? </w:t>
      </w:r>
    </w:p>
    <w:p w14:paraId="3E0EB53C" w14:textId="4CE13CC7" w:rsidR="00C7049D" w:rsidRDefault="00C7049D" w:rsidP="00C7049D">
      <w:pPr>
        <w:pStyle w:val="Text"/>
      </w:pPr>
      <w:r>
        <w:t>Gibt es Springer in den Domains (Wechsel der Server)?</w:t>
      </w:r>
    </w:p>
    <w:p w14:paraId="051A018B" w14:textId="77777777" w:rsidR="00BE269A" w:rsidRDefault="005E3033" w:rsidP="001051B9">
      <w:r>
        <w:t xml:space="preserve">Was war die Frage der Thesis? </w:t>
      </w:r>
    </w:p>
    <w:p w14:paraId="1B5ED387" w14:textId="1FE59FC9" w:rsidR="00425FE5" w:rsidRDefault="005E3033" w:rsidP="001051B9">
      <w:r>
        <w:t>Wie wurde sie beantwortet? Was sind die konkreten Erkenntnisse aus den verschiedenen Statistiken?</w:t>
      </w:r>
    </w:p>
    <w:p w14:paraId="664F5692" w14:textId="77777777" w:rsidR="005E3033" w:rsidRDefault="005E3033" w:rsidP="001051B9">
      <w:r>
        <w:t>Welche neuen Fragen gibt es?</w:t>
      </w:r>
    </w:p>
    <w:p w14:paraId="33A8ADF1" w14:textId="77777777" w:rsidR="00E87CFE" w:rsidRDefault="00E87CFE" w:rsidP="0004159B">
      <w:pPr>
        <w:pStyle w:val="berschrift1"/>
      </w:pPr>
      <w:bookmarkStart w:id="46" w:name="_Toc66520193"/>
      <w:r>
        <w:lastRenderedPageBreak/>
        <w:t>Fazit</w:t>
      </w:r>
      <w:bookmarkEnd w:id="46"/>
    </w:p>
    <w:p w14:paraId="6925B304" w14:textId="77777777" w:rsidR="001051B9" w:rsidRDefault="00EE758B" w:rsidP="00EE758B">
      <w:pPr>
        <w:pStyle w:val="berschrift2"/>
      </w:pPr>
      <w:bookmarkStart w:id="47" w:name="_Toc66520194"/>
      <w:r>
        <w:t>Zusammenfassung</w:t>
      </w:r>
      <w:bookmarkEnd w:id="47"/>
    </w:p>
    <w:p w14:paraId="665190B2" w14:textId="77777777" w:rsidR="00EE758B" w:rsidRDefault="00EE758B" w:rsidP="00EE758B">
      <w:pPr>
        <w:pStyle w:val="berschrift2"/>
      </w:pPr>
      <w:bookmarkStart w:id="48" w:name="_Toc66520195"/>
      <w:r>
        <w:t>Reflexion</w:t>
      </w:r>
      <w:bookmarkEnd w:id="48"/>
    </w:p>
    <w:p w14:paraId="6228DA3F" w14:textId="77777777" w:rsidR="00EE758B" w:rsidRPr="001051B9" w:rsidRDefault="00EE758B" w:rsidP="00EE758B">
      <w:pPr>
        <w:pStyle w:val="berschrift2"/>
      </w:pPr>
      <w:bookmarkStart w:id="49" w:name="_Toc66520196"/>
      <w:r>
        <w:t>Ausblick</w:t>
      </w:r>
      <w:bookmarkEnd w:id="49"/>
    </w:p>
    <w:p w14:paraId="54499E11" w14:textId="77777777" w:rsidR="001051B9" w:rsidRDefault="001051B9" w:rsidP="001051B9">
      <w:pPr>
        <w:pStyle w:val="Verzeichnisse"/>
      </w:pPr>
      <w:bookmarkStart w:id="50" w:name="_Toc66520197"/>
      <w:r>
        <w:lastRenderedPageBreak/>
        <w:t>Literaturverzeichnis</w:t>
      </w:r>
      <w:bookmarkEnd w:id="50"/>
    </w:p>
    <w:sdt>
      <w:sdtPr>
        <w:tag w:val="CitaviBibliography"/>
        <w:id w:val="-772860454"/>
        <w:placeholder>
          <w:docPart w:val="6BA72AAE3B174463A904365810FBB7AF"/>
        </w:placeholder>
      </w:sdtPr>
      <w:sdtContent>
        <w:p w14:paraId="48465235" w14:textId="77777777" w:rsidR="00F40AE4" w:rsidRDefault="001051B9" w:rsidP="00F40AE4">
          <w:pPr>
            <w:pStyle w:val="CitaviBibliographyEntry"/>
          </w:pPr>
          <w:r>
            <w:fldChar w:fldCharType="begin"/>
          </w:r>
          <w:r w:rsidRPr="00E30814">
            <w:rPr>
              <w:lang w:val="en-US"/>
            </w:rPr>
            <w:instrText>ADDIN CitaviBibliography</w:instrText>
          </w:r>
          <w:r>
            <w:fldChar w:fldCharType="separate"/>
          </w:r>
          <w:r w:rsidR="00F40AE4">
            <w:t>[1]</w:t>
          </w:r>
          <w:r w:rsidR="00F40AE4">
            <w:tab/>
          </w:r>
          <w:bookmarkStart w:id="51" w:name="_CTVL001580143ecd2134301baf4e216f79fc6b3"/>
          <w:r w:rsidR="00F40AE4">
            <w:t>2014.</w:t>
          </w:r>
          <w:bookmarkEnd w:id="51"/>
          <w:r w:rsidR="00F40AE4">
            <w:t xml:space="preserve"> </w:t>
          </w:r>
          <w:r w:rsidR="00F40AE4" w:rsidRPr="00F40AE4">
            <w:rPr>
              <w:i/>
            </w:rPr>
            <w:t xml:space="preserve">An </w:t>
          </w:r>
          <w:proofErr w:type="spellStart"/>
          <w:r w:rsidR="00F40AE4" w:rsidRPr="00F40AE4">
            <w:rPr>
              <w:i/>
            </w:rPr>
            <w:t>overview</w:t>
          </w:r>
          <w:proofErr w:type="spellEnd"/>
          <w:r w:rsidR="00F40AE4" w:rsidRPr="00F40AE4">
            <w:rPr>
              <w:i/>
            </w:rPr>
            <w:t xml:space="preserve"> </w:t>
          </w:r>
          <w:proofErr w:type="spellStart"/>
          <w:r w:rsidR="00F40AE4" w:rsidRPr="00F40AE4">
            <w:rPr>
              <w:i/>
            </w:rPr>
            <w:t>of</w:t>
          </w:r>
          <w:proofErr w:type="spellEnd"/>
          <w:r w:rsidR="00F40AE4" w:rsidRPr="00F40AE4">
            <w:rPr>
              <w:i/>
            </w:rPr>
            <w:t xml:space="preserve"> </w:t>
          </w:r>
          <w:proofErr w:type="spellStart"/>
          <w:r w:rsidR="00F40AE4" w:rsidRPr="00F40AE4">
            <w:rPr>
              <w:i/>
            </w:rPr>
            <w:t>the</w:t>
          </w:r>
          <w:proofErr w:type="spellEnd"/>
          <w:r w:rsidR="00F40AE4" w:rsidRPr="00F40AE4">
            <w:rPr>
              <w:i/>
            </w:rPr>
            <w:t xml:space="preserve"> SSL </w:t>
          </w:r>
          <w:proofErr w:type="spellStart"/>
          <w:r w:rsidR="00F40AE4" w:rsidRPr="00F40AE4">
            <w:rPr>
              <w:i/>
            </w:rPr>
            <w:t>or</w:t>
          </w:r>
          <w:proofErr w:type="spellEnd"/>
          <w:r w:rsidR="00F40AE4" w:rsidRPr="00F40AE4">
            <w:rPr>
              <w:i/>
            </w:rPr>
            <w:t xml:space="preserve"> TLS </w:t>
          </w:r>
          <w:proofErr w:type="spellStart"/>
          <w:r w:rsidR="00F40AE4" w:rsidRPr="00F40AE4">
            <w:rPr>
              <w:i/>
            </w:rPr>
            <w:t>handshake</w:t>
          </w:r>
          <w:proofErr w:type="spellEnd"/>
          <w:r w:rsidR="00F40AE4" w:rsidRPr="00F40AE4">
            <w:t xml:space="preserve">. https://​www.ibm.com​/​support/​knowledgecenter/​en/​SSFKSJ_8.0.0/​com.ibm.mq.sec.doc/​q009930_.htm. </w:t>
          </w:r>
          <w:proofErr w:type="spellStart"/>
          <w:r w:rsidR="00F40AE4" w:rsidRPr="00F40AE4">
            <w:t>Accessed</w:t>
          </w:r>
          <w:proofErr w:type="spellEnd"/>
          <w:r w:rsidR="00F40AE4" w:rsidRPr="00F40AE4">
            <w:t xml:space="preserve"> 1 March 2021.</w:t>
          </w:r>
        </w:p>
        <w:p w14:paraId="6403B7F7" w14:textId="77777777" w:rsidR="00F40AE4" w:rsidRDefault="00F40AE4" w:rsidP="00F40AE4">
          <w:pPr>
            <w:pStyle w:val="CitaviBibliographyEntry"/>
          </w:pPr>
          <w:r>
            <w:t>[2]</w:t>
          </w:r>
          <w:r>
            <w:tab/>
          </w:r>
          <w:bookmarkStart w:id="52" w:name="_CTVL00153b2fcd3a0084b6c938e85d9d05fb933"/>
          <w:r>
            <w:t xml:space="preserve">Anastasios </w:t>
          </w:r>
          <w:proofErr w:type="spellStart"/>
          <w:r>
            <w:t>Arampatzis</w:t>
          </w:r>
          <w:proofErr w:type="spellEnd"/>
          <w:r>
            <w:t>. 2020.</w:t>
          </w:r>
          <w:bookmarkEnd w:id="52"/>
          <w:r>
            <w:t xml:space="preserve"> </w:t>
          </w:r>
          <w:r w:rsidRPr="00F40AE4">
            <w:rPr>
              <w:i/>
            </w:rPr>
            <w:t xml:space="preserve">The </w:t>
          </w:r>
          <w:proofErr w:type="spellStart"/>
          <w:r w:rsidRPr="00F40AE4">
            <w:rPr>
              <w:i/>
            </w:rPr>
            <w:t>Difference</w:t>
          </w:r>
          <w:proofErr w:type="spellEnd"/>
          <w:r w:rsidRPr="00F40AE4">
            <w:rPr>
              <w:i/>
            </w:rPr>
            <w:t xml:space="preserve"> </w:t>
          </w:r>
          <w:proofErr w:type="spellStart"/>
          <w:r w:rsidRPr="00F40AE4">
            <w:rPr>
              <w:i/>
            </w:rPr>
            <w:t>between</w:t>
          </w:r>
          <w:proofErr w:type="spellEnd"/>
          <w:r w:rsidRPr="00F40AE4">
            <w:rPr>
              <w:i/>
            </w:rPr>
            <w:t xml:space="preserve"> Root and Intermediate </w:t>
          </w:r>
          <w:proofErr w:type="spellStart"/>
          <w:r w:rsidRPr="00F40AE4">
            <w:rPr>
              <w:i/>
            </w:rPr>
            <w:t>Certificates</w:t>
          </w:r>
          <w:proofErr w:type="spellEnd"/>
          <w:r w:rsidRPr="00F40AE4">
            <w:rPr>
              <w:i/>
            </w:rPr>
            <w:t xml:space="preserve"> | </w:t>
          </w:r>
          <w:proofErr w:type="spellStart"/>
          <w:r w:rsidRPr="00F40AE4">
            <w:rPr>
              <w:i/>
            </w:rPr>
            <w:t>Venafi</w:t>
          </w:r>
          <w:proofErr w:type="spellEnd"/>
          <w:r w:rsidRPr="00F40AE4">
            <w:t xml:space="preserve">. https://​www.venafi.com​/​blog/​what-difference-between-root-certificates-and-intermediate-certificates. </w:t>
          </w:r>
          <w:proofErr w:type="spellStart"/>
          <w:r w:rsidRPr="00F40AE4">
            <w:t>Accessed</w:t>
          </w:r>
          <w:proofErr w:type="spellEnd"/>
          <w:r w:rsidRPr="00F40AE4">
            <w:t xml:space="preserve"> 30 </w:t>
          </w:r>
          <w:proofErr w:type="spellStart"/>
          <w:r w:rsidRPr="00F40AE4">
            <w:t>December</w:t>
          </w:r>
          <w:proofErr w:type="spellEnd"/>
          <w:r w:rsidRPr="00F40AE4">
            <w:t xml:space="preserve"> 2020.</w:t>
          </w:r>
        </w:p>
        <w:p w14:paraId="2DE500DC" w14:textId="77777777" w:rsidR="00F40AE4" w:rsidRDefault="00F40AE4" w:rsidP="00F40AE4">
          <w:pPr>
            <w:pStyle w:val="CitaviBibliographyEntry"/>
          </w:pPr>
          <w:r>
            <w:t>[3]</w:t>
          </w:r>
          <w:r>
            <w:tab/>
          </w:r>
          <w:bookmarkStart w:id="53" w:name="_CTVL001c7a0e911136a4948ba26a11b5b4b369f"/>
          <w:r>
            <w:t>Bundesamt für Sicherheit in der Informationstechnik. BSI Technische Richtlinie TR-02103: X.509 Zertifikate und Zertifizierungspfadvalidierung.</w:t>
          </w:r>
        </w:p>
        <w:bookmarkEnd w:id="53"/>
        <w:p w14:paraId="051603F4" w14:textId="77777777" w:rsidR="00F40AE4" w:rsidRDefault="00F40AE4" w:rsidP="00F40AE4">
          <w:pPr>
            <w:pStyle w:val="CitaviBibliographyEntry"/>
          </w:pPr>
          <w:r>
            <w:t>[4]</w:t>
          </w:r>
          <w:r>
            <w:tab/>
          </w:r>
          <w:bookmarkStart w:id="54" w:name="_CTVL00189262c0c9793494fb5aa41a90a440cea"/>
          <w:r>
            <w:t>2020.</w:t>
          </w:r>
          <w:bookmarkEnd w:id="54"/>
          <w:r>
            <w:t xml:space="preserve"> </w:t>
          </w:r>
          <w:proofErr w:type="spellStart"/>
          <w:r w:rsidRPr="00F40AE4">
            <w:rPr>
              <w:i/>
            </w:rPr>
            <w:t>Certificate</w:t>
          </w:r>
          <w:proofErr w:type="spellEnd"/>
          <w:r w:rsidRPr="00F40AE4">
            <w:rPr>
              <w:i/>
            </w:rPr>
            <w:t xml:space="preserve"> Transparency</w:t>
          </w:r>
          <w:r w:rsidRPr="00F40AE4">
            <w:t xml:space="preserve">. https://​www.certificate-transparency.org​/​. </w:t>
          </w:r>
          <w:proofErr w:type="spellStart"/>
          <w:r w:rsidRPr="00F40AE4">
            <w:t>Accessed</w:t>
          </w:r>
          <w:proofErr w:type="spellEnd"/>
          <w:r w:rsidRPr="00F40AE4">
            <w:t xml:space="preserve"> 7 </w:t>
          </w:r>
          <w:proofErr w:type="spellStart"/>
          <w:r w:rsidRPr="00F40AE4">
            <w:t>July</w:t>
          </w:r>
          <w:proofErr w:type="spellEnd"/>
          <w:r w:rsidRPr="00F40AE4">
            <w:t xml:space="preserve"> 2020.</w:t>
          </w:r>
        </w:p>
        <w:p w14:paraId="50C1464C" w14:textId="77777777" w:rsidR="00F40AE4" w:rsidRDefault="00F40AE4" w:rsidP="00F40AE4">
          <w:pPr>
            <w:pStyle w:val="CitaviBibliographyEntry"/>
          </w:pPr>
          <w:r>
            <w:t>[5]</w:t>
          </w:r>
          <w:r>
            <w:tab/>
          </w:r>
          <w:bookmarkStart w:id="55" w:name="_CTVL0011c37d5f5ef394e4e9b513cfc2256b9eb"/>
          <w:proofErr w:type="spellStart"/>
          <w:r>
            <w:t>GlobalSign</w:t>
          </w:r>
          <w:proofErr w:type="spellEnd"/>
          <w:r>
            <w:t xml:space="preserve"> GMO Internet, Inc. 2020.</w:t>
          </w:r>
          <w:bookmarkEnd w:id="55"/>
          <w:r>
            <w:t xml:space="preserve"> </w:t>
          </w:r>
          <w:r w:rsidRPr="00F40AE4">
            <w:rPr>
              <w:i/>
            </w:rPr>
            <w:t xml:space="preserve">Zertifizierungsstellen &amp; Vertrauenshierarchien | </w:t>
          </w:r>
          <w:proofErr w:type="spellStart"/>
          <w:r w:rsidRPr="00F40AE4">
            <w:rPr>
              <w:i/>
            </w:rPr>
            <w:t>GlobalSign</w:t>
          </w:r>
          <w:proofErr w:type="spellEnd"/>
          <w:r w:rsidRPr="00F40AE4">
            <w:t xml:space="preserve">. https://​www.globalsign.com​/​de-de/​ssl-information-center/​zertifizierungsstellen-vertrauenshierarchien. </w:t>
          </w:r>
          <w:proofErr w:type="spellStart"/>
          <w:r w:rsidRPr="00F40AE4">
            <w:t>Accessed</w:t>
          </w:r>
          <w:proofErr w:type="spellEnd"/>
          <w:r w:rsidRPr="00F40AE4">
            <w:t xml:space="preserve"> 9 March 2021.</w:t>
          </w:r>
        </w:p>
        <w:p w14:paraId="3C41D6F5" w14:textId="77777777" w:rsidR="00F40AE4" w:rsidRDefault="00F40AE4" w:rsidP="00F40AE4">
          <w:pPr>
            <w:pStyle w:val="CitaviBibliographyEntry"/>
          </w:pPr>
          <w:r>
            <w:t>[6]</w:t>
          </w:r>
          <w:r>
            <w:tab/>
          </w:r>
          <w:bookmarkStart w:id="56" w:name="_CTVL001db152e864b5f482587a8c80e6c73c7c7"/>
          <w:proofErr w:type="spellStart"/>
          <w:r>
            <w:t>Kloep</w:t>
          </w:r>
          <w:proofErr w:type="spellEnd"/>
          <w:r>
            <w:t>, P. 2020.</w:t>
          </w:r>
          <w:bookmarkEnd w:id="56"/>
          <w:r>
            <w:t xml:space="preserve"> </w:t>
          </w:r>
          <w:r w:rsidRPr="00F40AE4">
            <w:rPr>
              <w:i/>
            </w:rPr>
            <w:t>PKI und CA in Windows-Netzwerken</w:t>
          </w:r>
          <w:r w:rsidRPr="00F40AE4">
            <w:t xml:space="preserve">. </w:t>
          </w:r>
          <w:r w:rsidRPr="00F40AE4">
            <w:rPr>
              <w:i/>
            </w:rPr>
            <w:t>Das umfassende Handbuch</w:t>
          </w:r>
          <w:r w:rsidRPr="00F40AE4">
            <w:t>. Rheinwerk Computing.</w:t>
          </w:r>
        </w:p>
        <w:p w14:paraId="6F95256F" w14:textId="77777777" w:rsidR="00F40AE4" w:rsidRDefault="00F40AE4" w:rsidP="00F40AE4">
          <w:pPr>
            <w:pStyle w:val="CitaviBibliographyEntry"/>
          </w:pPr>
          <w:r>
            <w:t>[7]</w:t>
          </w:r>
          <w:r>
            <w:tab/>
          </w:r>
          <w:bookmarkStart w:id="57" w:name="_CTVL0017c99aedcbcf44a1393d3676581811584"/>
          <w:r>
            <w:t>Microsoft Security Solutions. 2013.</w:t>
          </w:r>
          <w:bookmarkEnd w:id="57"/>
          <w:r>
            <w:t xml:space="preserve"> </w:t>
          </w:r>
          <w:proofErr w:type="spellStart"/>
          <w:r w:rsidRPr="00F40AE4">
            <w:rPr>
              <w:i/>
            </w:rPr>
            <w:t>Which</w:t>
          </w:r>
          <w:proofErr w:type="spellEnd"/>
          <w:r w:rsidRPr="00F40AE4">
            <w:rPr>
              <w:i/>
            </w:rPr>
            <w:t xml:space="preserve"> Root CAs do </w:t>
          </w:r>
          <w:proofErr w:type="spellStart"/>
          <w:r w:rsidRPr="00F40AE4">
            <w:rPr>
              <w:i/>
            </w:rPr>
            <w:t>you</w:t>
          </w:r>
          <w:proofErr w:type="spellEnd"/>
          <w:r w:rsidRPr="00F40AE4">
            <w:rPr>
              <w:i/>
            </w:rPr>
            <w:t xml:space="preserve"> </w:t>
          </w:r>
          <w:proofErr w:type="spellStart"/>
          <w:r w:rsidRPr="00F40AE4">
            <w:rPr>
              <w:i/>
            </w:rPr>
            <w:t>really</w:t>
          </w:r>
          <w:proofErr w:type="spellEnd"/>
          <w:r w:rsidRPr="00F40AE4">
            <w:rPr>
              <w:i/>
            </w:rPr>
            <w:t xml:space="preserve"> </w:t>
          </w:r>
          <w:proofErr w:type="spellStart"/>
          <w:r w:rsidRPr="00F40AE4">
            <w:rPr>
              <w:i/>
            </w:rPr>
            <w:t>trust</w:t>
          </w:r>
          <w:proofErr w:type="spellEnd"/>
          <w:r w:rsidRPr="00F40AE4">
            <w:rPr>
              <w:i/>
            </w:rPr>
            <w:t>?</w:t>
          </w:r>
          <w:r w:rsidRPr="00F40AE4">
            <w:t xml:space="preserve"> https://​mssec.wordpress.com​/​2013/​01/​31/​which-root-cas-do-you-really-trust/​. </w:t>
          </w:r>
          <w:proofErr w:type="spellStart"/>
          <w:r w:rsidRPr="00F40AE4">
            <w:t>Accessed</w:t>
          </w:r>
          <w:proofErr w:type="spellEnd"/>
          <w:r w:rsidRPr="00F40AE4">
            <w:t xml:space="preserve"> 29 </w:t>
          </w:r>
          <w:proofErr w:type="spellStart"/>
          <w:r w:rsidRPr="00F40AE4">
            <w:t>December</w:t>
          </w:r>
          <w:proofErr w:type="spellEnd"/>
          <w:r w:rsidRPr="00F40AE4">
            <w:t xml:space="preserve"> 2020.</w:t>
          </w:r>
        </w:p>
        <w:p w14:paraId="2D06CAC1" w14:textId="77777777" w:rsidR="00F40AE4" w:rsidRDefault="00F40AE4" w:rsidP="00F40AE4">
          <w:pPr>
            <w:pStyle w:val="CitaviBibliographyEntry"/>
          </w:pPr>
          <w:r>
            <w:t>[8]</w:t>
          </w:r>
          <w:r>
            <w:tab/>
          </w:r>
          <w:bookmarkStart w:id="58" w:name="_CTVL0010e6234adcf88411baf750b7d038802a0"/>
          <w:r>
            <w:t>2020.</w:t>
          </w:r>
          <w:bookmarkEnd w:id="58"/>
          <w:r>
            <w:t xml:space="preserve"> </w:t>
          </w:r>
          <w:r w:rsidRPr="00F40AE4">
            <w:rPr>
              <w:i/>
            </w:rPr>
            <w:t xml:space="preserve">PcapPlusPlus - a </w:t>
          </w:r>
          <w:proofErr w:type="spellStart"/>
          <w:r w:rsidRPr="00F40AE4">
            <w:rPr>
              <w:i/>
            </w:rPr>
            <w:t>multiplatform</w:t>
          </w:r>
          <w:proofErr w:type="spellEnd"/>
          <w:r w:rsidRPr="00F40AE4">
            <w:rPr>
              <w:i/>
            </w:rPr>
            <w:t xml:space="preserve"> C++ </w:t>
          </w:r>
          <w:proofErr w:type="spellStart"/>
          <w:r w:rsidRPr="00F40AE4">
            <w:rPr>
              <w:i/>
            </w:rPr>
            <w:t>library</w:t>
          </w:r>
          <w:proofErr w:type="spellEnd"/>
          <w:r w:rsidRPr="00F40AE4">
            <w:rPr>
              <w:i/>
            </w:rPr>
            <w:t xml:space="preserve"> </w:t>
          </w:r>
          <w:proofErr w:type="spellStart"/>
          <w:r w:rsidRPr="00F40AE4">
            <w:rPr>
              <w:i/>
            </w:rPr>
            <w:t>for</w:t>
          </w:r>
          <w:proofErr w:type="spellEnd"/>
          <w:r w:rsidRPr="00F40AE4">
            <w:rPr>
              <w:i/>
            </w:rPr>
            <w:t xml:space="preserve"> </w:t>
          </w:r>
          <w:proofErr w:type="spellStart"/>
          <w:r w:rsidRPr="00F40AE4">
            <w:rPr>
              <w:i/>
            </w:rPr>
            <w:t>capturing</w:t>
          </w:r>
          <w:proofErr w:type="spellEnd"/>
          <w:r w:rsidRPr="00F40AE4">
            <w:rPr>
              <w:i/>
            </w:rPr>
            <w:t xml:space="preserve">, </w:t>
          </w:r>
          <w:proofErr w:type="spellStart"/>
          <w:r w:rsidRPr="00F40AE4">
            <w:rPr>
              <w:i/>
            </w:rPr>
            <w:t>parsing</w:t>
          </w:r>
          <w:proofErr w:type="spellEnd"/>
          <w:r w:rsidRPr="00F40AE4">
            <w:rPr>
              <w:i/>
            </w:rPr>
            <w:t xml:space="preserve"> and </w:t>
          </w:r>
          <w:proofErr w:type="spellStart"/>
          <w:r w:rsidRPr="00F40AE4">
            <w:rPr>
              <w:i/>
            </w:rPr>
            <w:t>crafting</w:t>
          </w:r>
          <w:proofErr w:type="spellEnd"/>
          <w:r w:rsidRPr="00F40AE4">
            <w:rPr>
              <w:i/>
            </w:rPr>
            <w:t xml:space="preserve"> </w:t>
          </w:r>
          <w:proofErr w:type="spellStart"/>
          <w:r w:rsidRPr="00F40AE4">
            <w:rPr>
              <w:i/>
            </w:rPr>
            <w:t>of</w:t>
          </w:r>
          <w:proofErr w:type="spellEnd"/>
          <w:r w:rsidRPr="00F40AE4">
            <w:rPr>
              <w:i/>
            </w:rPr>
            <w:t xml:space="preserve"> network </w:t>
          </w:r>
          <w:proofErr w:type="spellStart"/>
          <w:r w:rsidRPr="00F40AE4">
            <w:rPr>
              <w:i/>
            </w:rPr>
            <w:t>packets</w:t>
          </w:r>
          <w:proofErr w:type="spellEnd"/>
          <w:r w:rsidRPr="00F40AE4">
            <w:t xml:space="preserve">. https://​pcapplusplus.github.io​/​. </w:t>
          </w:r>
          <w:proofErr w:type="spellStart"/>
          <w:r w:rsidRPr="00F40AE4">
            <w:t>Accessed</w:t>
          </w:r>
          <w:proofErr w:type="spellEnd"/>
          <w:r w:rsidRPr="00F40AE4">
            <w:t xml:space="preserve"> 7 </w:t>
          </w:r>
          <w:proofErr w:type="spellStart"/>
          <w:r w:rsidRPr="00F40AE4">
            <w:t>July</w:t>
          </w:r>
          <w:proofErr w:type="spellEnd"/>
          <w:r w:rsidRPr="00F40AE4">
            <w:t xml:space="preserve"> 2020.</w:t>
          </w:r>
        </w:p>
        <w:p w14:paraId="68A546FA" w14:textId="77777777" w:rsidR="00F40AE4" w:rsidRDefault="00F40AE4" w:rsidP="00F40AE4">
          <w:pPr>
            <w:pStyle w:val="CitaviBibliographyEntry"/>
          </w:pPr>
          <w:r>
            <w:t>[9]</w:t>
          </w:r>
          <w:r>
            <w:tab/>
          </w:r>
          <w:bookmarkStart w:id="59" w:name="_CTVL0013aaf6c163c024423ac9d58b71c58140f"/>
          <w:r>
            <w:t xml:space="preserve">Perl, H., Fahl, S., and Smith, M. 2014. </w:t>
          </w:r>
          <w:proofErr w:type="spellStart"/>
          <w:r>
            <w:t>You</w:t>
          </w:r>
          <w:proofErr w:type="spellEnd"/>
          <w:r>
            <w:t xml:space="preserve"> </w:t>
          </w:r>
          <w:proofErr w:type="spellStart"/>
          <w:r>
            <w:t>Won’t</w:t>
          </w:r>
          <w:proofErr w:type="spellEnd"/>
          <w:r>
            <w:t xml:space="preserve"> Be </w:t>
          </w:r>
          <w:proofErr w:type="spellStart"/>
          <w:r>
            <w:t>Needing</w:t>
          </w:r>
          <w:proofErr w:type="spellEnd"/>
          <w:r>
            <w:t xml:space="preserve"> These Any More: On </w:t>
          </w:r>
          <w:proofErr w:type="spellStart"/>
          <w:r>
            <w:t>Removing</w:t>
          </w:r>
          <w:proofErr w:type="spellEnd"/>
          <w:r>
            <w:t xml:space="preserve"> </w:t>
          </w:r>
          <w:proofErr w:type="spellStart"/>
          <w:r>
            <w:t>Unused</w:t>
          </w:r>
          <w:proofErr w:type="spellEnd"/>
          <w:r>
            <w:t xml:space="preserve"> </w:t>
          </w:r>
          <w:proofErr w:type="spellStart"/>
          <w:r>
            <w:t>Certificates</w:t>
          </w:r>
          <w:proofErr w:type="spellEnd"/>
          <w:r>
            <w:t xml:space="preserve"> </w:t>
          </w:r>
          <w:proofErr w:type="spellStart"/>
          <w:r>
            <w:t>from</w:t>
          </w:r>
          <w:proofErr w:type="spellEnd"/>
          <w:r>
            <w:t xml:space="preserve"> Trust Stores. In</w:t>
          </w:r>
          <w:bookmarkEnd w:id="59"/>
          <w:r>
            <w:t xml:space="preserve"> </w:t>
          </w:r>
          <w:r w:rsidRPr="00F40AE4">
            <w:rPr>
              <w:i/>
            </w:rPr>
            <w:t xml:space="preserve">Financial </w:t>
          </w:r>
          <w:proofErr w:type="spellStart"/>
          <w:r w:rsidRPr="00F40AE4">
            <w:rPr>
              <w:i/>
            </w:rPr>
            <w:t>Cryptography</w:t>
          </w:r>
          <w:proofErr w:type="spellEnd"/>
          <w:r w:rsidRPr="00F40AE4">
            <w:rPr>
              <w:i/>
            </w:rPr>
            <w:t xml:space="preserve"> and Data Security</w:t>
          </w:r>
          <w:r w:rsidRPr="00F40AE4">
            <w:t>. Springer Berlin Heidelberg, Berlin, Heidelberg, 307–315.</w:t>
          </w:r>
        </w:p>
        <w:p w14:paraId="08996670" w14:textId="77777777" w:rsidR="00F40AE4" w:rsidRDefault="00F40AE4" w:rsidP="00F40AE4">
          <w:pPr>
            <w:pStyle w:val="CitaviBibliographyEntry"/>
          </w:pPr>
          <w:r>
            <w:t>[10]</w:t>
          </w:r>
          <w:r>
            <w:tab/>
          </w:r>
          <w:bookmarkStart w:id="60" w:name="_CTVL001d5c79b06c57248eba60a0476eec9d243"/>
          <w:r>
            <w:t xml:space="preserve">Tools.ietf.org, </w:t>
          </w:r>
          <w:proofErr w:type="spellStart"/>
          <w:r>
            <w:t>Rfcmarkup</w:t>
          </w:r>
          <w:proofErr w:type="spellEnd"/>
          <w:r>
            <w:t xml:space="preserve"> Version 1.129d On. 2021.</w:t>
          </w:r>
          <w:bookmarkEnd w:id="60"/>
          <w:r>
            <w:t xml:space="preserve"> </w:t>
          </w:r>
          <w:r w:rsidRPr="00F40AE4">
            <w:rPr>
              <w:i/>
            </w:rPr>
            <w:t xml:space="preserve">RFC 5280 - Internet X.509 Public Key Infrastructure </w:t>
          </w:r>
          <w:proofErr w:type="spellStart"/>
          <w:r w:rsidRPr="00F40AE4">
            <w:rPr>
              <w:i/>
            </w:rPr>
            <w:t>Certificate</w:t>
          </w:r>
          <w:proofErr w:type="spellEnd"/>
          <w:r w:rsidRPr="00F40AE4">
            <w:rPr>
              <w:i/>
            </w:rPr>
            <w:t xml:space="preserve"> and </w:t>
          </w:r>
          <w:proofErr w:type="spellStart"/>
          <w:r w:rsidRPr="00F40AE4">
            <w:rPr>
              <w:i/>
            </w:rPr>
            <w:t>Certificate</w:t>
          </w:r>
          <w:proofErr w:type="spellEnd"/>
          <w:r w:rsidRPr="00F40AE4">
            <w:rPr>
              <w:i/>
            </w:rPr>
            <w:t xml:space="preserve"> </w:t>
          </w:r>
          <w:proofErr w:type="spellStart"/>
          <w:r w:rsidRPr="00F40AE4">
            <w:rPr>
              <w:i/>
            </w:rPr>
            <w:t>Revocation</w:t>
          </w:r>
          <w:proofErr w:type="spellEnd"/>
          <w:r w:rsidRPr="00F40AE4">
            <w:rPr>
              <w:i/>
            </w:rPr>
            <w:t xml:space="preserve"> List (CRL) Profile</w:t>
          </w:r>
          <w:r w:rsidRPr="00F40AE4">
            <w:t xml:space="preserve">. https://​tools.ietf.org​/​html/​rfc5280. </w:t>
          </w:r>
          <w:proofErr w:type="spellStart"/>
          <w:r w:rsidRPr="00F40AE4">
            <w:t>Accessed</w:t>
          </w:r>
          <w:proofErr w:type="spellEnd"/>
          <w:r w:rsidRPr="00F40AE4">
            <w:t xml:space="preserve"> 13 March 2021.</w:t>
          </w:r>
        </w:p>
        <w:p w14:paraId="140B5B39" w14:textId="0A1D80BF" w:rsidR="001051B9" w:rsidRDefault="00F40AE4" w:rsidP="00F40AE4">
          <w:pPr>
            <w:pStyle w:val="CitaviBibliographyEntry"/>
          </w:pPr>
          <w:r>
            <w:t>[11]</w:t>
          </w:r>
          <w:r>
            <w:tab/>
          </w:r>
          <w:bookmarkStart w:id="61" w:name="_CTVL0011a0cbc393be1440db94f8c9466880599"/>
          <w:r>
            <w:t xml:space="preserve">Tools.ietf.org, </w:t>
          </w:r>
          <w:proofErr w:type="spellStart"/>
          <w:r>
            <w:t>Rfcmarkup</w:t>
          </w:r>
          <w:proofErr w:type="spellEnd"/>
          <w:r>
            <w:t xml:space="preserve"> Version 1.129d On. 2021.</w:t>
          </w:r>
          <w:bookmarkEnd w:id="61"/>
          <w:r>
            <w:t xml:space="preserve"> </w:t>
          </w:r>
          <w:r w:rsidRPr="00F40AE4">
            <w:rPr>
              <w:i/>
            </w:rPr>
            <w:t>RFC 8446 - The Transport Layer Security (TLS) Protocol Version 1.3</w:t>
          </w:r>
          <w:r w:rsidRPr="00F40AE4">
            <w:t xml:space="preserve">. https://​tools.ietf.org​/​html/​rfc8446. </w:t>
          </w:r>
          <w:proofErr w:type="spellStart"/>
          <w:r w:rsidRPr="00F40AE4">
            <w:t>Accessed</w:t>
          </w:r>
          <w:proofErr w:type="spellEnd"/>
          <w:r w:rsidRPr="00F40AE4">
            <w:t xml:space="preserve"> 13 March 2021.</w:t>
          </w:r>
          <w:r w:rsidR="001051B9">
            <w:fldChar w:fldCharType="end"/>
          </w:r>
        </w:p>
      </w:sdtContent>
    </w:sdt>
    <w:p w14:paraId="12B74552" w14:textId="77777777" w:rsidR="00E04A4E" w:rsidRDefault="00E04A4E">
      <w:pPr>
        <w:rPr>
          <w:rStyle w:val="Grundzfett"/>
          <w:b w:val="0"/>
        </w:rPr>
      </w:pPr>
    </w:p>
    <w:p w14:paraId="1BEB0354" w14:textId="77777777" w:rsidR="00EF2D74" w:rsidRDefault="00EF2D74" w:rsidP="001051B9">
      <w:pPr>
        <w:pStyle w:val="Verzeichnisse"/>
        <w:rPr>
          <w:rStyle w:val="Grundzfett"/>
          <w:b/>
        </w:rPr>
      </w:pPr>
      <w:bookmarkStart w:id="62" w:name="_Toc66520198"/>
      <w:r>
        <w:rPr>
          <w:rStyle w:val="Grundzfett"/>
          <w:b/>
        </w:rPr>
        <w:lastRenderedPageBreak/>
        <w:t>Abbildungsverzeichnis</w:t>
      </w:r>
      <w:bookmarkEnd w:id="62"/>
    </w:p>
    <w:p w14:paraId="7A03D5F5" w14:textId="201AC9BC" w:rsidR="004D68BE" w:rsidRDefault="00E04A4E">
      <w:pPr>
        <w:pStyle w:val="Abbildungsverzeichnis"/>
        <w:rPr>
          <w:rFonts w:asciiTheme="minorHAnsi" w:eastAsiaTheme="minorEastAsia" w:hAnsiTheme="minorHAnsi" w:cstheme="minorBidi"/>
          <w:noProof/>
          <w:sz w:val="22"/>
          <w:szCs w:val="22"/>
        </w:rPr>
      </w:pPr>
      <w:r>
        <w:rPr>
          <w:rStyle w:val="Grundzfett"/>
          <w:b w:val="0"/>
        </w:rPr>
        <w:fldChar w:fldCharType="begin"/>
      </w:r>
      <w:r>
        <w:rPr>
          <w:rStyle w:val="Grundzfett"/>
          <w:b w:val="0"/>
        </w:rPr>
        <w:instrText xml:space="preserve"> TOC \h \z \c "Abbildung" </w:instrText>
      </w:r>
      <w:r>
        <w:rPr>
          <w:rStyle w:val="Grundzfett"/>
          <w:b w:val="0"/>
        </w:rPr>
        <w:fldChar w:fldCharType="separate"/>
      </w:r>
      <w:hyperlink w:anchor="_Toc66520292" w:history="1">
        <w:r w:rsidR="004D68BE" w:rsidRPr="00A779F7">
          <w:rPr>
            <w:rStyle w:val="Hyperlink"/>
            <w:noProof/>
          </w:rPr>
          <w:t>Abbildung 1: Zertifikat Datenstruktur (https://tools.ietf.org/html/rfc5280)</w:t>
        </w:r>
        <w:r w:rsidR="004D68BE">
          <w:rPr>
            <w:noProof/>
            <w:webHidden/>
          </w:rPr>
          <w:tab/>
        </w:r>
        <w:r w:rsidR="004D68BE">
          <w:rPr>
            <w:noProof/>
            <w:webHidden/>
          </w:rPr>
          <w:fldChar w:fldCharType="begin"/>
        </w:r>
        <w:r w:rsidR="004D68BE">
          <w:rPr>
            <w:noProof/>
            <w:webHidden/>
          </w:rPr>
          <w:instrText xml:space="preserve"> PAGEREF _Toc66520292 \h </w:instrText>
        </w:r>
        <w:r w:rsidR="004D68BE">
          <w:rPr>
            <w:noProof/>
            <w:webHidden/>
          </w:rPr>
        </w:r>
        <w:r w:rsidR="004D68BE">
          <w:rPr>
            <w:noProof/>
            <w:webHidden/>
          </w:rPr>
          <w:fldChar w:fldCharType="separate"/>
        </w:r>
        <w:r w:rsidR="004D68BE">
          <w:rPr>
            <w:noProof/>
            <w:webHidden/>
          </w:rPr>
          <w:t>- 14 -</w:t>
        </w:r>
        <w:r w:rsidR="004D68BE">
          <w:rPr>
            <w:noProof/>
            <w:webHidden/>
          </w:rPr>
          <w:fldChar w:fldCharType="end"/>
        </w:r>
      </w:hyperlink>
    </w:p>
    <w:p w14:paraId="00340720" w14:textId="503BEC46" w:rsidR="004D68BE" w:rsidRDefault="004D68BE">
      <w:pPr>
        <w:pStyle w:val="Abbildungsverzeichnis"/>
        <w:rPr>
          <w:rFonts w:asciiTheme="minorHAnsi" w:eastAsiaTheme="minorEastAsia" w:hAnsiTheme="minorHAnsi" w:cstheme="minorBidi"/>
          <w:noProof/>
          <w:sz w:val="22"/>
          <w:szCs w:val="22"/>
        </w:rPr>
      </w:pPr>
      <w:hyperlink w:anchor="_Toc66520293" w:history="1">
        <w:r w:rsidRPr="00A779F7">
          <w:rPr>
            <w:rStyle w:val="Hyperlink"/>
            <w:noProof/>
          </w:rPr>
          <w:t>Abbildung 1: TLS Hanshake.jpg [1]</w:t>
        </w:r>
        <w:r>
          <w:rPr>
            <w:noProof/>
            <w:webHidden/>
          </w:rPr>
          <w:tab/>
        </w:r>
        <w:r>
          <w:rPr>
            <w:noProof/>
            <w:webHidden/>
          </w:rPr>
          <w:fldChar w:fldCharType="begin"/>
        </w:r>
        <w:r>
          <w:rPr>
            <w:noProof/>
            <w:webHidden/>
          </w:rPr>
          <w:instrText xml:space="preserve"> PAGEREF _Toc66520293 \h </w:instrText>
        </w:r>
        <w:r>
          <w:rPr>
            <w:noProof/>
            <w:webHidden/>
          </w:rPr>
        </w:r>
        <w:r>
          <w:rPr>
            <w:noProof/>
            <w:webHidden/>
          </w:rPr>
          <w:fldChar w:fldCharType="separate"/>
        </w:r>
        <w:r>
          <w:rPr>
            <w:noProof/>
            <w:webHidden/>
          </w:rPr>
          <w:t>- 16 -</w:t>
        </w:r>
        <w:r>
          <w:rPr>
            <w:noProof/>
            <w:webHidden/>
          </w:rPr>
          <w:fldChar w:fldCharType="end"/>
        </w:r>
      </w:hyperlink>
    </w:p>
    <w:p w14:paraId="6702187C" w14:textId="4F0A53E0" w:rsidR="004D68BE" w:rsidRDefault="004D68BE">
      <w:pPr>
        <w:pStyle w:val="Abbildungsverzeichnis"/>
        <w:rPr>
          <w:rFonts w:asciiTheme="minorHAnsi" w:eastAsiaTheme="minorEastAsia" w:hAnsiTheme="minorHAnsi" w:cstheme="minorBidi"/>
          <w:noProof/>
          <w:sz w:val="22"/>
          <w:szCs w:val="22"/>
        </w:rPr>
      </w:pPr>
      <w:hyperlink w:anchor="_Toc66520294" w:history="1">
        <w:r w:rsidRPr="00A779F7">
          <w:rPr>
            <w:rStyle w:val="Hyperlink"/>
            <w:noProof/>
          </w:rPr>
          <w:t>Abbildung 2: Aufbau des Heimnetzwerks</w:t>
        </w:r>
        <w:r>
          <w:rPr>
            <w:noProof/>
            <w:webHidden/>
          </w:rPr>
          <w:tab/>
        </w:r>
        <w:r>
          <w:rPr>
            <w:noProof/>
            <w:webHidden/>
          </w:rPr>
          <w:fldChar w:fldCharType="begin"/>
        </w:r>
        <w:r>
          <w:rPr>
            <w:noProof/>
            <w:webHidden/>
          </w:rPr>
          <w:instrText xml:space="preserve"> PAGEREF _Toc66520294 \h </w:instrText>
        </w:r>
        <w:r>
          <w:rPr>
            <w:noProof/>
            <w:webHidden/>
          </w:rPr>
        </w:r>
        <w:r>
          <w:rPr>
            <w:noProof/>
            <w:webHidden/>
          </w:rPr>
          <w:fldChar w:fldCharType="separate"/>
        </w:r>
        <w:r>
          <w:rPr>
            <w:noProof/>
            <w:webHidden/>
          </w:rPr>
          <w:t>- 20 -</w:t>
        </w:r>
        <w:r>
          <w:rPr>
            <w:noProof/>
            <w:webHidden/>
          </w:rPr>
          <w:fldChar w:fldCharType="end"/>
        </w:r>
      </w:hyperlink>
    </w:p>
    <w:p w14:paraId="56724049" w14:textId="237D10A6" w:rsidR="004D68BE" w:rsidRDefault="004D68BE">
      <w:pPr>
        <w:pStyle w:val="Abbildungsverzeichnis"/>
        <w:rPr>
          <w:rFonts w:asciiTheme="minorHAnsi" w:eastAsiaTheme="minorEastAsia" w:hAnsiTheme="minorHAnsi" w:cstheme="minorBidi"/>
          <w:noProof/>
          <w:sz w:val="22"/>
          <w:szCs w:val="22"/>
        </w:rPr>
      </w:pPr>
      <w:hyperlink w:anchor="_Toc66520295" w:history="1">
        <w:r w:rsidRPr="00A779F7">
          <w:rPr>
            <w:rStyle w:val="Hyperlink"/>
            <w:noProof/>
          </w:rPr>
          <w:t>Abbildung 3: Klassendiagram</w:t>
        </w:r>
        <w:r>
          <w:rPr>
            <w:noProof/>
            <w:webHidden/>
          </w:rPr>
          <w:tab/>
        </w:r>
        <w:r>
          <w:rPr>
            <w:noProof/>
            <w:webHidden/>
          </w:rPr>
          <w:fldChar w:fldCharType="begin"/>
        </w:r>
        <w:r>
          <w:rPr>
            <w:noProof/>
            <w:webHidden/>
          </w:rPr>
          <w:instrText xml:space="preserve"> PAGEREF _Toc66520295 \h </w:instrText>
        </w:r>
        <w:r>
          <w:rPr>
            <w:noProof/>
            <w:webHidden/>
          </w:rPr>
        </w:r>
        <w:r>
          <w:rPr>
            <w:noProof/>
            <w:webHidden/>
          </w:rPr>
          <w:fldChar w:fldCharType="separate"/>
        </w:r>
        <w:r>
          <w:rPr>
            <w:noProof/>
            <w:webHidden/>
          </w:rPr>
          <w:t>- 23 -</w:t>
        </w:r>
        <w:r>
          <w:rPr>
            <w:noProof/>
            <w:webHidden/>
          </w:rPr>
          <w:fldChar w:fldCharType="end"/>
        </w:r>
      </w:hyperlink>
    </w:p>
    <w:p w14:paraId="781926AE" w14:textId="1DE27291" w:rsidR="004D68BE" w:rsidRDefault="004D68BE">
      <w:pPr>
        <w:pStyle w:val="Abbildungsverzeichnis"/>
        <w:rPr>
          <w:rFonts w:asciiTheme="minorHAnsi" w:eastAsiaTheme="minorEastAsia" w:hAnsiTheme="minorHAnsi" w:cstheme="minorBidi"/>
          <w:noProof/>
          <w:sz w:val="22"/>
          <w:szCs w:val="22"/>
        </w:rPr>
      </w:pPr>
      <w:hyperlink w:anchor="_Toc66520296" w:history="1">
        <w:r w:rsidRPr="00A779F7">
          <w:rPr>
            <w:rStyle w:val="Hyperlink"/>
            <w:noProof/>
          </w:rPr>
          <w:t>Abbildung 4: Verwendete Root Zertifizierungsstellen</w:t>
        </w:r>
        <w:r>
          <w:rPr>
            <w:noProof/>
            <w:webHidden/>
          </w:rPr>
          <w:tab/>
        </w:r>
        <w:r>
          <w:rPr>
            <w:noProof/>
            <w:webHidden/>
          </w:rPr>
          <w:fldChar w:fldCharType="begin"/>
        </w:r>
        <w:r>
          <w:rPr>
            <w:noProof/>
            <w:webHidden/>
          </w:rPr>
          <w:instrText xml:space="preserve"> PAGEREF _Toc66520296 \h </w:instrText>
        </w:r>
        <w:r>
          <w:rPr>
            <w:noProof/>
            <w:webHidden/>
          </w:rPr>
        </w:r>
        <w:r>
          <w:rPr>
            <w:noProof/>
            <w:webHidden/>
          </w:rPr>
          <w:fldChar w:fldCharType="separate"/>
        </w:r>
        <w:r>
          <w:rPr>
            <w:noProof/>
            <w:webHidden/>
          </w:rPr>
          <w:t>- 24 -</w:t>
        </w:r>
        <w:r>
          <w:rPr>
            <w:noProof/>
            <w:webHidden/>
          </w:rPr>
          <w:fldChar w:fldCharType="end"/>
        </w:r>
      </w:hyperlink>
    </w:p>
    <w:p w14:paraId="77EDCC35" w14:textId="67DAC18F" w:rsidR="004D68BE" w:rsidRDefault="004D68BE">
      <w:pPr>
        <w:pStyle w:val="Abbildungsverzeichnis"/>
        <w:rPr>
          <w:rFonts w:asciiTheme="minorHAnsi" w:eastAsiaTheme="minorEastAsia" w:hAnsiTheme="minorHAnsi" w:cstheme="minorBidi"/>
          <w:noProof/>
          <w:sz w:val="22"/>
          <w:szCs w:val="22"/>
        </w:rPr>
      </w:pPr>
      <w:hyperlink w:anchor="_Toc66520297" w:history="1">
        <w:r w:rsidRPr="00A779F7">
          <w:rPr>
            <w:rStyle w:val="Hyperlink"/>
            <w:noProof/>
          </w:rPr>
          <w:t>Abbildung 5: Konvergenz der Zertifizierungsstellen</w:t>
        </w:r>
        <w:r>
          <w:rPr>
            <w:noProof/>
            <w:webHidden/>
          </w:rPr>
          <w:tab/>
        </w:r>
        <w:r>
          <w:rPr>
            <w:noProof/>
            <w:webHidden/>
          </w:rPr>
          <w:fldChar w:fldCharType="begin"/>
        </w:r>
        <w:r>
          <w:rPr>
            <w:noProof/>
            <w:webHidden/>
          </w:rPr>
          <w:instrText xml:space="preserve"> PAGEREF _Toc66520297 \h </w:instrText>
        </w:r>
        <w:r>
          <w:rPr>
            <w:noProof/>
            <w:webHidden/>
          </w:rPr>
        </w:r>
        <w:r>
          <w:rPr>
            <w:noProof/>
            <w:webHidden/>
          </w:rPr>
          <w:fldChar w:fldCharType="separate"/>
        </w:r>
        <w:r>
          <w:rPr>
            <w:noProof/>
            <w:webHidden/>
          </w:rPr>
          <w:t>- 25 -</w:t>
        </w:r>
        <w:r>
          <w:rPr>
            <w:noProof/>
            <w:webHidden/>
          </w:rPr>
          <w:fldChar w:fldCharType="end"/>
        </w:r>
      </w:hyperlink>
    </w:p>
    <w:p w14:paraId="78BFF5C7" w14:textId="4F87BEAF" w:rsidR="004D68BE" w:rsidRDefault="004D68BE">
      <w:pPr>
        <w:pStyle w:val="Abbildungsverzeichnis"/>
        <w:rPr>
          <w:rFonts w:asciiTheme="minorHAnsi" w:eastAsiaTheme="minorEastAsia" w:hAnsiTheme="minorHAnsi" w:cstheme="minorBidi"/>
          <w:noProof/>
          <w:sz w:val="22"/>
          <w:szCs w:val="22"/>
        </w:rPr>
      </w:pPr>
      <w:hyperlink w:anchor="_Toc66520298" w:history="1">
        <w:r w:rsidRPr="00A779F7">
          <w:rPr>
            <w:rStyle w:val="Hyperlink"/>
            <w:noProof/>
          </w:rPr>
          <w:t>Abbildung 6: Verwendete Cipher Suites</w:t>
        </w:r>
        <w:r>
          <w:rPr>
            <w:noProof/>
            <w:webHidden/>
          </w:rPr>
          <w:tab/>
        </w:r>
        <w:r>
          <w:rPr>
            <w:noProof/>
            <w:webHidden/>
          </w:rPr>
          <w:fldChar w:fldCharType="begin"/>
        </w:r>
        <w:r>
          <w:rPr>
            <w:noProof/>
            <w:webHidden/>
          </w:rPr>
          <w:instrText xml:space="preserve"> PAGEREF _Toc66520298 \h </w:instrText>
        </w:r>
        <w:r>
          <w:rPr>
            <w:noProof/>
            <w:webHidden/>
          </w:rPr>
        </w:r>
        <w:r>
          <w:rPr>
            <w:noProof/>
            <w:webHidden/>
          </w:rPr>
          <w:fldChar w:fldCharType="separate"/>
        </w:r>
        <w:r>
          <w:rPr>
            <w:noProof/>
            <w:webHidden/>
          </w:rPr>
          <w:t>- 25 -</w:t>
        </w:r>
        <w:r>
          <w:rPr>
            <w:noProof/>
            <w:webHidden/>
          </w:rPr>
          <w:fldChar w:fldCharType="end"/>
        </w:r>
      </w:hyperlink>
    </w:p>
    <w:p w14:paraId="7744BC1D" w14:textId="231502BF" w:rsidR="004D68BE" w:rsidRDefault="004D68BE">
      <w:pPr>
        <w:pStyle w:val="Abbildungsverzeichnis"/>
        <w:rPr>
          <w:rFonts w:asciiTheme="minorHAnsi" w:eastAsiaTheme="minorEastAsia" w:hAnsiTheme="minorHAnsi" w:cstheme="minorBidi"/>
          <w:noProof/>
          <w:sz w:val="22"/>
          <w:szCs w:val="22"/>
        </w:rPr>
      </w:pPr>
      <w:hyperlink w:anchor="_Toc66520299" w:history="1">
        <w:r w:rsidRPr="00A779F7">
          <w:rPr>
            <w:rStyle w:val="Hyperlink"/>
            <w:noProof/>
          </w:rPr>
          <w:t>Abbildung 7: Lokalität der Zertifizierungsstellen</w:t>
        </w:r>
        <w:r>
          <w:rPr>
            <w:noProof/>
            <w:webHidden/>
          </w:rPr>
          <w:tab/>
        </w:r>
        <w:r>
          <w:rPr>
            <w:noProof/>
            <w:webHidden/>
          </w:rPr>
          <w:fldChar w:fldCharType="begin"/>
        </w:r>
        <w:r>
          <w:rPr>
            <w:noProof/>
            <w:webHidden/>
          </w:rPr>
          <w:instrText xml:space="preserve"> PAGEREF _Toc66520299 \h </w:instrText>
        </w:r>
        <w:r>
          <w:rPr>
            <w:noProof/>
            <w:webHidden/>
          </w:rPr>
        </w:r>
        <w:r>
          <w:rPr>
            <w:noProof/>
            <w:webHidden/>
          </w:rPr>
          <w:fldChar w:fldCharType="separate"/>
        </w:r>
        <w:r>
          <w:rPr>
            <w:noProof/>
            <w:webHidden/>
          </w:rPr>
          <w:t>- 26 -</w:t>
        </w:r>
        <w:r>
          <w:rPr>
            <w:noProof/>
            <w:webHidden/>
          </w:rPr>
          <w:fldChar w:fldCharType="end"/>
        </w:r>
      </w:hyperlink>
    </w:p>
    <w:p w14:paraId="21EB6B42" w14:textId="22F1A93C" w:rsidR="00E04A4E" w:rsidRDefault="00E04A4E" w:rsidP="00794931">
      <w:pPr>
        <w:pStyle w:val="CitaviBibliographyEntry"/>
        <w:rPr>
          <w:rStyle w:val="Grundzfett"/>
          <w:b w:val="0"/>
        </w:rPr>
      </w:pPr>
      <w:r>
        <w:rPr>
          <w:rStyle w:val="Grundzfett"/>
          <w:b w:val="0"/>
        </w:rPr>
        <w:fldChar w:fldCharType="end"/>
      </w:r>
    </w:p>
    <w:p w14:paraId="5F7E903A" w14:textId="77777777" w:rsidR="00E04A4E" w:rsidRDefault="00E04A4E">
      <w:pPr>
        <w:rPr>
          <w:rStyle w:val="Grundzfett"/>
          <w:b w:val="0"/>
        </w:rPr>
      </w:pPr>
    </w:p>
    <w:p w14:paraId="156FE554" w14:textId="77777777" w:rsidR="00EF2D74" w:rsidRDefault="00EF2D74" w:rsidP="001051B9">
      <w:pPr>
        <w:pStyle w:val="Verzeichnisse"/>
        <w:rPr>
          <w:rStyle w:val="Grundzfett"/>
          <w:b/>
        </w:rPr>
      </w:pPr>
      <w:bookmarkStart w:id="63" w:name="_Toc66520199"/>
      <w:r>
        <w:rPr>
          <w:rStyle w:val="Grundzfett"/>
          <w:b/>
        </w:rPr>
        <w:lastRenderedPageBreak/>
        <w:t>Listingverzeichnis</w:t>
      </w:r>
      <w:bookmarkEnd w:id="63"/>
    </w:p>
    <w:p w14:paraId="00BD7C58" w14:textId="77777777" w:rsidR="00EF2D74" w:rsidRDefault="00EF2D74">
      <w:pPr>
        <w:rPr>
          <w:rStyle w:val="Grundzfett"/>
          <w:b w:val="0"/>
        </w:rPr>
      </w:pPr>
    </w:p>
    <w:p w14:paraId="0057F19F" w14:textId="77777777" w:rsidR="00E04A4E" w:rsidRDefault="00EF2D74" w:rsidP="001051B9">
      <w:pPr>
        <w:pStyle w:val="Verzeichnisse"/>
        <w:rPr>
          <w:rStyle w:val="Grundzfett"/>
          <w:b/>
        </w:rPr>
      </w:pPr>
      <w:bookmarkStart w:id="64" w:name="_Toc66520200"/>
      <w:r>
        <w:rPr>
          <w:rStyle w:val="Grundzfett"/>
          <w:b/>
        </w:rPr>
        <w:lastRenderedPageBreak/>
        <w:t>Anhang</w:t>
      </w:r>
      <w:bookmarkEnd w:id="64"/>
    </w:p>
    <w:p w14:paraId="48DD1656" w14:textId="77777777" w:rsidR="00204104" w:rsidRDefault="00204104" w:rsidP="00204104">
      <w:pPr>
        <w:pStyle w:val="Grundtext"/>
      </w:pPr>
    </w:p>
    <w:p w14:paraId="64AEC1B5" w14:textId="77777777" w:rsidR="00192D55" w:rsidRDefault="00192D55" w:rsidP="00192D55">
      <w:pPr>
        <w:pStyle w:val="CitaviBibliographyEntry"/>
      </w:pPr>
    </w:p>
    <w:p w14:paraId="1F4A36BD" w14:textId="77777777" w:rsidR="001051B9" w:rsidRDefault="001051B9" w:rsidP="001051B9">
      <w:pPr>
        <w:pStyle w:val="CitaviBibliographyEntry"/>
      </w:pPr>
    </w:p>
    <w:p w14:paraId="7D22BF68" w14:textId="77777777" w:rsidR="00192D55" w:rsidRDefault="00192D55" w:rsidP="00192D55"/>
    <w:p w14:paraId="3915F550" w14:textId="77777777" w:rsidR="00B6007C" w:rsidRDefault="00B6007C" w:rsidP="00B6007C">
      <w:pPr>
        <w:pStyle w:val="CitaviBibliographyEntry"/>
      </w:pPr>
    </w:p>
    <w:p w14:paraId="1A70D3B5" w14:textId="77777777" w:rsidR="00B6007C" w:rsidRDefault="00B6007C" w:rsidP="00B6007C"/>
    <w:p w14:paraId="757691D4" w14:textId="77777777" w:rsidR="001051B9" w:rsidRPr="00204104" w:rsidRDefault="001051B9" w:rsidP="001051B9"/>
    <w:sectPr w:rsidR="001051B9" w:rsidRPr="00204104" w:rsidSect="00040854">
      <w:headerReference w:type="even" r:id="rId35"/>
      <w:footerReference w:type="even" r:id="rId36"/>
      <w:footerReference w:type="default" r:id="rId37"/>
      <w:type w:val="continuous"/>
      <w:pgSz w:w="11907" w:h="16840" w:code="9"/>
      <w:pgMar w:top="1701" w:right="1701" w:bottom="1418" w:left="1701" w:header="720" w:footer="720" w:gutter="0"/>
      <w:pgNumType w:fmt="numberInDash"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91762" w14:textId="77777777" w:rsidR="005D5257" w:rsidRDefault="005D5257">
      <w:r>
        <w:separator/>
      </w:r>
    </w:p>
    <w:p w14:paraId="6B02C8CA" w14:textId="77777777" w:rsidR="005D5257" w:rsidRDefault="005D5257"/>
  </w:endnote>
  <w:endnote w:type="continuationSeparator" w:id="0">
    <w:p w14:paraId="2F91B505" w14:textId="77777777" w:rsidR="005D5257" w:rsidRDefault="005D5257">
      <w:r>
        <w:continuationSeparator/>
      </w:r>
    </w:p>
    <w:p w14:paraId="03DA3EDC" w14:textId="77777777" w:rsidR="005D5257" w:rsidRDefault="005D5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CF07A" w14:textId="77777777" w:rsidR="004D68BE" w:rsidRDefault="004D68BE">
    <w:pPr>
      <w:pStyle w:val="Fuzeile"/>
    </w:pPr>
  </w:p>
  <w:p w14:paraId="39124BCB" w14:textId="77777777" w:rsidR="004D68BE" w:rsidRDefault="004D68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365"/>
      <w:docPartObj>
        <w:docPartGallery w:val="Page Numbers (Bottom of Page)"/>
        <w:docPartUnique/>
      </w:docPartObj>
    </w:sdtPr>
    <w:sdtContent>
      <w:p w14:paraId="28152B5C" w14:textId="77777777" w:rsidR="004D68BE" w:rsidRDefault="004D68BE">
        <w:pPr>
          <w:pStyle w:val="Fuzeile"/>
          <w:jc w:val="right"/>
        </w:pPr>
        <w:r>
          <w:fldChar w:fldCharType="begin"/>
        </w:r>
        <w:r>
          <w:instrText>PAGE   \* MERGEFORMAT</w:instrText>
        </w:r>
        <w:r>
          <w:fldChar w:fldCharType="separate"/>
        </w:r>
        <w:r>
          <w:t>2</w:t>
        </w:r>
        <w:r>
          <w:fldChar w:fldCharType="end"/>
        </w:r>
      </w:p>
    </w:sdtContent>
  </w:sdt>
  <w:p w14:paraId="4F2D3D2A" w14:textId="77777777" w:rsidR="004D68BE" w:rsidRDefault="004D68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3FFC9" w14:textId="77777777" w:rsidR="005D5257" w:rsidRDefault="005D5257">
      <w:r>
        <w:separator/>
      </w:r>
    </w:p>
    <w:p w14:paraId="04388383" w14:textId="77777777" w:rsidR="005D5257" w:rsidRDefault="005D5257"/>
  </w:footnote>
  <w:footnote w:type="continuationSeparator" w:id="0">
    <w:p w14:paraId="0717EA25" w14:textId="77777777" w:rsidR="005D5257" w:rsidRDefault="005D5257">
      <w:r>
        <w:continuationSeparator/>
      </w:r>
    </w:p>
    <w:p w14:paraId="3B7E5500" w14:textId="77777777" w:rsidR="005D5257" w:rsidRDefault="005D5257"/>
  </w:footnote>
  <w:footnote w:type="continuationNotice" w:id="1">
    <w:p w14:paraId="39EEDF15" w14:textId="77777777" w:rsidR="005D5257" w:rsidRDefault="005D5257">
      <w:r>
        <w:t>…</w:t>
      </w:r>
    </w:p>
    <w:p w14:paraId="1BF10E9C" w14:textId="77777777" w:rsidR="005D5257" w:rsidRDefault="005D52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BE3F" w14:textId="77777777" w:rsidR="004D68BE" w:rsidRDefault="004D68BE">
    <w:pPr>
      <w:pStyle w:val="Kopfzeile"/>
    </w:pPr>
  </w:p>
  <w:p w14:paraId="179D2472" w14:textId="77777777" w:rsidR="004D68BE" w:rsidRDefault="004D68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A87CF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34851E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BAEB40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E10CCA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C273D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10BD4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4EE6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0E89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E43F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E32352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0497323E"/>
    <w:multiLevelType w:val="hybridMultilevel"/>
    <w:tmpl w:val="488C8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922ED"/>
    <w:multiLevelType w:val="hybridMultilevel"/>
    <w:tmpl w:val="34D65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75D1E33"/>
    <w:multiLevelType w:val="hybridMultilevel"/>
    <w:tmpl w:val="6FDA7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BF469D"/>
    <w:multiLevelType w:val="hybridMultilevel"/>
    <w:tmpl w:val="75687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251D23"/>
    <w:multiLevelType w:val="hybridMultilevel"/>
    <w:tmpl w:val="11648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3F37461"/>
    <w:multiLevelType w:val="hybridMultilevel"/>
    <w:tmpl w:val="FF10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7072A6"/>
    <w:multiLevelType w:val="hybridMultilevel"/>
    <w:tmpl w:val="F20EA7B2"/>
    <w:lvl w:ilvl="0" w:tplc="325C64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E73995"/>
    <w:multiLevelType w:val="hybridMultilevel"/>
    <w:tmpl w:val="66E6F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7F4AEE"/>
    <w:multiLevelType w:val="hybridMultilevel"/>
    <w:tmpl w:val="7F78A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EC3A28"/>
    <w:multiLevelType w:val="hybridMultilevel"/>
    <w:tmpl w:val="A7F84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7C35D9"/>
    <w:multiLevelType w:val="hybridMultilevel"/>
    <w:tmpl w:val="FEB62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BB1575A"/>
    <w:multiLevelType w:val="hybridMultilevel"/>
    <w:tmpl w:val="ABF8F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FA62126"/>
    <w:multiLevelType w:val="hybridMultilevel"/>
    <w:tmpl w:val="055E3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A10AD7"/>
    <w:multiLevelType w:val="hybridMultilevel"/>
    <w:tmpl w:val="F3581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2C1BA0"/>
    <w:multiLevelType w:val="hybridMultilevel"/>
    <w:tmpl w:val="CA662414"/>
    <w:lvl w:ilvl="0" w:tplc="BCF8F91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3431ECC"/>
    <w:multiLevelType w:val="hybridMultilevel"/>
    <w:tmpl w:val="7BDAF462"/>
    <w:lvl w:ilvl="0" w:tplc="2FC05E1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64653E"/>
    <w:multiLevelType w:val="hybridMultilevel"/>
    <w:tmpl w:val="95DA5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FF32D0"/>
    <w:multiLevelType w:val="hybridMultilevel"/>
    <w:tmpl w:val="41D84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72706A"/>
    <w:multiLevelType w:val="hybridMultilevel"/>
    <w:tmpl w:val="A37C648A"/>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CC4372C"/>
    <w:multiLevelType w:val="hybridMultilevel"/>
    <w:tmpl w:val="889653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0131C78"/>
    <w:multiLevelType w:val="hybridMultilevel"/>
    <w:tmpl w:val="D30CF7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5A3D224B"/>
    <w:multiLevelType w:val="multilevel"/>
    <w:tmpl w:val="B03682CC"/>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5C7F3DEA"/>
    <w:multiLevelType w:val="hybridMultilevel"/>
    <w:tmpl w:val="18D02E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0E27DA"/>
    <w:multiLevelType w:val="multilevel"/>
    <w:tmpl w:val="0F9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D7D22"/>
    <w:multiLevelType w:val="hybridMultilevel"/>
    <w:tmpl w:val="8548A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38B21C3"/>
    <w:multiLevelType w:val="hybridMultilevel"/>
    <w:tmpl w:val="C0F277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DFB0AB1"/>
    <w:multiLevelType w:val="hybridMultilevel"/>
    <w:tmpl w:val="639008D6"/>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4CA3896"/>
    <w:multiLevelType w:val="hybridMultilevel"/>
    <w:tmpl w:val="9C6C550C"/>
    <w:lvl w:ilvl="0" w:tplc="2BE0AF80">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BA12B8F"/>
    <w:multiLevelType w:val="hybridMultilevel"/>
    <w:tmpl w:val="90AA5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693292"/>
    <w:multiLevelType w:val="hybridMultilevel"/>
    <w:tmpl w:val="44665C44"/>
    <w:lvl w:ilvl="0" w:tplc="0F9878D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5"/>
  </w:num>
  <w:num w:numId="13">
    <w:abstractNumId w:val="33"/>
  </w:num>
  <w:num w:numId="14">
    <w:abstractNumId w:val="28"/>
  </w:num>
  <w:num w:numId="15">
    <w:abstractNumId w:val="27"/>
  </w:num>
  <w:num w:numId="16">
    <w:abstractNumId w:val="36"/>
  </w:num>
  <w:num w:numId="17">
    <w:abstractNumId w:val="17"/>
  </w:num>
  <w:num w:numId="18">
    <w:abstractNumId w:val="18"/>
  </w:num>
  <w:num w:numId="19">
    <w:abstractNumId w:val="11"/>
  </w:num>
  <w:num w:numId="20">
    <w:abstractNumId w:val="16"/>
  </w:num>
  <w:num w:numId="21">
    <w:abstractNumId w:val="21"/>
  </w:num>
  <w:num w:numId="22">
    <w:abstractNumId w:val="22"/>
  </w:num>
  <w:num w:numId="23">
    <w:abstractNumId w:val="13"/>
  </w:num>
  <w:num w:numId="24">
    <w:abstractNumId w:val="41"/>
  </w:num>
  <w:num w:numId="25">
    <w:abstractNumId w:val="24"/>
  </w:num>
  <w:num w:numId="26">
    <w:abstractNumId w:val="10"/>
  </w:num>
  <w:num w:numId="27">
    <w:abstractNumId w:val="10"/>
    <w:lvlOverride w:ilvl="0">
      <w:lvl w:ilvl="0">
        <w:numFmt w:val="bullet"/>
        <w:lvlText w:val="–"/>
        <w:lvlJc w:val="left"/>
        <w:rPr>
          <w:rFonts w:ascii="Times New Roman" w:hAnsi="Times New Roman" w:cs="Times New Roman"/>
        </w:rPr>
      </w:lvl>
    </w:lvlOverride>
    <w:lvlOverride w:ilvl="1">
      <w:lvl w:ilvl="1">
        <w:numFmt w:val="bullet"/>
        <w:lvlText w:val="–"/>
        <w:lvlJc w:val="left"/>
        <w:rPr>
          <w:rFonts w:ascii="Times New Roman" w:hAnsi="Times New Roman" w:cs="Times New Roman"/>
        </w:rPr>
      </w:lvl>
    </w:lvlOverride>
    <w:lvlOverride w:ilvl="2">
      <w:lvl w:ilvl="2">
        <w:numFmt w:val="bullet"/>
        <w:lvlText w:val="–"/>
        <w:lvlJc w:val="left"/>
        <w:rPr>
          <w:rFonts w:ascii="Times New Roman" w:hAnsi="Times New Roman" w:cs="Times New Roman"/>
        </w:rPr>
      </w:lvl>
    </w:lvlOverride>
    <w:lvlOverride w:ilvl="3">
      <w:lvl w:ilvl="3">
        <w:numFmt w:val="bullet"/>
        <w:lvlText w:val="–"/>
        <w:lvlJc w:val="left"/>
        <w:rPr>
          <w:rFonts w:ascii="Times New Roman" w:hAnsi="Times New Roman" w:cs="Times New Roman"/>
        </w:rPr>
      </w:lvl>
    </w:lvlOverride>
    <w:lvlOverride w:ilvl="4">
      <w:lvl w:ilvl="4">
        <w:numFmt w:val="bullet"/>
        <w:lvlText w:val="–"/>
        <w:lvlJc w:val="left"/>
        <w:rPr>
          <w:rFonts w:ascii="Times New Roman" w:hAnsi="Times New Roman" w:cs="Times New Roman"/>
        </w:rPr>
      </w:lvl>
    </w:lvlOverride>
    <w:lvlOverride w:ilvl="5">
      <w:lvl w:ilvl="5">
        <w:numFmt w:val="bullet"/>
        <w:lvlText w:val="–"/>
        <w:lvlJc w:val="left"/>
        <w:rPr>
          <w:rFonts w:ascii="Times New Roman" w:hAnsi="Times New Roman" w:cs="Times New Roman"/>
        </w:rPr>
      </w:lvl>
    </w:lvlOverride>
    <w:lvlOverride w:ilvl="6">
      <w:lvl w:ilvl="6">
        <w:numFmt w:val="bullet"/>
        <w:lvlText w:val="–"/>
        <w:lvlJc w:val="left"/>
        <w:rPr>
          <w:rFonts w:ascii="Times New Roman" w:hAnsi="Times New Roman" w:cs="Times New Roman"/>
        </w:rPr>
      </w:lvl>
    </w:lvlOverride>
    <w:lvlOverride w:ilvl="7">
      <w:lvl w:ilvl="7">
        <w:numFmt w:val="bullet"/>
        <w:lvlText w:val="–"/>
        <w:lvlJc w:val="left"/>
        <w:rPr>
          <w:rFonts w:ascii="Times New Roman" w:hAnsi="Times New Roman" w:cs="Times New Roman"/>
        </w:rPr>
      </w:lvl>
    </w:lvlOverride>
    <w:lvlOverride w:ilvl="8">
      <w:lvl w:ilvl="8">
        <w:numFmt w:val="bullet"/>
        <w:lvlText w:val="–"/>
        <w:lvlJc w:val="left"/>
        <w:rPr>
          <w:rFonts w:ascii="Times New Roman" w:hAnsi="Times New Roman" w:cs="Times New Roman"/>
        </w:rPr>
      </w:lvl>
    </w:lvlOverride>
  </w:num>
  <w:num w:numId="28">
    <w:abstractNumId w:val="15"/>
  </w:num>
  <w:num w:numId="29">
    <w:abstractNumId w:val="20"/>
  </w:num>
  <w:num w:numId="30">
    <w:abstractNumId w:val="23"/>
  </w:num>
  <w:num w:numId="31">
    <w:abstractNumId w:val="31"/>
  </w:num>
  <w:num w:numId="32">
    <w:abstractNumId w:val="14"/>
  </w:num>
  <w:num w:numId="33">
    <w:abstractNumId w:val="34"/>
  </w:num>
  <w:num w:numId="34">
    <w:abstractNumId w:val="40"/>
  </w:num>
  <w:num w:numId="35">
    <w:abstractNumId w:val="12"/>
  </w:num>
  <w:num w:numId="36">
    <w:abstractNumId w:val="38"/>
  </w:num>
  <w:num w:numId="37">
    <w:abstractNumId w:val="26"/>
  </w:num>
  <w:num w:numId="38">
    <w:abstractNumId w:val="19"/>
  </w:num>
  <w:num w:numId="39">
    <w:abstractNumId w:val="39"/>
  </w:num>
  <w:num w:numId="40">
    <w:abstractNumId w:val="42"/>
  </w:num>
  <w:num w:numId="41">
    <w:abstractNumId w:val="37"/>
  </w:num>
  <w:num w:numId="42">
    <w:abstractNumId w:val="30"/>
  </w:num>
  <w:num w:numId="43">
    <w:abstractNumId w:val="25"/>
  </w:num>
  <w:num w:numId="44">
    <w:abstractNumId w:val="32"/>
    <w:lvlOverride w:ilvl="0"/>
    <w:lvlOverride w:ilvl="1"/>
    <w:lvlOverride w:ilvl="2"/>
    <w:lvlOverride w:ilvl="3"/>
    <w:lvlOverride w:ilvl="4"/>
    <w:lvlOverride w:ilvl="5"/>
    <w:lvlOverride w:ilvl="6"/>
    <w:lvlOverride w:ilvl="7"/>
    <w:lvlOverride w:ilvl="8"/>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5"/>
    <w:rsid w:val="00001DE0"/>
    <w:rsid w:val="00001E70"/>
    <w:rsid w:val="00007166"/>
    <w:rsid w:val="0001017F"/>
    <w:rsid w:val="00011767"/>
    <w:rsid w:val="0001299E"/>
    <w:rsid w:val="00012B25"/>
    <w:rsid w:val="00014EEC"/>
    <w:rsid w:val="000151E3"/>
    <w:rsid w:val="00021D19"/>
    <w:rsid w:val="00026202"/>
    <w:rsid w:val="00033985"/>
    <w:rsid w:val="00037F9B"/>
    <w:rsid w:val="00040854"/>
    <w:rsid w:val="0004159B"/>
    <w:rsid w:val="000423FC"/>
    <w:rsid w:val="00042645"/>
    <w:rsid w:val="0004266F"/>
    <w:rsid w:val="0004360B"/>
    <w:rsid w:val="00043AA6"/>
    <w:rsid w:val="00046E5D"/>
    <w:rsid w:val="00046FCC"/>
    <w:rsid w:val="00050694"/>
    <w:rsid w:val="00051CAC"/>
    <w:rsid w:val="00054B85"/>
    <w:rsid w:val="0005608C"/>
    <w:rsid w:val="000603E6"/>
    <w:rsid w:val="000633EB"/>
    <w:rsid w:val="00063F32"/>
    <w:rsid w:val="00066865"/>
    <w:rsid w:val="000702AC"/>
    <w:rsid w:val="0007351C"/>
    <w:rsid w:val="000770F3"/>
    <w:rsid w:val="0008255E"/>
    <w:rsid w:val="00082E30"/>
    <w:rsid w:val="00083EBC"/>
    <w:rsid w:val="00086D6D"/>
    <w:rsid w:val="00094173"/>
    <w:rsid w:val="000A2543"/>
    <w:rsid w:val="000A496B"/>
    <w:rsid w:val="000A5C37"/>
    <w:rsid w:val="000A6462"/>
    <w:rsid w:val="000B433B"/>
    <w:rsid w:val="000B468E"/>
    <w:rsid w:val="000B54C9"/>
    <w:rsid w:val="000C2ADF"/>
    <w:rsid w:val="000C2DC1"/>
    <w:rsid w:val="000D3990"/>
    <w:rsid w:val="000D4A80"/>
    <w:rsid w:val="000D4DE7"/>
    <w:rsid w:val="000D5B49"/>
    <w:rsid w:val="000D7E35"/>
    <w:rsid w:val="000E1A53"/>
    <w:rsid w:val="000E1FC1"/>
    <w:rsid w:val="000E2263"/>
    <w:rsid w:val="000E25CE"/>
    <w:rsid w:val="000E31F1"/>
    <w:rsid w:val="000E4135"/>
    <w:rsid w:val="000E62FF"/>
    <w:rsid w:val="000F0810"/>
    <w:rsid w:val="000F0BFE"/>
    <w:rsid w:val="000F1CC6"/>
    <w:rsid w:val="000F41AC"/>
    <w:rsid w:val="000F49E0"/>
    <w:rsid w:val="000F701B"/>
    <w:rsid w:val="00103826"/>
    <w:rsid w:val="001051B9"/>
    <w:rsid w:val="00105358"/>
    <w:rsid w:val="001076B6"/>
    <w:rsid w:val="0011159D"/>
    <w:rsid w:val="00114514"/>
    <w:rsid w:val="00114887"/>
    <w:rsid w:val="00114A7A"/>
    <w:rsid w:val="001155B3"/>
    <w:rsid w:val="00121E7E"/>
    <w:rsid w:val="00122404"/>
    <w:rsid w:val="001255F6"/>
    <w:rsid w:val="00125F57"/>
    <w:rsid w:val="001263B6"/>
    <w:rsid w:val="00130B81"/>
    <w:rsid w:val="001322FF"/>
    <w:rsid w:val="00133E44"/>
    <w:rsid w:val="00141AE7"/>
    <w:rsid w:val="001428A3"/>
    <w:rsid w:val="0014345D"/>
    <w:rsid w:val="00143F05"/>
    <w:rsid w:val="0014555A"/>
    <w:rsid w:val="00146ECF"/>
    <w:rsid w:val="001507C1"/>
    <w:rsid w:val="0015234A"/>
    <w:rsid w:val="00153725"/>
    <w:rsid w:val="00157DD9"/>
    <w:rsid w:val="00162EE1"/>
    <w:rsid w:val="001638D9"/>
    <w:rsid w:val="0016402F"/>
    <w:rsid w:val="0016665A"/>
    <w:rsid w:val="00171FFA"/>
    <w:rsid w:val="001772F0"/>
    <w:rsid w:val="0017799A"/>
    <w:rsid w:val="001814A3"/>
    <w:rsid w:val="00181ED4"/>
    <w:rsid w:val="0018489E"/>
    <w:rsid w:val="00192D55"/>
    <w:rsid w:val="00193A37"/>
    <w:rsid w:val="00193E78"/>
    <w:rsid w:val="00194131"/>
    <w:rsid w:val="00196615"/>
    <w:rsid w:val="001967EF"/>
    <w:rsid w:val="0019703A"/>
    <w:rsid w:val="001978A3"/>
    <w:rsid w:val="001A297E"/>
    <w:rsid w:val="001A4FB9"/>
    <w:rsid w:val="001A616D"/>
    <w:rsid w:val="001A7617"/>
    <w:rsid w:val="001B41EC"/>
    <w:rsid w:val="001B4BE0"/>
    <w:rsid w:val="001C1210"/>
    <w:rsid w:val="001C277F"/>
    <w:rsid w:val="001C5F02"/>
    <w:rsid w:val="001C65D8"/>
    <w:rsid w:val="001C670B"/>
    <w:rsid w:val="001C79D9"/>
    <w:rsid w:val="001D2ACD"/>
    <w:rsid w:val="001D576C"/>
    <w:rsid w:val="001D69ED"/>
    <w:rsid w:val="001E0285"/>
    <w:rsid w:val="001E1F1F"/>
    <w:rsid w:val="001E3C48"/>
    <w:rsid w:val="001E6038"/>
    <w:rsid w:val="001F0CF2"/>
    <w:rsid w:val="001F0EA4"/>
    <w:rsid w:val="001F341E"/>
    <w:rsid w:val="001F3653"/>
    <w:rsid w:val="001F43C5"/>
    <w:rsid w:val="002000E3"/>
    <w:rsid w:val="00202801"/>
    <w:rsid w:val="002029C4"/>
    <w:rsid w:val="00204104"/>
    <w:rsid w:val="00204A1E"/>
    <w:rsid w:val="0020646E"/>
    <w:rsid w:val="00207109"/>
    <w:rsid w:val="00207D69"/>
    <w:rsid w:val="00210C40"/>
    <w:rsid w:val="00211785"/>
    <w:rsid w:val="00211ABE"/>
    <w:rsid w:val="00214ACA"/>
    <w:rsid w:val="00220D99"/>
    <w:rsid w:val="002218A7"/>
    <w:rsid w:val="00222CDE"/>
    <w:rsid w:val="00222FCB"/>
    <w:rsid w:val="00225083"/>
    <w:rsid w:val="002275C7"/>
    <w:rsid w:val="00227A71"/>
    <w:rsid w:val="00227EB6"/>
    <w:rsid w:val="00231013"/>
    <w:rsid w:val="002334F5"/>
    <w:rsid w:val="00233F0D"/>
    <w:rsid w:val="0023475E"/>
    <w:rsid w:val="002347E8"/>
    <w:rsid w:val="00234E21"/>
    <w:rsid w:val="00237511"/>
    <w:rsid w:val="00242033"/>
    <w:rsid w:val="002448AF"/>
    <w:rsid w:val="0024496B"/>
    <w:rsid w:val="00244EBF"/>
    <w:rsid w:val="00246D6E"/>
    <w:rsid w:val="00250C2D"/>
    <w:rsid w:val="00250E99"/>
    <w:rsid w:val="00252854"/>
    <w:rsid w:val="00256CC4"/>
    <w:rsid w:val="00256E27"/>
    <w:rsid w:val="00260E9C"/>
    <w:rsid w:val="00260F09"/>
    <w:rsid w:val="00261D24"/>
    <w:rsid w:val="00261F59"/>
    <w:rsid w:val="00262CFE"/>
    <w:rsid w:val="00262F07"/>
    <w:rsid w:val="00264A94"/>
    <w:rsid w:val="00266672"/>
    <w:rsid w:val="002668EC"/>
    <w:rsid w:val="00267BBF"/>
    <w:rsid w:val="002724A2"/>
    <w:rsid w:val="0027382A"/>
    <w:rsid w:val="0027438A"/>
    <w:rsid w:val="002811A2"/>
    <w:rsid w:val="00282D9F"/>
    <w:rsid w:val="0028586C"/>
    <w:rsid w:val="00286749"/>
    <w:rsid w:val="00290253"/>
    <w:rsid w:val="00292F7B"/>
    <w:rsid w:val="002A039C"/>
    <w:rsid w:val="002A0AF7"/>
    <w:rsid w:val="002A201B"/>
    <w:rsid w:val="002A5896"/>
    <w:rsid w:val="002A68B2"/>
    <w:rsid w:val="002B2BB8"/>
    <w:rsid w:val="002B355C"/>
    <w:rsid w:val="002B35E1"/>
    <w:rsid w:val="002B5616"/>
    <w:rsid w:val="002B5749"/>
    <w:rsid w:val="002B5F05"/>
    <w:rsid w:val="002B7567"/>
    <w:rsid w:val="002C2715"/>
    <w:rsid w:val="002C6876"/>
    <w:rsid w:val="002D4A0F"/>
    <w:rsid w:val="002D62E9"/>
    <w:rsid w:val="002E162E"/>
    <w:rsid w:val="002E4C4B"/>
    <w:rsid w:val="002E60DB"/>
    <w:rsid w:val="002F3F93"/>
    <w:rsid w:val="0030091B"/>
    <w:rsid w:val="00301005"/>
    <w:rsid w:val="00302DE5"/>
    <w:rsid w:val="00303867"/>
    <w:rsid w:val="00303892"/>
    <w:rsid w:val="003073BA"/>
    <w:rsid w:val="00310348"/>
    <w:rsid w:val="00312CE6"/>
    <w:rsid w:val="00313CEC"/>
    <w:rsid w:val="00314116"/>
    <w:rsid w:val="00315351"/>
    <w:rsid w:val="0031781A"/>
    <w:rsid w:val="0032083A"/>
    <w:rsid w:val="003237C3"/>
    <w:rsid w:val="00323DFA"/>
    <w:rsid w:val="003244C2"/>
    <w:rsid w:val="00326CA6"/>
    <w:rsid w:val="003343FC"/>
    <w:rsid w:val="003348C7"/>
    <w:rsid w:val="0033641F"/>
    <w:rsid w:val="00337616"/>
    <w:rsid w:val="003426EB"/>
    <w:rsid w:val="0034277A"/>
    <w:rsid w:val="003454B0"/>
    <w:rsid w:val="00346EF0"/>
    <w:rsid w:val="00347C88"/>
    <w:rsid w:val="0035607D"/>
    <w:rsid w:val="00361B67"/>
    <w:rsid w:val="00362132"/>
    <w:rsid w:val="00364142"/>
    <w:rsid w:val="00365FA3"/>
    <w:rsid w:val="00366F53"/>
    <w:rsid w:val="00366FAC"/>
    <w:rsid w:val="00367A97"/>
    <w:rsid w:val="00367C72"/>
    <w:rsid w:val="00377B65"/>
    <w:rsid w:val="00380CE9"/>
    <w:rsid w:val="00381090"/>
    <w:rsid w:val="003843D9"/>
    <w:rsid w:val="00387028"/>
    <w:rsid w:val="0038723D"/>
    <w:rsid w:val="003A387D"/>
    <w:rsid w:val="003A5F85"/>
    <w:rsid w:val="003B1D6F"/>
    <w:rsid w:val="003B39BE"/>
    <w:rsid w:val="003B3BDB"/>
    <w:rsid w:val="003B58BE"/>
    <w:rsid w:val="003B6006"/>
    <w:rsid w:val="003B604C"/>
    <w:rsid w:val="003B7C99"/>
    <w:rsid w:val="003C3CF2"/>
    <w:rsid w:val="003C4EE9"/>
    <w:rsid w:val="003C5053"/>
    <w:rsid w:val="003D336F"/>
    <w:rsid w:val="003D63FF"/>
    <w:rsid w:val="003E4292"/>
    <w:rsid w:val="003F3294"/>
    <w:rsid w:val="003F3BA5"/>
    <w:rsid w:val="003F581C"/>
    <w:rsid w:val="003F6129"/>
    <w:rsid w:val="003F616E"/>
    <w:rsid w:val="003F62D0"/>
    <w:rsid w:val="00400AD8"/>
    <w:rsid w:val="004020B1"/>
    <w:rsid w:val="0040503D"/>
    <w:rsid w:val="004050E1"/>
    <w:rsid w:val="00407FC5"/>
    <w:rsid w:val="00414AC2"/>
    <w:rsid w:val="0042105C"/>
    <w:rsid w:val="004224FB"/>
    <w:rsid w:val="00422878"/>
    <w:rsid w:val="0042557E"/>
    <w:rsid w:val="00425B06"/>
    <w:rsid w:val="00425FE5"/>
    <w:rsid w:val="004264DD"/>
    <w:rsid w:val="00426B42"/>
    <w:rsid w:val="004271AA"/>
    <w:rsid w:val="00427F8E"/>
    <w:rsid w:val="004308A4"/>
    <w:rsid w:val="00430CF4"/>
    <w:rsid w:val="004318A3"/>
    <w:rsid w:val="0043654A"/>
    <w:rsid w:val="00442C5F"/>
    <w:rsid w:val="004449A3"/>
    <w:rsid w:val="00445876"/>
    <w:rsid w:val="00446923"/>
    <w:rsid w:val="004516F1"/>
    <w:rsid w:val="004520A8"/>
    <w:rsid w:val="00454E17"/>
    <w:rsid w:val="00455872"/>
    <w:rsid w:val="00456F2A"/>
    <w:rsid w:val="00460E70"/>
    <w:rsid w:val="0046165C"/>
    <w:rsid w:val="00461CAA"/>
    <w:rsid w:val="004634BB"/>
    <w:rsid w:val="00463E81"/>
    <w:rsid w:val="00467EB6"/>
    <w:rsid w:val="00471598"/>
    <w:rsid w:val="00473009"/>
    <w:rsid w:val="00474ED0"/>
    <w:rsid w:val="004751B0"/>
    <w:rsid w:val="004756D7"/>
    <w:rsid w:val="00476EC5"/>
    <w:rsid w:val="004860AD"/>
    <w:rsid w:val="00486CFE"/>
    <w:rsid w:val="00487AFE"/>
    <w:rsid w:val="0049115B"/>
    <w:rsid w:val="004919CE"/>
    <w:rsid w:val="00491F49"/>
    <w:rsid w:val="00493C1A"/>
    <w:rsid w:val="004970AD"/>
    <w:rsid w:val="00497DFB"/>
    <w:rsid w:val="00497E2B"/>
    <w:rsid w:val="004A124E"/>
    <w:rsid w:val="004A4419"/>
    <w:rsid w:val="004A4E62"/>
    <w:rsid w:val="004B0233"/>
    <w:rsid w:val="004B0F0A"/>
    <w:rsid w:val="004B117A"/>
    <w:rsid w:val="004B2879"/>
    <w:rsid w:val="004B3FB3"/>
    <w:rsid w:val="004B5AF3"/>
    <w:rsid w:val="004B7DE8"/>
    <w:rsid w:val="004C1B4F"/>
    <w:rsid w:val="004C25DF"/>
    <w:rsid w:val="004C3D49"/>
    <w:rsid w:val="004D048D"/>
    <w:rsid w:val="004D2312"/>
    <w:rsid w:val="004D41C2"/>
    <w:rsid w:val="004D68BE"/>
    <w:rsid w:val="004D78FD"/>
    <w:rsid w:val="004E0129"/>
    <w:rsid w:val="004E25B1"/>
    <w:rsid w:val="004E3969"/>
    <w:rsid w:val="004E3A4E"/>
    <w:rsid w:val="004E5778"/>
    <w:rsid w:val="004F0A6E"/>
    <w:rsid w:val="004F1E40"/>
    <w:rsid w:val="004F3D18"/>
    <w:rsid w:val="004F453B"/>
    <w:rsid w:val="004F4BD7"/>
    <w:rsid w:val="004F7ECC"/>
    <w:rsid w:val="00501460"/>
    <w:rsid w:val="0050359F"/>
    <w:rsid w:val="005109A6"/>
    <w:rsid w:val="00510E43"/>
    <w:rsid w:val="005121F2"/>
    <w:rsid w:val="00523CDB"/>
    <w:rsid w:val="00533B63"/>
    <w:rsid w:val="00534237"/>
    <w:rsid w:val="00534820"/>
    <w:rsid w:val="00536A78"/>
    <w:rsid w:val="00543622"/>
    <w:rsid w:val="00544F08"/>
    <w:rsid w:val="005513D1"/>
    <w:rsid w:val="00553484"/>
    <w:rsid w:val="005553F3"/>
    <w:rsid w:val="005559F8"/>
    <w:rsid w:val="00562D55"/>
    <w:rsid w:val="0056755B"/>
    <w:rsid w:val="00567AC1"/>
    <w:rsid w:val="005705CB"/>
    <w:rsid w:val="00570845"/>
    <w:rsid w:val="005719AC"/>
    <w:rsid w:val="00572B1D"/>
    <w:rsid w:val="00572EBD"/>
    <w:rsid w:val="00575962"/>
    <w:rsid w:val="0057598C"/>
    <w:rsid w:val="0057598E"/>
    <w:rsid w:val="005759CD"/>
    <w:rsid w:val="005842A0"/>
    <w:rsid w:val="00586B1A"/>
    <w:rsid w:val="00593AF5"/>
    <w:rsid w:val="00596018"/>
    <w:rsid w:val="00597FDA"/>
    <w:rsid w:val="005A0396"/>
    <w:rsid w:val="005A2C86"/>
    <w:rsid w:val="005A5138"/>
    <w:rsid w:val="005A6564"/>
    <w:rsid w:val="005B09C0"/>
    <w:rsid w:val="005B4EC3"/>
    <w:rsid w:val="005B58A0"/>
    <w:rsid w:val="005B701E"/>
    <w:rsid w:val="005B71EA"/>
    <w:rsid w:val="005C56BD"/>
    <w:rsid w:val="005C5708"/>
    <w:rsid w:val="005C5AE0"/>
    <w:rsid w:val="005C5F8F"/>
    <w:rsid w:val="005C6A6C"/>
    <w:rsid w:val="005C7695"/>
    <w:rsid w:val="005D3DB6"/>
    <w:rsid w:val="005D5257"/>
    <w:rsid w:val="005D7EAD"/>
    <w:rsid w:val="005E1A07"/>
    <w:rsid w:val="005E2305"/>
    <w:rsid w:val="005E3033"/>
    <w:rsid w:val="005E3BEB"/>
    <w:rsid w:val="005E4DD8"/>
    <w:rsid w:val="005E544B"/>
    <w:rsid w:val="005E74BF"/>
    <w:rsid w:val="005F0E20"/>
    <w:rsid w:val="005F1985"/>
    <w:rsid w:val="005F235B"/>
    <w:rsid w:val="005F4A5F"/>
    <w:rsid w:val="00602237"/>
    <w:rsid w:val="00603799"/>
    <w:rsid w:val="00603CFE"/>
    <w:rsid w:val="00605F40"/>
    <w:rsid w:val="0060764C"/>
    <w:rsid w:val="00614BB5"/>
    <w:rsid w:val="006158BB"/>
    <w:rsid w:val="00616B00"/>
    <w:rsid w:val="006240C1"/>
    <w:rsid w:val="0062597F"/>
    <w:rsid w:val="00626C6C"/>
    <w:rsid w:val="00627132"/>
    <w:rsid w:val="00627BB7"/>
    <w:rsid w:val="0063320C"/>
    <w:rsid w:val="0063566C"/>
    <w:rsid w:val="00635FF3"/>
    <w:rsid w:val="0063738A"/>
    <w:rsid w:val="00640587"/>
    <w:rsid w:val="00641217"/>
    <w:rsid w:val="006420F3"/>
    <w:rsid w:val="0064285E"/>
    <w:rsid w:val="00643D9E"/>
    <w:rsid w:val="0064515C"/>
    <w:rsid w:val="0064527C"/>
    <w:rsid w:val="00645996"/>
    <w:rsid w:val="00646008"/>
    <w:rsid w:val="006467C7"/>
    <w:rsid w:val="006512B2"/>
    <w:rsid w:val="00653168"/>
    <w:rsid w:val="00654069"/>
    <w:rsid w:val="00660FCE"/>
    <w:rsid w:val="0066467C"/>
    <w:rsid w:val="00664F0E"/>
    <w:rsid w:val="00670B34"/>
    <w:rsid w:val="006710B7"/>
    <w:rsid w:val="0067177C"/>
    <w:rsid w:val="00672503"/>
    <w:rsid w:val="00676A62"/>
    <w:rsid w:val="00681FDC"/>
    <w:rsid w:val="0068240B"/>
    <w:rsid w:val="0068365D"/>
    <w:rsid w:val="00683C03"/>
    <w:rsid w:val="006877FC"/>
    <w:rsid w:val="00691BAD"/>
    <w:rsid w:val="00693664"/>
    <w:rsid w:val="00694BF0"/>
    <w:rsid w:val="00694EF9"/>
    <w:rsid w:val="006953B6"/>
    <w:rsid w:val="00696478"/>
    <w:rsid w:val="006979BF"/>
    <w:rsid w:val="006A0E94"/>
    <w:rsid w:val="006A57C5"/>
    <w:rsid w:val="006A6913"/>
    <w:rsid w:val="006B06F5"/>
    <w:rsid w:val="006B1DB3"/>
    <w:rsid w:val="006B6570"/>
    <w:rsid w:val="006C3607"/>
    <w:rsid w:val="006C764F"/>
    <w:rsid w:val="006D06E0"/>
    <w:rsid w:val="006D3857"/>
    <w:rsid w:val="006D4553"/>
    <w:rsid w:val="006D51D0"/>
    <w:rsid w:val="006E2E0B"/>
    <w:rsid w:val="006E6D37"/>
    <w:rsid w:val="006F2924"/>
    <w:rsid w:val="006F3DE0"/>
    <w:rsid w:val="006F6439"/>
    <w:rsid w:val="006F6831"/>
    <w:rsid w:val="00700079"/>
    <w:rsid w:val="00700A18"/>
    <w:rsid w:val="007065C5"/>
    <w:rsid w:val="007067F2"/>
    <w:rsid w:val="0071123B"/>
    <w:rsid w:val="00716AD7"/>
    <w:rsid w:val="007204C7"/>
    <w:rsid w:val="00722FA1"/>
    <w:rsid w:val="00724277"/>
    <w:rsid w:val="00724B59"/>
    <w:rsid w:val="0072644B"/>
    <w:rsid w:val="00733964"/>
    <w:rsid w:val="00734012"/>
    <w:rsid w:val="00734DAC"/>
    <w:rsid w:val="0073567C"/>
    <w:rsid w:val="00735A46"/>
    <w:rsid w:val="00740AC8"/>
    <w:rsid w:val="00744934"/>
    <w:rsid w:val="00744A77"/>
    <w:rsid w:val="00746A53"/>
    <w:rsid w:val="00751A38"/>
    <w:rsid w:val="00753573"/>
    <w:rsid w:val="00754722"/>
    <w:rsid w:val="00755FBA"/>
    <w:rsid w:val="00760003"/>
    <w:rsid w:val="00760660"/>
    <w:rsid w:val="00763F7F"/>
    <w:rsid w:val="00764624"/>
    <w:rsid w:val="00764745"/>
    <w:rsid w:val="00765362"/>
    <w:rsid w:val="007702B6"/>
    <w:rsid w:val="007748F3"/>
    <w:rsid w:val="00775F73"/>
    <w:rsid w:val="00777879"/>
    <w:rsid w:val="00782B85"/>
    <w:rsid w:val="00787604"/>
    <w:rsid w:val="00790E32"/>
    <w:rsid w:val="00791204"/>
    <w:rsid w:val="00794931"/>
    <w:rsid w:val="00796309"/>
    <w:rsid w:val="007A0A56"/>
    <w:rsid w:val="007A25FC"/>
    <w:rsid w:val="007A3374"/>
    <w:rsid w:val="007A3DCD"/>
    <w:rsid w:val="007B09CD"/>
    <w:rsid w:val="007B2133"/>
    <w:rsid w:val="007B434D"/>
    <w:rsid w:val="007B4BD3"/>
    <w:rsid w:val="007B5ABC"/>
    <w:rsid w:val="007C3DE9"/>
    <w:rsid w:val="007C41BC"/>
    <w:rsid w:val="007D1866"/>
    <w:rsid w:val="007D5D16"/>
    <w:rsid w:val="007D5E72"/>
    <w:rsid w:val="007D74FB"/>
    <w:rsid w:val="007E1270"/>
    <w:rsid w:val="007E12A2"/>
    <w:rsid w:val="007E1479"/>
    <w:rsid w:val="007E2122"/>
    <w:rsid w:val="007E312B"/>
    <w:rsid w:val="007E4E2D"/>
    <w:rsid w:val="007E5C8D"/>
    <w:rsid w:val="007E7249"/>
    <w:rsid w:val="007F1047"/>
    <w:rsid w:val="007F2016"/>
    <w:rsid w:val="007F2DBE"/>
    <w:rsid w:val="007F30A0"/>
    <w:rsid w:val="007F3518"/>
    <w:rsid w:val="007F3D7B"/>
    <w:rsid w:val="007F4D59"/>
    <w:rsid w:val="007F60CB"/>
    <w:rsid w:val="007F6D1D"/>
    <w:rsid w:val="007F6DEA"/>
    <w:rsid w:val="0080097B"/>
    <w:rsid w:val="00803DD2"/>
    <w:rsid w:val="00806CFA"/>
    <w:rsid w:val="008071BF"/>
    <w:rsid w:val="008151F2"/>
    <w:rsid w:val="00815F15"/>
    <w:rsid w:val="00816F41"/>
    <w:rsid w:val="008202A4"/>
    <w:rsid w:val="0082088E"/>
    <w:rsid w:val="00820AF9"/>
    <w:rsid w:val="00821D5C"/>
    <w:rsid w:val="008225D6"/>
    <w:rsid w:val="0082324C"/>
    <w:rsid w:val="008260E7"/>
    <w:rsid w:val="00830D59"/>
    <w:rsid w:val="0083104F"/>
    <w:rsid w:val="0083217B"/>
    <w:rsid w:val="0084156C"/>
    <w:rsid w:val="00844FB9"/>
    <w:rsid w:val="0084646A"/>
    <w:rsid w:val="00853585"/>
    <w:rsid w:val="00854525"/>
    <w:rsid w:val="00861922"/>
    <w:rsid w:val="00865035"/>
    <w:rsid w:val="00867F0A"/>
    <w:rsid w:val="0087119B"/>
    <w:rsid w:val="00875B83"/>
    <w:rsid w:val="008767DD"/>
    <w:rsid w:val="00876D1E"/>
    <w:rsid w:val="0088239F"/>
    <w:rsid w:val="0088586B"/>
    <w:rsid w:val="00886EA7"/>
    <w:rsid w:val="00887A1B"/>
    <w:rsid w:val="0089081C"/>
    <w:rsid w:val="008910FD"/>
    <w:rsid w:val="00891189"/>
    <w:rsid w:val="00895B92"/>
    <w:rsid w:val="008A1EC1"/>
    <w:rsid w:val="008A431A"/>
    <w:rsid w:val="008A502B"/>
    <w:rsid w:val="008A6DC6"/>
    <w:rsid w:val="008B31E6"/>
    <w:rsid w:val="008B358D"/>
    <w:rsid w:val="008B4BD4"/>
    <w:rsid w:val="008C17F7"/>
    <w:rsid w:val="008C1944"/>
    <w:rsid w:val="008C3DCB"/>
    <w:rsid w:val="008C3F76"/>
    <w:rsid w:val="008C52DD"/>
    <w:rsid w:val="008C5A5A"/>
    <w:rsid w:val="008C6F4B"/>
    <w:rsid w:val="008D0055"/>
    <w:rsid w:val="008D18D8"/>
    <w:rsid w:val="008D1FC2"/>
    <w:rsid w:val="008D45F2"/>
    <w:rsid w:val="008E0599"/>
    <w:rsid w:val="008E070E"/>
    <w:rsid w:val="008E3F4D"/>
    <w:rsid w:val="008E5C1D"/>
    <w:rsid w:val="008E6224"/>
    <w:rsid w:val="008E69D5"/>
    <w:rsid w:val="008E6AC5"/>
    <w:rsid w:val="008E727E"/>
    <w:rsid w:val="008E7391"/>
    <w:rsid w:val="008F00B0"/>
    <w:rsid w:val="008F0A8A"/>
    <w:rsid w:val="008F3CF0"/>
    <w:rsid w:val="00901382"/>
    <w:rsid w:val="009122FA"/>
    <w:rsid w:val="00914C28"/>
    <w:rsid w:val="0092558A"/>
    <w:rsid w:val="00925D80"/>
    <w:rsid w:val="009270B9"/>
    <w:rsid w:val="0093112D"/>
    <w:rsid w:val="00934A69"/>
    <w:rsid w:val="009404C1"/>
    <w:rsid w:val="00940B25"/>
    <w:rsid w:val="00940DFC"/>
    <w:rsid w:val="009422F4"/>
    <w:rsid w:val="0094255C"/>
    <w:rsid w:val="00942626"/>
    <w:rsid w:val="009462A4"/>
    <w:rsid w:val="009505E1"/>
    <w:rsid w:val="00950E56"/>
    <w:rsid w:val="00954547"/>
    <w:rsid w:val="00956893"/>
    <w:rsid w:val="00956CD3"/>
    <w:rsid w:val="00957187"/>
    <w:rsid w:val="00962515"/>
    <w:rsid w:val="00963817"/>
    <w:rsid w:val="00963B12"/>
    <w:rsid w:val="00964805"/>
    <w:rsid w:val="00964942"/>
    <w:rsid w:val="00964A0C"/>
    <w:rsid w:val="00966114"/>
    <w:rsid w:val="0096711B"/>
    <w:rsid w:val="00967D8F"/>
    <w:rsid w:val="00967E2F"/>
    <w:rsid w:val="00972A05"/>
    <w:rsid w:val="0097384A"/>
    <w:rsid w:val="00975BF3"/>
    <w:rsid w:val="009824FE"/>
    <w:rsid w:val="00985058"/>
    <w:rsid w:val="009853EA"/>
    <w:rsid w:val="009858C2"/>
    <w:rsid w:val="00985A34"/>
    <w:rsid w:val="00986A29"/>
    <w:rsid w:val="00990B91"/>
    <w:rsid w:val="00991869"/>
    <w:rsid w:val="009930AA"/>
    <w:rsid w:val="00993C44"/>
    <w:rsid w:val="009940C1"/>
    <w:rsid w:val="00994ECA"/>
    <w:rsid w:val="00996282"/>
    <w:rsid w:val="00997007"/>
    <w:rsid w:val="00997321"/>
    <w:rsid w:val="00997FE6"/>
    <w:rsid w:val="009A314B"/>
    <w:rsid w:val="009A4230"/>
    <w:rsid w:val="009A4F99"/>
    <w:rsid w:val="009A5135"/>
    <w:rsid w:val="009B096B"/>
    <w:rsid w:val="009B151A"/>
    <w:rsid w:val="009B5BF0"/>
    <w:rsid w:val="009B637C"/>
    <w:rsid w:val="009C4380"/>
    <w:rsid w:val="009D04B7"/>
    <w:rsid w:val="009D13C7"/>
    <w:rsid w:val="009D4BF5"/>
    <w:rsid w:val="009D5F2E"/>
    <w:rsid w:val="009D6694"/>
    <w:rsid w:val="009E0256"/>
    <w:rsid w:val="009E16E7"/>
    <w:rsid w:val="009E1BCA"/>
    <w:rsid w:val="009E2C62"/>
    <w:rsid w:val="009E2E44"/>
    <w:rsid w:val="009E4B3B"/>
    <w:rsid w:val="009E76C6"/>
    <w:rsid w:val="009F034D"/>
    <w:rsid w:val="009F10DF"/>
    <w:rsid w:val="009F1DA6"/>
    <w:rsid w:val="009F6F17"/>
    <w:rsid w:val="00A00A6A"/>
    <w:rsid w:val="00A02BF9"/>
    <w:rsid w:val="00A031E2"/>
    <w:rsid w:val="00A03F32"/>
    <w:rsid w:val="00A0441B"/>
    <w:rsid w:val="00A057C8"/>
    <w:rsid w:val="00A07BDF"/>
    <w:rsid w:val="00A10083"/>
    <w:rsid w:val="00A10A5F"/>
    <w:rsid w:val="00A1278F"/>
    <w:rsid w:val="00A128E7"/>
    <w:rsid w:val="00A15651"/>
    <w:rsid w:val="00A22EDF"/>
    <w:rsid w:val="00A238BA"/>
    <w:rsid w:val="00A2441F"/>
    <w:rsid w:val="00A25B14"/>
    <w:rsid w:val="00A26F45"/>
    <w:rsid w:val="00A27D54"/>
    <w:rsid w:val="00A27FDE"/>
    <w:rsid w:val="00A31631"/>
    <w:rsid w:val="00A402C1"/>
    <w:rsid w:val="00A43456"/>
    <w:rsid w:val="00A45BB7"/>
    <w:rsid w:val="00A46261"/>
    <w:rsid w:val="00A5274D"/>
    <w:rsid w:val="00A52F08"/>
    <w:rsid w:val="00A572D8"/>
    <w:rsid w:val="00A61F53"/>
    <w:rsid w:val="00A62263"/>
    <w:rsid w:val="00A62857"/>
    <w:rsid w:val="00A63159"/>
    <w:rsid w:val="00A647F4"/>
    <w:rsid w:val="00A73765"/>
    <w:rsid w:val="00A73A0C"/>
    <w:rsid w:val="00A80138"/>
    <w:rsid w:val="00A84FF5"/>
    <w:rsid w:val="00A87820"/>
    <w:rsid w:val="00A90AFD"/>
    <w:rsid w:val="00A91E57"/>
    <w:rsid w:val="00A922F0"/>
    <w:rsid w:val="00A92B57"/>
    <w:rsid w:val="00A93F86"/>
    <w:rsid w:val="00A945DC"/>
    <w:rsid w:val="00A94F8A"/>
    <w:rsid w:val="00A95D7F"/>
    <w:rsid w:val="00A96F13"/>
    <w:rsid w:val="00AA20E5"/>
    <w:rsid w:val="00AA3BDE"/>
    <w:rsid w:val="00AA62A3"/>
    <w:rsid w:val="00AB1180"/>
    <w:rsid w:val="00AB4E8F"/>
    <w:rsid w:val="00AB556D"/>
    <w:rsid w:val="00AC27F1"/>
    <w:rsid w:val="00AC2F51"/>
    <w:rsid w:val="00AD0422"/>
    <w:rsid w:val="00AD361E"/>
    <w:rsid w:val="00AD4F03"/>
    <w:rsid w:val="00AD5FB6"/>
    <w:rsid w:val="00AD64BC"/>
    <w:rsid w:val="00AD7FB9"/>
    <w:rsid w:val="00AE08E4"/>
    <w:rsid w:val="00AE21C0"/>
    <w:rsid w:val="00AE2977"/>
    <w:rsid w:val="00AF1888"/>
    <w:rsid w:val="00AF1DF5"/>
    <w:rsid w:val="00AF2FCA"/>
    <w:rsid w:val="00B01A30"/>
    <w:rsid w:val="00B01EBD"/>
    <w:rsid w:val="00B03B6F"/>
    <w:rsid w:val="00B045D4"/>
    <w:rsid w:val="00B14707"/>
    <w:rsid w:val="00B14999"/>
    <w:rsid w:val="00B15F9B"/>
    <w:rsid w:val="00B160E9"/>
    <w:rsid w:val="00B16616"/>
    <w:rsid w:val="00B21B6C"/>
    <w:rsid w:val="00B245E0"/>
    <w:rsid w:val="00B24DBC"/>
    <w:rsid w:val="00B26193"/>
    <w:rsid w:val="00B32FCB"/>
    <w:rsid w:val="00B337C7"/>
    <w:rsid w:val="00B35011"/>
    <w:rsid w:val="00B35430"/>
    <w:rsid w:val="00B35922"/>
    <w:rsid w:val="00B35AB6"/>
    <w:rsid w:val="00B37160"/>
    <w:rsid w:val="00B37DBA"/>
    <w:rsid w:val="00B4023D"/>
    <w:rsid w:val="00B40623"/>
    <w:rsid w:val="00B41A97"/>
    <w:rsid w:val="00B439DB"/>
    <w:rsid w:val="00B441EE"/>
    <w:rsid w:val="00B454CC"/>
    <w:rsid w:val="00B5121F"/>
    <w:rsid w:val="00B5136D"/>
    <w:rsid w:val="00B51C35"/>
    <w:rsid w:val="00B5709D"/>
    <w:rsid w:val="00B6007C"/>
    <w:rsid w:val="00B62970"/>
    <w:rsid w:val="00B62CE1"/>
    <w:rsid w:val="00B643DA"/>
    <w:rsid w:val="00B647C8"/>
    <w:rsid w:val="00B67CF1"/>
    <w:rsid w:val="00B70BF1"/>
    <w:rsid w:val="00B71B12"/>
    <w:rsid w:val="00B739F6"/>
    <w:rsid w:val="00B74B2A"/>
    <w:rsid w:val="00B75471"/>
    <w:rsid w:val="00B75B55"/>
    <w:rsid w:val="00B8363A"/>
    <w:rsid w:val="00B83BF5"/>
    <w:rsid w:val="00B87F8D"/>
    <w:rsid w:val="00B9005E"/>
    <w:rsid w:val="00B91BF8"/>
    <w:rsid w:val="00B939E2"/>
    <w:rsid w:val="00B93DC3"/>
    <w:rsid w:val="00B942B5"/>
    <w:rsid w:val="00B97B51"/>
    <w:rsid w:val="00BA0433"/>
    <w:rsid w:val="00BA1476"/>
    <w:rsid w:val="00BA1A45"/>
    <w:rsid w:val="00BA1C79"/>
    <w:rsid w:val="00BA237C"/>
    <w:rsid w:val="00BA37A6"/>
    <w:rsid w:val="00BA3826"/>
    <w:rsid w:val="00BA3CB0"/>
    <w:rsid w:val="00BB1284"/>
    <w:rsid w:val="00BB3771"/>
    <w:rsid w:val="00BC1E6E"/>
    <w:rsid w:val="00BC2A79"/>
    <w:rsid w:val="00BC6D6D"/>
    <w:rsid w:val="00BC7212"/>
    <w:rsid w:val="00BC759B"/>
    <w:rsid w:val="00BD097B"/>
    <w:rsid w:val="00BD0DD5"/>
    <w:rsid w:val="00BD0FD8"/>
    <w:rsid w:val="00BD375E"/>
    <w:rsid w:val="00BD5C57"/>
    <w:rsid w:val="00BD62D6"/>
    <w:rsid w:val="00BD6DD5"/>
    <w:rsid w:val="00BE023D"/>
    <w:rsid w:val="00BE1DFE"/>
    <w:rsid w:val="00BE269A"/>
    <w:rsid w:val="00BE4B72"/>
    <w:rsid w:val="00BF0024"/>
    <w:rsid w:val="00BF0E7D"/>
    <w:rsid w:val="00BF3CAC"/>
    <w:rsid w:val="00BF4254"/>
    <w:rsid w:val="00BF5834"/>
    <w:rsid w:val="00C0158D"/>
    <w:rsid w:val="00C03638"/>
    <w:rsid w:val="00C04879"/>
    <w:rsid w:val="00C06958"/>
    <w:rsid w:val="00C1053E"/>
    <w:rsid w:val="00C201FD"/>
    <w:rsid w:val="00C215EA"/>
    <w:rsid w:val="00C219B3"/>
    <w:rsid w:val="00C27797"/>
    <w:rsid w:val="00C27919"/>
    <w:rsid w:val="00C27CCF"/>
    <w:rsid w:val="00C317F9"/>
    <w:rsid w:val="00C332CC"/>
    <w:rsid w:val="00C33675"/>
    <w:rsid w:val="00C33AD9"/>
    <w:rsid w:val="00C34FD7"/>
    <w:rsid w:val="00C36B68"/>
    <w:rsid w:val="00C37D13"/>
    <w:rsid w:val="00C40086"/>
    <w:rsid w:val="00C404F5"/>
    <w:rsid w:val="00C40A39"/>
    <w:rsid w:val="00C45789"/>
    <w:rsid w:val="00C463AB"/>
    <w:rsid w:val="00C548AA"/>
    <w:rsid w:val="00C56C88"/>
    <w:rsid w:val="00C63103"/>
    <w:rsid w:val="00C66608"/>
    <w:rsid w:val="00C674FE"/>
    <w:rsid w:val="00C7049D"/>
    <w:rsid w:val="00C72428"/>
    <w:rsid w:val="00C727D4"/>
    <w:rsid w:val="00C73715"/>
    <w:rsid w:val="00C73FC4"/>
    <w:rsid w:val="00C74052"/>
    <w:rsid w:val="00C75B35"/>
    <w:rsid w:val="00C817A8"/>
    <w:rsid w:val="00C826C4"/>
    <w:rsid w:val="00C82780"/>
    <w:rsid w:val="00C86127"/>
    <w:rsid w:val="00C87BD6"/>
    <w:rsid w:val="00C9038A"/>
    <w:rsid w:val="00C912B9"/>
    <w:rsid w:val="00C9395B"/>
    <w:rsid w:val="00C94B54"/>
    <w:rsid w:val="00C96E6E"/>
    <w:rsid w:val="00CA31B8"/>
    <w:rsid w:val="00CB14AF"/>
    <w:rsid w:val="00CB3AEE"/>
    <w:rsid w:val="00CB6414"/>
    <w:rsid w:val="00CC12CA"/>
    <w:rsid w:val="00CC204C"/>
    <w:rsid w:val="00CC26BF"/>
    <w:rsid w:val="00CC4A80"/>
    <w:rsid w:val="00CC6710"/>
    <w:rsid w:val="00CC7E58"/>
    <w:rsid w:val="00CD084B"/>
    <w:rsid w:val="00CE0F49"/>
    <w:rsid w:val="00CE1F4B"/>
    <w:rsid w:val="00CE30AC"/>
    <w:rsid w:val="00CE3942"/>
    <w:rsid w:val="00CE50E6"/>
    <w:rsid w:val="00CE6361"/>
    <w:rsid w:val="00CF05BE"/>
    <w:rsid w:val="00CF0FD9"/>
    <w:rsid w:val="00CF1185"/>
    <w:rsid w:val="00CF13C9"/>
    <w:rsid w:val="00CF255E"/>
    <w:rsid w:val="00CF2D0A"/>
    <w:rsid w:val="00CF43C5"/>
    <w:rsid w:val="00CF4639"/>
    <w:rsid w:val="00CF5BF9"/>
    <w:rsid w:val="00D000A5"/>
    <w:rsid w:val="00D0050C"/>
    <w:rsid w:val="00D01D9E"/>
    <w:rsid w:val="00D02D65"/>
    <w:rsid w:val="00D03CAA"/>
    <w:rsid w:val="00D06829"/>
    <w:rsid w:val="00D1203B"/>
    <w:rsid w:val="00D16BC5"/>
    <w:rsid w:val="00D17A5F"/>
    <w:rsid w:val="00D203EF"/>
    <w:rsid w:val="00D22544"/>
    <w:rsid w:val="00D2598E"/>
    <w:rsid w:val="00D27DCF"/>
    <w:rsid w:val="00D3324E"/>
    <w:rsid w:val="00D3376D"/>
    <w:rsid w:val="00D33C8B"/>
    <w:rsid w:val="00D3618D"/>
    <w:rsid w:val="00D36C58"/>
    <w:rsid w:val="00D3786A"/>
    <w:rsid w:val="00D40B3D"/>
    <w:rsid w:val="00D4305F"/>
    <w:rsid w:val="00D45B31"/>
    <w:rsid w:val="00D461A8"/>
    <w:rsid w:val="00D46B39"/>
    <w:rsid w:val="00D471D7"/>
    <w:rsid w:val="00D47B02"/>
    <w:rsid w:val="00D51467"/>
    <w:rsid w:val="00D51AE6"/>
    <w:rsid w:val="00D53BA4"/>
    <w:rsid w:val="00D550F1"/>
    <w:rsid w:val="00D5556B"/>
    <w:rsid w:val="00D57B87"/>
    <w:rsid w:val="00D57BFF"/>
    <w:rsid w:val="00D61306"/>
    <w:rsid w:val="00D62685"/>
    <w:rsid w:val="00D62704"/>
    <w:rsid w:val="00D63505"/>
    <w:rsid w:val="00D6554C"/>
    <w:rsid w:val="00D67481"/>
    <w:rsid w:val="00D6761A"/>
    <w:rsid w:val="00D70AE5"/>
    <w:rsid w:val="00D7102D"/>
    <w:rsid w:val="00D7356E"/>
    <w:rsid w:val="00D739FC"/>
    <w:rsid w:val="00D74382"/>
    <w:rsid w:val="00D744E4"/>
    <w:rsid w:val="00D7702D"/>
    <w:rsid w:val="00D77FCD"/>
    <w:rsid w:val="00D82BBA"/>
    <w:rsid w:val="00D853DC"/>
    <w:rsid w:val="00D921E5"/>
    <w:rsid w:val="00D92854"/>
    <w:rsid w:val="00D94542"/>
    <w:rsid w:val="00D95BE5"/>
    <w:rsid w:val="00D96D43"/>
    <w:rsid w:val="00D97648"/>
    <w:rsid w:val="00DB0945"/>
    <w:rsid w:val="00DB142A"/>
    <w:rsid w:val="00DB453E"/>
    <w:rsid w:val="00DB4999"/>
    <w:rsid w:val="00DB5ECF"/>
    <w:rsid w:val="00DB66E1"/>
    <w:rsid w:val="00DC2BE6"/>
    <w:rsid w:val="00DC2CA4"/>
    <w:rsid w:val="00DC2E9C"/>
    <w:rsid w:val="00DC5155"/>
    <w:rsid w:val="00DC6AF8"/>
    <w:rsid w:val="00DC74FA"/>
    <w:rsid w:val="00DD0935"/>
    <w:rsid w:val="00DD4162"/>
    <w:rsid w:val="00DD47D7"/>
    <w:rsid w:val="00DD5C65"/>
    <w:rsid w:val="00DE306A"/>
    <w:rsid w:val="00DE4816"/>
    <w:rsid w:val="00DE61AC"/>
    <w:rsid w:val="00DF1060"/>
    <w:rsid w:val="00DF21E1"/>
    <w:rsid w:val="00DF23B1"/>
    <w:rsid w:val="00DF2415"/>
    <w:rsid w:val="00DF6C9B"/>
    <w:rsid w:val="00DF7C65"/>
    <w:rsid w:val="00E020B4"/>
    <w:rsid w:val="00E0254E"/>
    <w:rsid w:val="00E0381B"/>
    <w:rsid w:val="00E04A4E"/>
    <w:rsid w:val="00E05C20"/>
    <w:rsid w:val="00E066B0"/>
    <w:rsid w:val="00E10001"/>
    <w:rsid w:val="00E10375"/>
    <w:rsid w:val="00E10FE5"/>
    <w:rsid w:val="00E11ACF"/>
    <w:rsid w:val="00E12861"/>
    <w:rsid w:val="00E13CB1"/>
    <w:rsid w:val="00E16303"/>
    <w:rsid w:val="00E16D1C"/>
    <w:rsid w:val="00E17E95"/>
    <w:rsid w:val="00E22E95"/>
    <w:rsid w:val="00E27D91"/>
    <w:rsid w:val="00E3030A"/>
    <w:rsid w:val="00E30814"/>
    <w:rsid w:val="00E3097F"/>
    <w:rsid w:val="00E33FEB"/>
    <w:rsid w:val="00E37C03"/>
    <w:rsid w:val="00E41234"/>
    <w:rsid w:val="00E43A37"/>
    <w:rsid w:val="00E46665"/>
    <w:rsid w:val="00E47CFD"/>
    <w:rsid w:val="00E50DB7"/>
    <w:rsid w:val="00E52961"/>
    <w:rsid w:val="00E532AD"/>
    <w:rsid w:val="00E566CF"/>
    <w:rsid w:val="00E56BB0"/>
    <w:rsid w:val="00E57AFE"/>
    <w:rsid w:val="00E608A7"/>
    <w:rsid w:val="00E615CD"/>
    <w:rsid w:val="00E61798"/>
    <w:rsid w:val="00E61AE2"/>
    <w:rsid w:val="00E64944"/>
    <w:rsid w:val="00E67486"/>
    <w:rsid w:val="00E71597"/>
    <w:rsid w:val="00E73AD0"/>
    <w:rsid w:val="00E752B8"/>
    <w:rsid w:val="00E828F9"/>
    <w:rsid w:val="00E832BB"/>
    <w:rsid w:val="00E842B2"/>
    <w:rsid w:val="00E86230"/>
    <w:rsid w:val="00E87603"/>
    <w:rsid w:val="00E87CFE"/>
    <w:rsid w:val="00E9389F"/>
    <w:rsid w:val="00E96E74"/>
    <w:rsid w:val="00E97D2E"/>
    <w:rsid w:val="00EA1D94"/>
    <w:rsid w:val="00EA2902"/>
    <w:rsid w:val="00EA553A"/>
    <w:rsid w:val="00EA624A"/>
    <w:rsid w:val="00EB17AC"/>
    <w:rsid w:val="00EB28AA"/>
    <w:rsid w:val="00EB76E0"/>
    <w:rsid w:val="00EC3C6F"/>
    <w:rsid w:val="00EC5FD2"/>
    <w:rsid w:val="00ED1A13"/>
    <w:rsid w:val="00ED1EC6"/>
    <w:rsid w:val="00ED37DA"/>
    <w:rsid w:val="00ED5090"/>
    <w:rsid w:val="00EE090F"/>
    <w:rsid w:val="00EE1BC1"/>
    <w:rsid w:val="00EE611F"/>
    <w:rsid w:val="00EE7194"/>
    <w:rsid w:val="00EE758B"/>
    <w:rsid w:val="00EF1DF5"/>
    <w:rsid w:val="00EF2746"/>
    <w:rsid w:val="00EF2D74"/>
    <w:rsid w:val="00EF31F0"/>
    <w:rsid w:val="00EF5065"/>
    <w:rsid w:val="00F0028D"/>
    <w:rsid w:val="00F02C96"/>
    <w:rsid w:val="00F06E37"/>
    <w:rsid w:val="00F06E59"/>
    <w:rsid w:val="00F07DDE"/>
    <w:rsid w:val="00F10AAD"/>
    <w:rsid w:val="00F111C2"/>
    <w:rsid w:val="00F112C4"/>
    <w:rsid w:val="00F12A89"/>
    <w:rsid w:val="00F17D0F"/>
    <w:rsid w:val="00F2199E"/>
    <w:rsid w:val="00F2497C"/>
    <w:rsid w:val="00F32764"/>
    <w:rsid w:val="00F33A24"/>
    <w:rsid w:val="00F34CED"/>
    <w:rsid w:val="00F34E08"/>
    <w:rsid w:val="00F362BD"/>
    <w:rsid w:val="00F36A3F"/>
    <w:rsid w:val="00F40AE4"/>
    <w:rsid w:val="00F46727"/>
    <w:rsid w:val="00F51516"/>
    <w:rsid w:val="00F54E2A"/>
    <w:rsid w:val="00F5572D"/>
    <w:rsid w:val="00F56D9E"/>
    <w:rsid w:val="00F57CEB"/>
    <w:rsid w:val="00F62E3C"/>
    <w:rsid w:val="00F645E1"/>
    <w:rsid w:val="00F66FC2"/>
    <w:rsid w:val="00F671B7"/>
    <w:rsid w:val="00F70941"/>
    <w:rsid w:val="00F70C0F"/>
    <w:rsid w:val="00F71306"/>
    <w:rsid w:val="00F7249D"/>
    <w:rsid w:val="00F74608"/>
    <w:rsid w:val="00F76054"/>
    <w:rsid w:val="00F7772C"/>
    <w:rsid w:val="00F820A6"/>
    <w:rsid w:val="00F832AB"/>
    <w:rsid w:val="00F845CC"/>
    <w:rsid w:val="00F8488F"/>
    <w:rsid w:val="00F853BD"/>
    <w:rsid w:val="00F86BF7"/>
    <w:rsid w:val="00F922E9"/>
    <w:rsid w:val="00F95D36"/>
    <w:rsid w:val="00F96241"/>
    <w:rsid w:val="00F974E5"/>
    <w:rsid w:val="00F97DAE"/>
    <w:rsid w:val="00FA4073"/>
    <w:rsid w:val="00FB015A"/>
    <w:rsid w:val="00FB01F2"/>
    <w:rsid w:val="00FB3819"/>
    <w:rsid w:val="00FB4264"/>
    <w:rsid w:val="00FB47B9"/>
    <w:rsid w:val="00FB4866"/>
    <w:rsid w:val="00FB5124"/>
    <w:rsid w:val="00FC7CCA"/>
    <w:rsid w:val="00FD1D3C"/>
    <w:rsid w:val="00FD5B99"/>
    <w:rsid w:val="00FE4B42"/>
    <w:rsid w:val="00FF1C02"/>
    <w:rsid w:val="00FF2661"/>
    <w:rsid w:val="00FF3BC0"/>
    <w:rsid w:val="00FF5850"/>
    <w:rsid w:val="00FF79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07EE50"/>
  <w15:docId w15:val="{AD5BF394-E74D-4AC8-B806-F02FCDC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4E62"/>
    <w:pPr>
      <w:spacing w:after="160" w:line="360" w:lineRule="auto"/>
      <w:jc w:val="both"/>
    </w:pPr>
    <w:rPr>
      <w:sz w:val="24"/>
    </w:rPr>
  </w:style>
  <w:style w:type="paragraph" w:styleId="berschrift1">
    <w:name w:val="heading 1"/>
    <w:next w:val="Grundtext"/>
    <w:link w:val="berschrift1Zchn"/>
    <w:uiPriority w:val="9"/>
    <w:qFormat/>
    <w:rsid w:val="0004159B"/>
    <w:pPr>
      <w:keepNext/>
      <w:keepLines/>
      <w:pageBreakBefore/>
      <w:numPr>
        <w:numId w:val="13"/>
      </w:numPr>
      <w:tabs>
        <w:tab w:val="left" w:pos="284"/>
      </w:tabs>
      <w:spacing w:after="240" w:line="360" w:lineRule="atLeast"/>
      <w:outlineLvl w:val="0"/>
    </w:pPr>
    <w:rPr>
      <w:b/>
      <w:kern w:val="28"/>
      <w:sz w:val="28"/>
    </w:rPr>
  </w:style>
  <w:style w:type="paragraph" w:styleId="berschrift2">
    <w:name w:val="heading 2"/>
    <w:basedOn w:val="berschrift1"/>
    <w:next w:val="Standard"/>
    <w:link w:val="berschrift2Zchn"/>
    <w:qFormat/>
    <w:pPr>
      <w:pageBreakBefore w:val="0"/>
      <w:numPr>
        <w:ilvl w:val="1"/>
      </w:numPr>
      <w:spacing w:before="32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rsid w:val="001255F6"/>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Grundtext"/>
    <w:qFormat/>
    <w:pPr>
      <w:numPr>
        <w:ilvl w:val="5"/>
        <w:numId w:val="13"/>
      </w:numPr>
      <w:spacing w:before="240" w:after="60"/>
      <w:outlineLvl w:val="5"/>
    </w:pPr>
    <w:rPr>
      <w:i/>
      <w:sz w:val="22"/>
    </w:rPr>
  </w:style>
  <w:style w:type="paragraph" w:styleId="berschrift7">
    <w:name w:val="heading 7"/>
    <w:basedOn w:val="Standard"/>
    <w:next w:val="Grundtext"/>
    <w:qFormat/>
    <w:pPr>
      <w:numPr>
        <w:ilvl w:val="6"/>
        <w:numId w:val="13"/>
      </w:numPr>
      <w:spacing w:before="240" w:after="60"/>
      <w:outlineLvl w:val="6"/>
    </w:pPr>
    <w:rPr>
      <w:rFonts w:ascii="Arial" w:hAnsi="Arial"/>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link w:val="FuzeileZchn"/>
    <w:uiPriority w:val="99"/>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link w:val="Grundtextwieberschr1Zchn"/>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uiPriority w:val="39"/>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8A6DC6"/>
    <w:pPr>
      <w:tabs>
        <w:tab w:val="right" w:leader="dot" w:pos="8505"/>
      </w:tabs>
      <w:ind w:left="1134" w:hanging="1134"/>
    </w:pPr>
    <w:rPr>
      <w:sz w:val="24"/>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link w:val="FunotentextZchn"/>
    <w:semiHidden/>
    <w:pPr>
      <w:ind w:left="425" w:hanging="425"/>
      <w:jc w:val="both"/>
    </w:pPr>
  </w:style>
  <w:style w:type="character" w:customStyle="1" w:styleId="Grundzkursiv">
    <w:name w:val="Grundz. (kursiv)"/>
    <w:rPr>
      <w:i/>
    </w:rPr>
  </w:style>
  <w:style w:type="character" w:styleId="Funotenzeichen">
    <w:name w:val="footnote reference"/>
    <w:basedOn w:val="Absatz-Standardschriftart"/>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1"/>
      </w:numPr>
    </w:pPr>
  </w:style>
  <w:style w:type="paragraph" w:styleId="Beschriftung">
    <w:name w:val="caption"/>
    <w:next w:val="Grundtext"/>
    <w:uiPriority w:val="1"/>
    <w:qFormat/>
    <w:pPr>
      <w:spacing w:before="120" w:after="120" w:line="360" w:lineRule="auto"/>
      <w:ind w:left="1418" w:hanging="1418"/>
    </w:pPr>
    <w:rPr>
      <w:b/>
      <w:sz w:val="24"/>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basedOn w:val="Absatz-Standardschriftart"/>
    <w:rPr>
      <w:u w:val="single"/>
    </w:rPr>
  </w:style>
  <w:style w:type="paragraph" w:styleId="Dokumentstruktur">
    <w:name w:val="Document Map"/>
    <w:basedOn w:val="Standard"/>
    <w:link w:val="DokumentstrukturZchn"/>
    <w:semiHidden/>
    <w:pPr>
      <w:shd w:val="clear" w:color="auto" w:fill="000080"/>
    </w:pPr>
    <w:rPr>
      <w:rFonts w:ascii="Tahoma" w:hAnsi="Tahoma"/>
    </w:rPr>
  </w:style>
  <w:style w:type="character" w:styleId="Hyperlink">
    <w:name w:val="Hyperlink"/>
    <w:basedOn w:val="Absatz-Standardschriftart"/>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basedOn w:val="Absatz-Standardschriftart"/>
    <w:rPr>
      <w:vertAlign w:val="superscript"/>
    </w:rPr>
  </w:style>
  <w:style w:type="character" w:customStyle="1" w:styleId="Grundztiefgestellt">
    <w:name w:val="Grundz. (tiefgestellt)"/>
    <w:basedOn w:val="Absatz-Standardschriftart"/>
    <w:rPr>
      <w:vertAlign w:val="subscript"/>
    </w:rPr>
  </w:style>
  <w:style w:type="character" w:customStyle="1" w:styleId="DokumentstrukturZchn">
    <w:name w:val="Dokumentstruktur Zchn"/>
    <w:basedOn w:val="Absatz-Standardschriftart"/>
    <w:link w:val="Dokumentstruktur"/>
    <w:semiHidden/>
    <w:rsid w:val="00DC5155"/>
    <w:rPr>
      <w:rFonts w:ascii="Tahoma" w:hAnsi="Tahoma"/>
      <w:shd w:val="clear" w:color="auto" w:fill="000080"/>
    </w:rPr>
  </w:style>
  <w:style w:type="paragraph" w:styleId="Sprechblasentext">
    <w:name w:val="Balloon Text"/>
    <w:basedOn w:val="Standard"/>
    <w:link w:val="SprechblasentextZchn"/>
    <w:uiPriority w:val="99"/>
    <w:semiHidden/>
    <w:unhideWhenUsed/>
    <w:rsid w:val="00DC5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155"/>
    <w:rPr>
      <w:rFonts w:ascii="Tahoma" w:hAnsi="Tahoma" w:cs="Tahoma"/>
      <w:sz w:val="16"/>
      <w:szCs w:val="16"/>
    </w:rPr>
  </w:style>
  <w:style w:type="paragraph" w:customStyle="1" w:styleId="BasicText">
    <w:name w:val="Basic Text"/>
    <w:link w:val="BasicTextZchn"/>
    <w:rsid w:val="0035607D"/>
    <w:pPr>
      <w:spacing w:after="240" w:line="360" w:lineRule="atLeast"/>
      <w:jc w:val="both"/>
    </w:pPr>
    <w:rPr>
      <w:sz w:val="24"/>
    </w:rPr>
  </w:style>
  <w:style w:type="paragraph" w:customStyle="1" w:styleId="Image">
    <w:name w:val="Image"/>
    <w:basedOn w:val="BasicText"/>
    <w:next w:val="ImageSource"/>
    <w:rsid w:val="0035607D"/>
    <w:pPr>
      <w:keepNext/>
      <w:spacing w:after="60" w:line="240" w:lineRule="auto"/>
      <w:jc w:val="left"/>
    </w:pPr>
  </w:style>
  <w:style w:type="paragraph" w:customStyle="1" w:styleId="ImageSource">
    <w:name w:val="Image Source"/>
    <w:basedOn w:val="BasicText"/>
    <w:next w:val="Beschriftung"/>
    <w:rsid w:val="0035607D"/>
    <w:pPr>
      <w:keepNext/>
      <w:spacing w:after="0" w:line="240" w:lineRule="auto"/>
      <w:jc w:val="right"/>
    </w:pPr>
  </w:style>
  <w:style w:type="paragraph" w:customStyle="1" w:styleId="BasicTextList">
    <w:name w:val="Basic Text (List)"/>
    <w:basedOn w:val="BasicText"/>
    <w:rsid w:val="0035607D"/>
    <w:pPr>
      <w:tabs>
        <w:tab w:val="num" w:pos="851"/>
      </w:tabs>
      <w:ind w:left="851" w:hanging="851"/>
    </w:pPr>
  </w:style>
  <w:style w:type="paragraph" w:customStyle="1" w:styleId="BasicTextIndentation">
    <w:name w:val="Basic Text (Indentation)"/>
    <w:basedOn w:val="BasicText"/>
    <w:rsid w:val="0035607D"/>
    <w:pPr>
      <w:spacing w:after="0" w:line="240" w:lineRule="auto"/>
      <w:ind w:left="1701" w:hanging="1701"/>
      <w:jc w:val="left"/>
    </w:pPr>
  </w:style>
  <w:style w:type="paragraph" w:customStyle="1" w:styleId="BasicTextNumberedList">
    <w:name w:val="Basic Text (Numbered List)"/>
    <w:basedOn w:val="BasicTextList"/>
    <w:rsid w:val="0035607D"/>
    <w:pPr>
      <w:numPr>
        <w:numId w:val="12"/>
      </w:numPr>
      <w:tabs>
        <w:tab w:val="num" w:pos="2415"/>
      </w:tabs>
      <w:ind w:left="357" w:hanging="357"/>
    </w:pPr>
  </w:style>
  <w:style w:type="paragraph" w:customStyle="1" w:styleId="BasicTextTable">
    <w:name w:val="Basic Text (Table)"/>
    <w:basedOn w:val="BasicText"/>
    <w:rsid w:val="0035607D"/>
    <w:pPr>
      <w:keepNext/>
      <w:spacing w:after="0" w:line="240" w:lineRule="atLeast"/>
      <w:jc w:val="left"/>
    </w:pPr>
    <w:rPr>
      <w:sz w:val="20"/>
    </w:rPr>
  </w:style>
  <w:style w:type="paragraph" w:customStyle="1" w:styleId="BasicTextHeading1look-alike">
    <w:name w:val="Basic Text (Heading1 look-alike)"/>
    <w:basedOn w:val="berschrift1"/>
    <w:next w:val="BasicText"/>
    <w:rsid w:val="0035607D"/>
    <w:pPr>
      <w:numPr>
        <w:numId w:val="0"/>
      </w:numPr>
      <w:tabs>
        <w:tab w:val="num" w:pos="926"/>
      </w:tabs>
      <w:ind w:left="926" w:hanging="360"/>
      <w:outlineLvl w:val="9"/>
    </w:pPr>
  </w:style>
  <w:style w:type="character" w:customStyle="1" w:styleId="BasicCharEN">
    <w:name w:val="Basic Char. (EN)"/>
    <w:rsid w:val="0035607D"/>
    <w:rPr>
      <w:noProof w:val="0"/>
      <w:lang w:val="en-GB"/>
    </w:rPr>
  </w:style>
  <w:style w:type="character" w:customStyle="1" w:styleId="BasicCharBold">
    <w:name w:val="Basic Char. (Bold)"/>
    <w:rsid w:val="0035607D"/>
    <w:rPr>
      <w:b/>
    </w:rPr>
  </w:style>
  <w:style w:type="character" w:customStyle="1" w:styleId="BasicCharSmallCapitals">
    <w:name w:val="Basic Char. (Small Capitals)"/>
    <w:rsid w:val="0035607D"/>
    <w:rPr>
      <w:smallCaps/>
      <w:noProof/>
      <w:lang w:val="de-DE"/>
    </w:rPr>
  </w:style>
  <w:style w:type="character" w:customStyle="1" w:styleId="BasicCharNoLanguage">
    <w:name w:val="Basic Char. (No Language)"/>
    <w:rsid w:val="0035607D"/>
    <w:rPr>
      <w:noProof/>
    </w:rPr>
  </w:style>
  <w:style w:type="character" w:customStyle="1" w:styleId="BasicCharItalic">
    <w:name w:val="Basic Char. (Italic)"/>
    <w:rsid w:val="0035607D"/>
    <w:rPr>
      <w:i/>
    </w:rPr>
  </w:style>
  <w:style w:type="character" w:customStyle="1" w:styleId="KopfzeileZchn">
    <w:name w:val="Kopfzeile Zchn"/>
    <w:basedOn w:val="Absatz-Standardschriftart"/>
    <w:link w:val="Kopfzeile"/>
    <w:uiPriority w:val="99"/>
    <w:rsid w:val="0035607D"/>
  </w:style>
  <w:style w:type="table" w:styleId="Tabellenraster">
    <w:name w:val="Table Grid"/>
    <w:basedOn w:val="NormaleTabelle"/>
    <w:rsid w:val="00356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next w:val="BasicText"/>
    <w:rsid w:val="0035607D"/>
    <w:pPr>
      <w:keepNext/>
      <w:spacing w:before="360" w:after="60" w:line="360" w:lineRule="auto"/>
    </w:pPr>
    <w:rPr>
      <w:i/>
      <w:sz w:val="24"/>
    </w:rPr>
  </w:style>
  <w:style w:type="character" w:customStyle="1" w:styleId="BasicTextZchn">
    <w:name w:val="Basic Text Zchn"/>
    <w:basedOn w:val="Absatz-Standardschriftart"/>
    <w:link w:val="BasicText"/>
    <w:rsid w:val="0035607D"/>
    <w:rPr>
      <w:sz w:val="24"/>
    </w:rPr>
  </w:style>
  <w:style w:type="paragraph" w:customStyle="1" w:styleId="CitaviBibliographyEntry">
    <w:name w:val="Citavi Bibliography Entry"/>
    <w:basedOn w:val="Standard"/>
    <w:link w:val="CitaviBibliographyEntryZchn"/>
    <w:rsid w:val="005E4DD8"/>
    <w:pPr>
      <w:tabs>
        <w:tab w:val="left" w:pos="567"/>
      </w:tabs>
      <w:spacing w:after="0"/>
      <w:ind w:left="567" w:hanging="567"/>
    </w:pPr>
  </w:style>
  <w:style w:type="character" w:customStyle="1" w:styleId="FunotentextZchn">
    <w:name w:val="Fußnotentext Zchn"/>
    <w:basedOn w:val="Absatz-Standardschriftart"/>
    <w:link w:val="Funotentext"/>
    <w:semiHidden/>
    <w:rsid w:val="005E4DD8"/>
  </w:style>
  <w:style w:type="character" w:customStyle="1" w:styleId="CitaviBibliographyEntryZchn">
    <w:name w:val="Citavi Bibliography Entry Zchn"/>
    <w:basedOn w:val="FunotentextZchn"/>
    <w:link w:val="CitaviBibliographyEntry"/>
    <w:rsid w:val="005E4DD8"/>
    <w:rPr>
      <w:sz w:val="24"/>
    </w:rPr>
  </w:style>
  <w:style w:type="paragraph" w:customStyle="1" w:styleId="CitaviBibliographyHeading">
    <w:name w:val="Citavi Bibliography Heading"/>
    <w:basedOn w:val="berschrift1"/>
    <w:link w:val="CitaviBibliographyHeadingZchn"/>
    <w:rsid w:val="005E4DD8"/>
  </w:style>
  <w:style w:type="character" w:customStyle="1" w:styleId="CitaviBibliographyHeadingZchn">
    <w:name w:val="Citavi Bibliography Heading Zchn"/>
    <w:basedOn w:val="FunotentextZchn"/>
    <w:link w:val="CitaviBibliographyHeading"/>
    <w:rsid w:val="005E4DD8"/>
    <w:rPr>
      <w:b/>
      <w:kern w:val="28"/>
      <w:sz w:val="28"/>
    </w:rPr>
  </w:style>
  <w:style w:type="paragraph" w:styleId="Inhaltsverzeichnisberschrift">
    <w:name w:val="TOC Heading"/>
    <w:basedOn w:val="berschrift1"/>
    <w:next w:val="Standard"/>
    <w:uiPriority w:val="39"/>
    <w:semiHidden/>
    <w:unhideWhenUsed/>
    <w:qFormat/>
    <w:rsid w:val="00BE1DFE"/>
    <w:pPr>
      <w:pageBreakBefore w:val="0"/>
      <w:numPr>
        <w:numId w:val="0"/>
      </w:numPr>
      <w:spacing w:before="240" w:after="0" w:line="240" w:lineRule="auto"/>
      <w:outlineLvl w:val="9"/>
    </w:pPr>
    <w:rPr>
      <w:rFonts w:asciiTheme="majorHAnsi" w:eastAsiaTheme="majorEastAsia" w:hAnsiTheme="majorHAnsi" w:cstheme="majorBidi"/>
      <w:b w:val="0"/>
      <w:color w:val="365F91" w:themeColor="accent1" w:themeShade="BF"/>
      <w:kern w:val="0"/>
      <w:sz w:val="32"/>
      <w:szCs w:val="32"/>
    </w:rPr>
  </w:style>
  <w:style w:type="paragraph" w:styleId="Literaturverzeichnis">
    <w:name w:val="Bibliography"/>
    <w:basedOn w:val="Standard"/>
    <w:next w:val="Standard"/>
    <w:uiPriority w:val="37"/>
    <w:unhideWhenUsed/>
    <w:rsid w:val="00BE1DFE"/>
  </w:style>
  <w:style w:type="character" w:styleId="Buchtitel">
    <w:name w:val="Book Title"/>
    <w:basedOn w:val="Absatz-Standardschriftart"/>
    <w:uiPriority w:val="33"/>
    <w:qFormat/>
    <w:rsid w:val="00BE1DFE"/>
    <w:rPr>
      <w:b/>
      <w:bCs/>
      <w:i/>
      <w:iCs/>
      <w:spacing w:val="5"/>
    </w:rPr>
  </w:style>
  <w:style w:type="character" w:styleId="IntensiverVerweis">
    <w:name w:val="Intense Reference"/>
    <w:basedOn w:val="Absatz-Standardschriftart"/>
    <w:uiPriority w:val="32"/>
    <w:qFormat/>
    <w:rsid w:val="00BE1DFE"/>
    <w:rPr>
      <w:b/>
      <w:bCs/>
      <w:smallCaps/>
      <w:color w:val="4F81BD" w:themeColor="accent1"/>
      <w:spacing w:val="5"/>
    </w:rPr>
  </w:style>
  <w:style w:type="character" w:styleId="SchwacherVerweis">
    <w:name w:val="Subtle Reference"/>
    <w:basedOn w:val="Absatz-Standardschriftart"/>
    <w:uiPriority w:val="31"/>
    <w:qFormat/>
    <w:rsid w:val="00BE1DFE"/>
    <w:rPr>
      <w:smallCaps/>
      <w:color w:val="5A5A5A" w:themeColor="text1" w:themeTint="A5"/>
    </w:rPr>
  </w:style>
  <w:style w:type="character" w:styleId="IntensiveHervorhebung">
    <w:name w:val="Intense Emphasis"/>
    <w:basedOn w:val="Absatz-Standardschriftart"/>
    <w:uiPriority w:val="21"/>
    <w:qFormat/>
    <w:rsid w:val="00BE1DFE"/>
    <w:rPr>
      <w:i/>
      <w:iCs/>
      <w:color w:val="4F81BD" w:themeColor="accent1"/>
    </w:rPr>
  </w:style>
  <w:style w:type="character" w:styleId="SchwacheHervorhebung">
    <w:name w:val="Subtle Emphasis"/>
    <w:basedOn w:val="Absatz-Standardschriftart"/>
    <w:uiPriority w:val="19"/>
    <w:qFormat/>
    <w:rsid w:val="00BE1DFE"/>
    <w:rPr>
      <w:i/>
      <w:iCs/>
      <w:color w:val="404040" w:themeColor="text1" w:themeTint="BF"/>
    </w:rPr>
  </w:style>
  <w:style w:type="paragraph" w:styleId="IntensivesZitat">
    <w:name w:val="Intense Quote"/>
    <w:basedOn w:val="Standard"/>
    <w:next w:val="Standard"/>
    <w:link w:val="IntensivesZitatZchn"/>
    <w:uiPriority w:val="30"/>
    <w:qFormat/>
    <w:rsid w:val="00BE1DF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E1DFE"/>
    <w:rPr>
      <w:i/>
      <w:iCs/>
      <w:color w:val="4F81BD" w:themeColor="accent1"/>
    </w:rPr>
  </w:style>
  <w:style w:type="paragraph" w:styleId="Zitat">
    <w:name w:val="Quote"/>
    <w:basedOn w:val="Standard"/>
    <w:next w:val="Standard"/>
    <w:link w:val="ZitatZchn"/>
    <w:uiPriority w:val="29"/>
    <w:qFormat/>
    <w:rsid w:val="00BE1DF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E1DFE"/>
    <w:rPr>
      <w:i/>
      <w:iCs/>
      <w:color w:val="404040" w:themeColor="text1" w:themeTint="BF"/>
    </w:rPr>
  </w:style>
  <w:style w:type="paragraph" w:styleId="Listenabsatz">
    <w:name w:val="List Paragraph"/>
    <w:basedOn w:val="Standard"/>
    <w:uiPriority w:val="34"/>
    <w:qFormat/>
    <w:rsid w:val="00BE1DFE"/>
    <w:pPr>
      <w:ind w:left="720"/>
      <w:contextualSpacing/>
    </w:pPr>
  </w:style>
  <w:style w:type="table" w:styleId="MittlereListe1-Akzent1">
    <w:name w:val="Medium List 1 Accent 1"/>
    <w:basedOn w:val="NormaleTabelle"/>
    <w:uiPriority w:val="65"/>
    <w:semiHidden/>
    <w:unhideWhenUsed/>
    <w:rsid w:val="00BE1D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E1D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BE1D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BE1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BE1D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E1D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E1D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E1D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E1D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E1D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E1D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E1D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E1D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E1D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E1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BE1DFE"/>
  </w:style>
  <w:style w:type="character" w:styleId="HTMLVariable">
    <w:name w:val="HTML Variable"/>
    <w:basedOn w:val="Absatz-Standardschriftart"/>
    <w:uiPriority w:val="99"/>
    <w:semiHidden/>
    <w:unhideWhenUsed/>
    <w:rsid w:val="00BE1DFE"/>
    <w:rPr>
      <w:i/>
      <w:iCs/>
    </w:rPr>
  </w:style>
  <w:style w:type="character" w:styleId="HTMLSchreibmaschine">
    <w:name w:val="HTML Typewriter"/>
    <w:basedOn w:val="Absatz-Standardschriftart"/>
    <w:uiPriority w:val="99"/>
    <w:semiHidden/>
    <w:unhideWhenUsed/>
    <w:rsid w:val="00BE1DFE"/>
    <w:rPr>
      <w:rFonts w:ascii="Consolas" w:hAnsi="Consolas"/>
      <w:sz w:val="20"/>
      <w:szCs w:val="20"/>
    </w:rPr>
  </w:style>
  <w:style w:type="character" w:styleId="HTMLBeispiel">
    <w:name w:val="HTML Sample"/>
    <w:basedOn w:val="Absatz-Standardschriftart"/>
    <w:uiPriority w:val="99"/>
    <w:semiHidden/>
    <w:unhideWhenUsed/>
    <w:rsid w:val="00BE1DFE"/>
    <w:rPr>
      <w:rFonts w:ascii="Consolas" w:hAnsi="Consolas"/>
      <w:sz w:val="24"/>
      <w:szCs w:val="24"/>
    </w:rPr>
  </w:style>
  <w:style w:type="paragraph" w:styleId="HTMLVorformatiert">
    <w:name w:val="HTML Preformatted"/>
    <w:basedOn w:val="Standard"/>
    <w:link w:val="HTMLVorformatiertZchn"/>
    <w:uiPriority w:val="99"/>
    <w:semiHidden/>
    <w:unhideWhenUsed/>
    <w:rsid w:val="00BE1DFE"/>
    <w:rPr>
      <w:rFonts w:ascii="Consolas" w:hAnsi="Consolas"/>
    </w:rPr>
  </w:style>
  <w:style w:type="character" w:customStyle="1" w:styleId="HTMLVorformatiertZchn">
    <w:name w:val="HTML Vorformatiert Zchn"/>
    <w:basedOn w:val="Absatz-Standardschriftart"/>
    <w:link w:val="HTMLVorformatiert"/>
    <w:uiPriority w:val="99"/>
    <w:semiHidden/>
    <w:rsid w:val="00BE1DFE"/>
    <w:rPr>
      <w:rFonts w:ascii="Consolas" w:hAnsi="Consolas"/>
    </w:rPr>
  </w:style>
  <w:style w:type="character" w:styleId="HTMLTastatur">
    <w:name w:val="HTML Keyboard"/>
    <w:basedOn w:val="Absatz-Standardschriftart"/>
    <w:uiPriority w:val="99"/>
    <w:semiHidden/>
    <w:unhideWhenUsed/>
    <w:rsid w:val="00BE1DFE"/>
    <w:rPr>
      <w:rFonts w:ascii="Consolas" w:hAnsi="Consolas"/>
      <w:sz w:val="20"/>
      <w:szCs w:val="20"/>
    </w:rPr>
  </w:style>
  <w:style w:type="character" w:styleId="HTMLDefinition">
    <w:name w:val="HTML Definition"/>
    <w:basedOn w:val="Absatz-Standardschriftart"/>
    <w:uiPriority w:val="99"/>
    <w:semiHidden/>
    <w:unhideWhenUsed/>
    <w:rsid w:val="00BE1DFE"/>
    <w:rPr>
      <w:i/>
      <w:iCs/>
    </w:rPr>
  </w:style>
  <w:style w:type="character" w:styleId="HTMLCode">
    <w:name w:val="HTML Code"/>
    <w:basedOn w:val="Absatz-Standardschriftart"/>
    <w:uiPriority w:val="99"/>
    <w:semiHidden/>
    <w:unhideWhenUsed/>
    <w:rsid w:val="00BE1DFE"/>
    <w:rPr>
      <w:rFonts w:ascii="Consolas" w:hAnsi="Consolas"/>
      <w:sz w:val="20"/>
      <w:szCs w:val="20"/>
    </w:rPr>
  </w:style>
  <w:style w:type="character" w:styleId="HTMLZitat">
    <w:name w:val="HTML Cite"/>
    <w:basedOn w:val="Absatz-Standardschriftart"/>
    <w:uiPriority w:val="99"/>
    <w:semiHidden/>
    <w:unhideWhenUsed/>
    <w:rsid w:val="00BE1DFE"/>
    <w:rPr>
      <w:i/>
      <w:iCs/>
    </w:rPr>
  </w:style>
  <w:style w:type="paragraph" w:styleId="HTMLAdresse">
    <w:name w:val="HTML Address"/>
    <w:basedOn w:val="Standard"/>
    <w:link w:val="HTMLAdresseZchn"/>
    <w:uiPriority w:val="99"/>
    <w:semiHidden/>
    <w:unhideWhenUsed/>
    <w:rsid w:val="00BE1DFE"/>
    <w:rPr>
      <w:i/>
      <w:iCs/>
    </w:rPr>
  </w:style>
  <w:style w:type="character" w:customStyle="1" w:styleId="HTMLAdresseZchn">
    <w:name w:val="HTML Adresse Zchn"/>
    <w:basedOn w:val="Absatz-Standardschriftart"/>
    <w:link w:val="HTMLAdresse"/>
    <w:uiPriority w:val="99"/>
    <w:semiHidden/>
    <w:rsid w:val="00BE1DFE"/>
    <w:rPr>
      <w:i/>
      <w:iCs/>
    </w:rPr>
  </w:style>
  <w:style w:type="character" w:styleId="HTMLAkronym">
    <w:name w:val="HTML Acronym"/>
    <w:basedOn w:val="Absatz-Standardschriftart"/>
    <w:uiPriority w:val="99"/>
    <w:semiHidden/>
    <w:unhideWhenUsed/>
    <w:rsid w:val="00BE1DFE"/>
  </w:style>
  <w:style w:type="paragraph" w:styleId="StandardWeb">
    <w:name w:val="Normal (Web)"/>
    <w:basedOn w:val="Standard"/>
    <w:uiPriority w:val="99"/>
    <w:semiHidden/>
    <w:unhideWhenUsed/>
    <w:rsid w:val="00BE1DFE"/>
    <w:rPr>
      <w:szCs w:val="24"/>
    </w:rPr>
  </w:style>
  <w:style w:type="paragraph" w:styleId="NurText">
    <w:name w:val="Plain Text"/>
    <w:basedOn w:val="Standard"/>
    <w:link w:val="NurTextZchn"/>
    <w:uiPriority w:val="99"/>
    <w:semiHidden/>
    <w:unhideWhenUsed/>
    <w:rsid w:val="00BE1DFE"/>
    <w:rPr>
      <w:rFonts w:ascii="Consolas" w:hAnsi="Consolas"/>
      <w:sz w:val="21"/>
      <w:szCs w:val="21"/>
    </w:rPr>
  </w:style>
  <w:style w:type="character" w:customStyle="1" w:styleId="NurTextZchn">
    <w:name w:val="Nur Text Zchn"/>
    <w:basedOn w:val="Absatz-Standardschriftart"/>
    <w:link w:val="NurText"/>
    <w:uiPriority w:val="99"/>
    <w:semiHidden/>
    <w:rsid w:val="00BE1DFE"/>
    <w:rPr>
      <w:rFonts w:ascii="Consolas" w:hAnsi="Consolas"/>
      <w:sz w:val="21"/>
      <w:szCs w:val="21"/>
    </w:rPr>
  </w:style>
  <w:style w:type="character" w:styleId="Hervorhebung">
    <w:name w:val="Emphasis"/>
    <w:basedOn w:val="Absatz-Standardschriftart"/>
    <w:uiPriority w:val="20"/>
    <w:qFormat/>
    <w:rsid w:val="00BE1DFE"/>
    <w:rPr>
      <w:i/>
      <w:iCs/>
    </w:rPr>
  </w:style>
  <w:style w:type="character" w:styleId="Fett">
    <w:name w:val="Strong"/>
    <w:basedOn w:val="Absatz-Standardschriftart"/>
    <w:uiPriority w:val="22"/>
    <w:qFormat/>
    <w:rsid w:val="00BE1DFE"/>
    <w:rPr>
      <w:b/>
      <w:bCs/>
    </w:rPr>
  </w:style>
  <w:style w:type="character" w:styleId="BesuchterLink">
    <w:name w:val="FollowedHyperlink"/>
    <w:basedOn w:val="Absatz-Standardschriftart"/>
    <w:uiPriority w:val="99"/>
    <w:semiHidden/>
    <w:unhideWhenUsed/>
    <w:rsid w:val="00BE1DFE"/>
    <w:rPr>
      <w:color w:val="800080" w:themeColor="followedHyperlink"/>
      <w:u w:val="single"/>
    </w:rPr>
  </w:style>
  <w:style w:type="paragraph" w:styleId="Blocktext">
    <w:name w:val="Block Text"/>
    <w:basedOn w:val="Standard"/>
    <w:uiPriority w:val="99"/>
    <w:semiHidden/>
    <w:unhideWhenUsed/>
    <w:rsid w:val="00BE1DF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BE1DF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E1DFE"/>
    <w:rPr>
      <w:sz w:val="16"/>
      <w:szCs w:val="16"/>
    </w:rPr>
  </w:style>
  <w:style w:type="paragraph" w:styleId="Textkrper-Einzug2">
    <w:name w:val="Body Text Indent 2"/>
    <w:basedOn w:val="Standard"/>
    <w:link w:val="Textkrper-Einzug2Zchn"/>
    <w:uiPriority w:val="99"/>
    <w:semiHidden/>
    <w:unhideWhenUsed/>
    <w:rsid w:val="00BE1DF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E1DFE"/>
  </w:style>
  <w:style w:type="paragraph" w:styleId="Textkrper3">
    <w:name w:val="Body Text 3"/>
    <w:basedOn w:val="Standard"/>
    <w:link w:val="Textkrper3Zchn"/>
    <w:uiPriority w:val="99"/>
    <w:semiHidden/>
    <w:unhideWhenUsed/>
    <w:rsid w:val="00BE1DFE"/>
    <w:pPr>
      <w:spacing w:after="120"/>
    </w:pPr>
    <w:rPr>
      <w:sz w:val="16"/>
      <w:szCs w:val="16"/>
    </w:rPr>
  </w:style>
  <w:style w:type="character" w:customStyle="1" w:styleId="Textkrper3Zchn">
    <w:name w:val="Textkörper 3 Zchn"/>
    <w:basedOn w:val="Absatz-Standardschriftart"/>
    <w:link w:val="Textkrper3"/>
    <w:uiPriority w:val="99"/>
    <w:semiHidden/>
    <w:rsid w:val="00BE1DFE"/>
    <w:rPr>
      <w:sz w:val="16"/>
      <w:szCs w:val="16"/>
    </w:rPr>
  </w:style>
  <w:style w:type="paragraph" w:styleId="Textkrper2">
    <w:name w:val="Body Text 2"/>
    <w:basedOn w:val="Standard"/>
    <w:link w:val="Textkrper2Zchn"/>
    <w:uiPriority w:val="99"/>
    <w:semiHidden/>
    <w:unhideWhenUsed/>
    <w:rsid w:val="00BE1DFE"/>
    <w:pPr>
      <w:spacing w:after="120" w:line="480" w:lineRule="auto"/>
    </w:pPr>
  </w:style>
  <w:style w:type="character" w:customStyle="1" w:styleId="Textkrper2Zchn">
    <w:name w:val="Textkörper 2 Zchn"/>
    <w:basedOn w:val="Absatz-Standardschriftart"/>
    <w:link w:val="Textkrper2"/>
    <w:uiPriority w:val="99"/>
    <w:semiHidden/>
    <w:rsid w:val="00BE1DFE"/>
  </w:style>
  <w:style w:type="paragraph" w:styleId="Fu-Endnotenberschrift">
    <w:name w:val="Note Heading"/>
    <w:basedOn w:val="Standard"/>
    <w:next w:val="Standard"/>
    <w:link w:val="Fu-EndnotenberschriftZchn"/>
    <w:uiPriority w:val="99"/>
    <w:semiHidden/>
    <w:unhideWhenUsed/>
    <w:rsid w:val="00BE1DFE"/>
  </w:style>
  <w:style w:type="character" w:customStyle="1" w:styleId="Fu-EndnotenberschriftZchn">
    <w:name w:val="Fuß/-Endnotenüberschrift Zchn"/>
    <w:basedOn w:val="Absatz-Standardschriftart"/>
    <w:link w:val="Fu-Endnotenberschrift"/>
    <w:uiPriority w:val="99"/>
    <w:semiHidden/>
    <w:rsid w:val="00BE1DFE"/>
  </w:style>
  <w:style w:type="paragraph" w:styleId="Textkrper-Zeileneinzug">
    <w:name w:val="Body Text Indent"/>
    <w:basedOn w:val="Standard"/>
    <w:link w:val="Textkrper-ZeileneinzugZchn"/>
    <w:uiPriority w:val="99"/>
    <w:semiHidden/>
    <w:unhideWhenUsed/>
    <w:rsid w:val="00BE1DFE"/>
    <w:pPr>
      <w:spacing w:after="120"/>
      <w:ind w:left="283"/>
    </w:pPr>
  </w:style>
  <w:style w:type="character" w:customStyle="1" w:styleId="Textkrper-ZeileneinzugZchn">
    <w:name w:val="Textkörper-Zeileneinzug Zchn"/>
    <w:basedOn w:val="Absatz-Standardschriftart"/>
    <w:link w:val="Textkrper-Zeileneinzug"/>
    <w:uiPriority w:val="99"/>
    <w:semiHidden/>
    <w:rsid w:val="00BE1DFE"/>
  </w:style>
  <w:style w:type="paragraph" w:styleId="Textkrper-Erstzeileneinzug2">
    <w:name w:val="Body Text First Indent 2"/>
    <w:basedOn w:val="Textkrper-Zeileneinzug"/>
    <w:link w:val="Textkrper-Erstzeileneinzug2Zchn"/>
    <w:uiPriority w:val="99"/>
    <w:semiHidden/>
    <w:unhideWhenUsed/>
    <w:rsid w:val="00BE1DF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E1DFE"/>
  </w:style>
  <w:style w:type="paragraph" w:styleId="Textkrper">
    <w:name w:val="Body Text"/>
    <w:basedOn w:val="Standard"/>
    <w:link w:val="TextkrperZchn"/>
    <w:uiPriority w:val="99"/>
    <w:semiHidden/>
    <w:unhideWhenUsed/>
    <w:rsid w:val="00BE1DFE"/>
    <w:pPr>
      <w:spacing w:after="120"/>
    </w:pPr>
  </w:style>
  <w:style w:type="character" w:customStyle="1" w:styleId="TextkrperZchn">
    <w:name w:val="Textkörper Zchn"/>
    <w:basedOn w:val="Absatz-Standardschriftart"/>
    <w:link w:val="Textkrper"/>
    <w:uiPriority w:val="99"/>
    <w:semiHidden/>
    <w:rsid w:val="00BE1DFE"/>
  </w:style>
  <w:style w:type="paragraph" w:styleId="Textkrper-Erstzeileneinzug">
    <w:name w:val="Body Text First Indent"/>
    <w:basedOn w:val="Textkrper"/>
    <w:link w:val="Textkrper-ErstzeileneinzugZchn"/>
    <w:uiPriority w:val="99"/>
    <w:semiHidden/>
    <w:unhideWhenUsed/>
    <w:rsid w:val="00BE1DFE"/>
    <w:pPr>
      <w:spacing w:after="0"/>
      <w:ind w:firstLine="360"/>
    </w:pPr>
  </w:style>
  <w:style w:type="character" w:customStyle="1" w:styleId="Textkrper-ErstzeileneinzugZchn">
    <w:name w:val="Textkörper-Erstzeileneinzug Zchn"/>
    <w:basedOn w:val="TextkrperZchn"/>
    <w:link w:val="Textkrper-Erstzeileneinzug"/>
    <w:uiPriority w:val="99"/>
    <w:semiHidden/>
    <w:rsid w:val="00BE1DFE"/>
  </w:style>
  <w:style w:type="paragraph" w:styleId="Datum">
    <w:name w:val="Date"/>
    <w:basedOn w:val="Standard"/>
    <w:next w:val="Standard"/>
    <w:link w:val="DatumZchn"/>
    <w:uiPriority w:val="99"/>
    <w:semiHidden/>
    <w:unhideWhenUsed/>
    <w:rsid w:val="00BE1DFE"/>
  </w:style>
  <w:style w:type="character" w:customStyle="1" w:styleId="DatumZchn">
    <w:name w:val="Datum Zchn"/>
    <w:basedOn w:val="Absatz-Standardschriftart"/>
    <w:link w:val="Datum"/>
    <w:uiPriority w:val="99"/>
    <w:semiHidden/>
    <w:rsid w:val="00BE1DFE"/>
  </w:style>
  <w:style w:type="paragraph" w:styleId="Anrede">
    <w:name w:val="Salutation"/>
    <w:basedOn w:val="Standard"/>
    <w:next w:val="Standard"/>
    <w:link w:val="AnredeZchn"/>
    <w:uiPriority w:val="99"/>
    <w:semiHidden/>
    <w:unhideWhenUsed/>
    <w:rsid w:val="00BE1DFE"/>
  </w:style>
  <w:style w:type="character" w:customStyle="1" w:styleId="AnredeZchn">
    <w:name w:val="Anrede Zchn"/>
    <w:basedOn w:val="Absatz-Standardschriftart"/>
    <w:link w:val="Anrede"/>
    <w:uiPriority w:val="99"/>
    <w:semiHidden/>
    <w:rsid w:val="00BE1DFE"/>
  </w:style>
  <w:style w:type="paragraph" w:styleId="Untertitel">
    <w:name w:val="Subtitle"/>
    <w:basedOn w:val="Standard"/>
    <w:next w:val="Standard"/>
    <w:link w:val="UntertitelZchn"/>
    <w:uiPriority w:val="11"/>
    <w:qFormat/>
    <w:rsid w:val="00BE1DFE"/>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BE1DFE"/>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BE1DF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E1DF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E1DFE"/>
    <w:pPr>
      <w:spacing w:after="120"/>
      <w:ind w:left="1415"/>
      <w:contextualSpacing/>
    </w:pPr>
  </w:style>
  <w:style w:type="paragraph" w:styleId="Listenfortsetzung4">
    <w:name w:val="List Continue 4"/>
    <w:basedOn w:val="Standard"/>
    <w:uiPriority w:val="99"/>
    <w:semiHidden/>
    <w:unhideWhenUsed/>
    <w:rsid w:val="00BE1DFE"/>
    <w:pPr>
      <w:spacing w:after="120"/>
      <w:ind w:left="1132"/>
      <w:contextualSpacing/>
    </w:pPr>
  </w:style>
  <w:style w:type="paragraph" w:styleId="Listenfortsetzung3">
    <w:name w:val="List Continue 3"/>
    <w:basedOn w:val="Standard"/>
    <w:uiPriority w:val="99"/>
    <w:semiHidden/>
    <w:unhideWhenUsed/>
    <w:rsid w:val="00BE1DFE"/>
    <w:pPr>
      <w:spacing w:after="120"/>
      <w:ind w:left="849"/>
      <w:contextualSpacing/>
    </w:pPr>
  </w:style>
  <w:style w:type="paragraph" w:styleId="Listenfortsetzung2">
    <w:name w:val="List Continue 2"/>
    <w:basedOn w:val="Standard"/>
    <w:uiPriority w:val="99"/>
    <w:semiHidden/>
    <w:unhideWhenUsed/>
    <w:rsid w:val="00BE1DFE"/>
    <w:pPr>
      <w:spacing w:after="120"/>
      <w:ind w:left="566"/>
      <w:contextualSpacing/>
    </w:pPr>
  </w:style>
  <w:style w:type="paragraph" w:styleId="Listenfortsetzung">
    <w:name w:val="List Continue"/>
    <w:basedOn w:val="Standard"/>
    <w:uiPriority w:val="99"/>
    <w:semiHidden/>
    <w:unhideWhenUsed/>
    <w:rsid w:val="00BE1DFE"/>
    <w:pPr>
      <w:spacing w:after="120"/>
      <w:ind w:left="283"/>
      <w:contextualSpacing/>
    </w:pPr>
  </w:style>
  <w:style w:type="paragraph" w:styleId="Unterschrift">
    <w:name w:val="Signature"/>
    <w:basedOn w:val="Standard"/>
    <w:link w:val="UnterschriftZchn"/>
    <w:uiPriority w:val="99"/>
    <w:semiHidden/>
    <w:unhideWhenUsed/>
    <w:rsid w:val="00BE1DFE"/>
    <w:pPr>
      <w:ind w:left="4252"/>
    </w:pPr>
  </w:style>
  <w:style w:type="character" w:customStyle="1" w:styleId="UnterschriftZchn">
    <w:name w:val="Unterschrift Zchn"/>
    <w:basedOn w:val="Absatz-Standardschriftart"/>
    <w:link w:val="Unterschrift"/>
    <w:uiPriority w:val="99"/>
    <w:semiHidden/>
    <w:rsid w:val="00BE1DFE"/>
  </w:style>
  <w:style w:type="paragraph" w:styleId="Gruformel">
    <w:name w:val="Closing"/>
    <w:basedOn w:val="Standard"/>
    <w:link w:val="GruformelZchn"/>
    <w:uiPriority w:val="99"/>
    <w:semiHidden/>
    <w:unhideWhenUsed/>
    <w:rsid w:val="00BE1DFE"/>
    <w:pPr>
      <w:ind w:left="4252"/>
    </w:pPr>
  </w:style>
  <w:style w:type="character" w:customStyle="1" w:styleId="GruformelZchn">
    <w:name w:val="Grußformel Zchn"/>
    <w:basedOn w:val="Absatz-Standardschriftart"/>
    <w:link w:val="Gruformel"/>
    <w:uiPriority w:val="99"/>
    <w:semiHidden/>
    <w:rsid w:val="00BE1DFE"/>
  </w:style>
  <w:style w:type="paragraph" w:styleId="Titel">
    <w:name w:val="Title"/>
    <w:basedOn w:val="Standard"/>
    <w:next w:val="Standard"/>
    <w:link w:val="TitelZchn"/>
    <w:uiPriority w:val="10"/>
    <w:qFormat/>
    <w:rsid w:val="00BE1DF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1DFE"/>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E1DFE"/>
    <w:pPr>
      <w:numPr>
        <w:numId w:val="10"/>
      </w:numPr>
      <w:contextualSpacing/>
    </w:pPr>
  </w:style>
  <w:style w:type="paragraph" w:styleId="Listennummer4">
    <w:name w:val="List Number 4"/>
    <w:basedOn w:val="Standard"/>
    <w:uiPriority w:val="99"/>
    <w:semiHidden/>
    <w:unhideWhenUsed/>
    <w:rsid w:val="00BE1DFE"/>
    <w:pPr>
      <w:numPr>
        <w:numId w:val="9"/>
      </w:numPr>
      <w:contextualSpacing/>
    </w:pPr>
  </w:style>
  <w:style w:type="paragraph" w:styleId="Listennummer3">
    <w:name w:val="List Number 3"/>
    <w:basedOn w:val="Standard"/>
    <w:uiPriority w:val="99"/>
    <w:semiHidden/>
    <w:unhideWhenUsed/>
    <w:rsid w:val="00BE1DFE"/>
    <w:pPr>
      <w:numPr>
        <w:numId w:val="8"/>
      </w:numPr>
      <w:contextualSpacing/>
    </w:pPr>
  </w:style>
  <w:style w:type="paragraph" w:styleId="Listennummer2">
    <w:name w:val="List Number 2"/>
    <w:basedOn w:val="Standard"/>
    <w:uiPriority w:val="99"/>
    <w:semiHidden/>
    <w:unhideWhenUsed/>
    <w:rsid w:val="00BE1DFE"/>
    <w:pPr>
      <w:numPr>
        <w:numId w:val="7"/>
      </w:numPr>
      <w:contextualSpacing/>
    </w:pPr>
  </w:style>
  <w:style w:type="paragraph" w:styleId="Aufzhlungszeichen5">
    <w:name w:val="List Bullet 5"/>
    <w:basedOn w:val="Standard"/>
    <w:uiPriority w:val="99"/>
    <w:semiHidden/>
    <w:unhideWhenUsed/>
    <w:rsid w:val="00BE1DFE"/>
    <w:pPr>
      <w:numPr>
        <w:numId w:val="5"/>
      </w:numPr>
      <w:contextualSpacing/>
    </w:pPr>
  </w:style>
  <w:style w:type="paragraph" w:styleId="Aufzhlungszeichen4">
    <w:name w:val="List Bullet 4"/>
    <w:basedOn w:val="Standard"/>
    <w:uiPriority w:val="99"/>
    <w:semiHidden/>
    <w:unhideWhenUsed/>
    <w:rsid w:val="00BE1DFE"/>
    <w:pPr>
      <w:numPr>
        <w:numId w:val="4"/>
      </w:numPr>
      <w:contextualSpacing/>
    </w:pPr>
  </w:style>
  <w:style w:type="paragraph" w:styleId="Aufzhlungszeichen3">
    <w:name w:val="List Bullet 3"/>
    <w:basedOn w:val="Standard"/>
    <w:uiPriority w:val="99"/>
    <w:semiHidden/>
    <w:unhideWhenUsed/>
    <w:rsid w:val="00BE1DFE"/>
    <w:pPr>
      <w:numPr>
        <w:numId w:val="3"/>
      </w:numPr>
      <w:contextualSpacing/>
    </w:pPr>
  </w:style>
  <w:style w:type="paragraph" w:styleId="Aufzhlungszeichen2">
    <w:name w:val="List Bullet 2"/>
    <w:basedOn w:val="Standard"/>
    <w:uiPriority w:val="99"/>
    <w:semiHidden/>
    <w:unhideWhenUsed/>
    <w:rsid w:val="00BE1DFE"/>
    <w:pPr>
      <w:numPr>
        <w:numId w:val="2"/>
      </w:numPr>
      <w:contextualSpacing/>
    </w:pPr>
  </w:style>
  <w:style w:type="paragraph" w:styleId="Liste5">
    <w:name w:val="List 5"/>
    <w:basedOn w:val="Standard"/>
    <w:uiPriority w:val="99"/>
    <w:semiHidden/>
    <w:unhideWhenUsed/>
    <w:rsid w:val="00BE1DFE"/>
    <w:pPr>
      <w:ind w:left="1415" w:hanging="283"/>
      <w:contextualSpacing/>
    </w:pPr>
  </w:style>
  <w:style w:type="paragraph" w:styleId="Liste4">
    <w:name w:val="List 4"/>
    <w:basedOn w:val="Standard"/>
    <w:uiPriority w:val="99"/>
    <w:semiHidden/>
    <w:unhideWhenUsed/>
    <w:rsid w:val="00BE1DFE"/>
    <w:pPr>
      <w:ind w:left="1132" w:hanging="283"/>
      <w:contextualSpacing/>
    </w:pPr>
  </w:style>
  <w:style w:type="paragraph" w:styleId="Liste3">
    <w:name w:val="List 3"/>
    <w:basedOn w:val="Standard"/>
    <w:uiPriority w:val="99"/>
    <w:semiHidden/>
    <w:unhideWhenUsed/>
    <w:rsid w:val="00BE1DFE"/>
    <w:pPr>
      <w:ind w:left="849" w:hanging="283"/>
      <w:contextualSpacing/>
    </w:pPr>
  </w:style>
  <w:style w:type="paragraph" w:styleId="Liste2">
    <w:name w:val="List 2"/>
    <w:basedOn w:val="Standard"/>
    <w:uiPriority w:val="99"/>
    <w:semiHidden/>
    <w:unhideWhenUsed/>
    <w:rsid w:val="00BE1DFE"/>
    <w:pPr>
      <w:ind w:left="566" w:hanging="283"/>
      <w:contextualSpacing/>
    </w:pPr>
  </w:style>
  <w:style w:type="paragraph" w:styleId="Listennummer">
    <w:name w:val="List Number"/>
    <w:basedOn w:val="Standard"/>
    <w:uiPriority w:val="99"/>
    <w:semiHidden/>
    <w:unhideWhenUsed/>
    <w:rsid w:val="00BE1DFE"/>
    <w:pPr>
      <w:numPr>
        <w:numId w:val="6"/>
      </w:numPr>
      <w:contextualSpacing/>
    </w:pPr>
  </w:style>
  <w:style w:type="paragraph" w:styleId="Aufzhlungszeichen">
    <w:name w:val="List Bullet"/>
    <w:basedOn w:val="Standard"/>
    <w:uiPriority w:val="99"/>
    <w:semiHidden/>
    <w:unhideWhenUsed/>
    <w:rsid w:val="00BE1DFE"/>
    <w:pPr>
      <w:numPr>
        <w:numId w:val="1"/>
      </w:numPr>
      <w:contextualSpacing/>
    </w:pPr>
  </w:style>
  <w:style w:type="paragraph" w:styleId="Liste">
    <w:name w:val="List"/>
    <w:basedOn w:val="Standard"/>
    <w:uiPriority w:val="99"/>
    <w:semiHidden/>
    <w:unhideWhenUsed/>
    <w:rsid w:val="00BE1DFE"/>
    <w:pPr>
      <w:ind w:left="283" w:hanging="283"/>
      <w:contextualSpacing/>
    </w:pPr>
  </w:style>
  <w:style w:type="paragraph" w:styleId="RGV-berschrift">
    <w:name w:val="toa heading"/>
    <w:basedOn w:val="Standard"/>
    <w:next w:val="Standard"/>
    <w:uiPriority w:val="99"/>
    <w:semiHidden/>
    <w:unhideWhenUsed/>
    <w:rsid w:val="00BE1DFE"/>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E1DF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krotextZchn">
    <w:name w:val="Makrotext Zchn"/>
    <w:basedOn w:val="Absatz-Standardschriftart"/>
    <w:link w:val="Makrotext"/>
    <w:uiPriority w:val="99"/>
    <w:semiHidden/>
    <w:rsid w:val="00BE1DFE"/>
    <w:rPr>
      <w:rFonts w:ascii="Consolas" w:hAnsi="Consolas"/>
    </w:rPr>
  </w:style>
  <w:style w:type="paragraph" w:styleId="Rechtsgrundlagenverzeichnis">
    <w:name w:val="table of authorities"/>
    <w:basedOn w:val="Standard"/>
    <w:next w:val="Standard"/>
    <w:uiPriority w:val="99"/>
    <w:semiHidden/>
    <w:unhideWhenUsed/>
    <w:rsid w:val="00BE1DFE"/>
    <w:pPr>
      <w:ind w:left="200" w:hanging="200"/>
    </w:pPr>
  </w:style>
  <w:style w:type="paragraph" w:styleId="Endnotentext">
    <w:name w:val="endnote text"/>
    <w:basedOn w:val="Standard"/>
    <w:link w:val="EndnotentextZchn"/>
    <w:uiPriority w:val="99"/>
    <w:semiHidden/>
    <w:unhideWhenUsed/>
    <w:rsid w:val="00BE1DFE"/>
  </w:style>
  <w:style w:type="character" w:customStyle="1" w:styleId="EndnotentextZchn">
    <w:name w:val="Endnotentext Zchn"/>
    <w:basedOn w:val="Absatz-Standardschriftart"/>
    <w:link w:val="Endnotentext"/>
    <w:uiPriority w:val="99"/>
    <w:semiHidden/>
    <w:rsid w:val="00BE1DFE"/>
  </w:style>
  <w:style w:type="character" w:styleId="Endnotenzeichen">
    <w:name w:val="endnote reference"/>
    <w:basedOn w:val="Absatz-Standardschriftart"/>
    <w:uiPriority w:val="99"/>
    <w:semiHidden/>
    <w:unhideWhenUsed/>
    <w:rsid w:val="00BE1DFE"/>
    <w:rPr>
      <w:vertAlign w:val="superscript"/>
    </w:rPr>
  </w:style>
  <w:style w:type="character" w:styleId="Zeilennummer">
    <w:name w:val="line number"/>
    <w:basedOn w:val="Absatz-Standardschriftart"/>
    <w:uiPriority w:val="99"/>
    <w:semiHidden/>
    <w:unhideWhenUsed/>
    <w:rsid w:val="00BE1DFE"/>
  </w:style>
  <w:style w:type="character" w:styleId="Kommentarzeichen">
    <w:name w:val="annotation reference"/>
    <w:basedOn w:val="Absatz-Standardschriftart"/>
    <w:uiPriority w:val="99"/>
    <w:semiHidden/>
    <w:unhideWhenUsed/>
    <w:rsid w:val="00BE1DFE"/>
    <w:rPr>
      <w:sz w:val="16"/>
      <w:szCs w:val="16"/>
    </w:rPr>
  </w:style>
  <w:style w:type="paragraph" w:styleId="Umschlagabsenderadresse">
    <w:name w:val="envelope return"/>
    <w:basedOn w:val="Standard"/>
    <w:uiPriority w:val="99"/>
    <w:semiHidden/>
    <w:unhideWhenUsed/>
    <w:rsid w:val="00BE1DFE"/>
    <w:rPr>
      <w:rFonts w:asciiTheme="majorHAnsi" w:eastAsiaTheme="majorEastAsia" w:hAnsiTheme="majorHAnsi" w:cstheme="majorBidi"/>
    </w:rPr>
  </w:style>
  <w:style w:type="paragraph" w:styleId="Umschlagadresse">
    <w:name w:val="envelope address"/>
    <w:basedOn w:val="Standard"/>
    <w:uiPriority w:val="99"/>
    <w:semiHidden/>
    <w:unhideWhenUsed/>
    <w:rsid w:val="00BE1DFE"/>
    <w:pPr>
      <w:framePr w:w="4320" w:h="2160" w:hRule="exact" w:hSpace="141" w:wrap="auto" w:hAnchor="page" w:xAlign="center" w:yAlign="bottom"/>
      <w:ind w:left="1"/>
    </w:pPr>
    <w:rPr>
      <w:rFonts w:asciiTheme="majorHAnsi" w:eastAsiaTheme="majorEastAsia" w:hAnsiTheme="majorHAnsi" w:cstheme="majorBidi"/>
      <w:szCs w:val="24"/>
    </w:rPr>
  </w:style>
  <w:style w:type="paragraph" w:styleId="Kommentartext">
    <w:name w:val="annotation text"/>
    <w:basedOn w:val="Standard"/>
    <w:link w:val="KommentartextZchn"/>
    <w:uiPriority w:val="99"/>
    <w:semiHidden/>
    <w:unhideWhenUsed/>
    <w:rsid w:val="00BE1DFE"/>
  </w:style>
  <w:style w:type="character" w:customStyle="1" w:styleId="KommentartextZchn">
    <w:name w:val="Kommentartext Zchn"/>
    <w:basedOn w:val="Absatz-Standardschriftart"/>
    <w:link w:val="Kommentartext"/>
    <w:uiPriority w:val="99"/>
    <w:semiHidden/>
    <w:rsid w:val="00BE1DFE"/>
  </w:style>
  <w:style w:type="paragraph" w:styleId="Standardeinzug">
    <w:name w:val="Normal Indent"/>
    <w:basedOn w:val="Standard"/>
    <w:uiPriority w:val="99"/>
    <w:semiHidden/>
    <w:unhideWhenUsed/>
    <w:rsid w:val="00BE1DFE"/>
    <w:pPr>
      <w:ind w:left="708"/>
    </w:pPr>
  </w:style>
  <w:style w:type="character" w:styleId="Platzhaltertext">
    <w:name w:val="Placeholder Text"/>
    <w:basedOn w:val="Absatz-Standardschriftart"/>
    <w:uiPriority w:val="99"/>
    <w:semiHidden/>
    <w:rsid w:val="005E544B"/>
    <w:rPr>
      <w:color w:val="808080"/>
    </w:rPr>
  </w:style>
  <w:style w:type="paragraph" w:customStyle="1" w:styleId="CitaviBibliographySubheading1">
    <w:name w:val="Citavi Bibliography Subheading 1"/>
    <w:basedOn w:val="berschrift2"/>
    <w:link w:val="CitaviBibliographySubheading1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1Zchn">
    <w:name w:val="Citavi Bibliography Subheading 1 Zchn"/>
    <w:basedOn w:val="Absatz-Standardschriftart"/>
    <w:link w:val="CitaviBibliographySubheading1"/>
    <w:rsid w:val="00F51516"/>
    <w:rPr>
      <w:rFonts w:ascii="Arial" w:hAnsi="Arial" w:cs="Arial"/>
      <w:color w:val="7F7F7F" w:themeColor="text1" w:themeTint="80"/>
      <w:kern w:val="28"/>
      <w:sz w:val="24"/>
      <w:szCs w:val="24"/>
    </w:rPr>
  </w:style>
  <w:style w:type="paragraph" w:customStyle="1" w:styleId="CitaviBibliographySubheading2">
    <w:name w:val="Citavi Bibliography Subheading 2"/>
    <w:basedOn w:val="berschrift3"/>
    <w:link w:val="CitaviBibliographySubheading2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2Zchn">
    <w:name w:val="Citavi Bibliography Subheading 2 Zchn"/>
    <w:basedOn w:val="Absatz-Standardschriftart"/>
    <w:link w:val="CitaviBibliographySubheading2"/>
    <w:rsid w:val="00F51516"/>
    <w:rPr>
      <w:rFonts w:ascii="Arial" w:hAnsi="Arial" w:cs="Arial"/>
      <w:color w:val="7F7F7F" w:themeColor="text1" w:themeTint="80"/>
      <w:kern w:val="28"/>
      <w:sz w:val="24"/>
      <w:szCs w:val="24"/>
    </w:rPr>
  </w:style>
  <w:style w:type="paragraph" w:customStyle="1" w:styleId="CitaviBibliographySubheading3">
    <w:name w:val="Citavi Bibliography Subheading 3"/>
    <w:basedOn w:val="berschrift4"/>
    <w:link w:val="CitaviBibliographySubheading3Zchn"/>
    <w:rsid w:val="00F51516"/>
    <w:pPr>
      <w:autoSpaceDE w:val="0"/>
      <w:autoSpaceDN w:val="0"/>
      <w:adjustRightInd w:val="0"/>
      <w:outlineLvl w:val="9"/>
    </w:pPr>
    <w:rPr>
      <w:rFonts w:ascii="Arial" w:hAnsi="Arial" w:cs="Arial"/>
      <w:b w:val="0"/>
      <w:color w:val="7F7F7F" w:themeColor="text1" w:themeTint="80"/>
      <w:szCs w:val="24"/>
    </w:rPr>
  </w:style>
  <w:style w:type="character" w:customStyle="1" w:styleId="CitaviBibliographySubheading3Zchn">
    <w:name w:val="Citavi Bibliography Subheading 3 Zchn"/>
    <w:basedOn w:val="Absatz-Standardschriftart"/>
    <w:link w:val="CitaviBibliographySubheading3"/>
    <w:rsid w:val="00F51516"/>
    <w:rPr>
      <w:rFonts w:ascii="Arial" w:hAnsi="Arial" w:cs="Arial"/>
      <w:color w:val="7F7F7F" w:themeColor="text1" w:themeTint="80"/>
      <w:kern w:val="28"/>
      <w:sz w:val="24"/>
      <w:szCs w:val="24"/>
    </w:rPr>
  </w:style>
  <w:style w:type="paragraph" w:customStyle="1" w:styleId="CitaviBibliographySubheading4">
    <w:name w:val="Citavi Bibliography Subheading 4"/>
    <w:basedOn w:val="berschrift5"/>
    <w:link w:val="CitaviBibliographySubheading4Zchn"/>
    <w:rsid w:val="00F51516"/>
    <w:pPr>
      <w:autoSpaceDE w:val="0"/>
      <w:autoSpaceDN w:val="0"/>
      <w:adjustRightInd w:val="0"/>
      <w:outlineLvl w:val="9"/>
    </w:pPr>
    <w:rPr>
      <w:rFonts w:ascii="Arial" w:hAnsi="Arial" w:cs="Arial"/>
      <w:b/>
      <w:color w:val="7F7F7F" w:themeColor="text1" w:themeTint="80"/>
      <w:szCs w:val="24"/>
    </w:rPr>
  </w:style>
  <w:style w:type="character" w:customStyle="1" w:styleId="CitaviBibliographySubheading4Zchn">
    <w:name w:val="Citavi Bibliography Subheading 4 Zchn"/>
    <w:basedOn w:val="Absatz-Standardschriftart"/>
    <w:link w:val="CitaviBibliographySubheading4"/>
    <w:rsid w:val="00F51516"/>
    <w:rPr>
      <w:rFonts w:ascii="Arial" w:hAnsi="Arial" w:cs="Arial"/>
      <w:b/>
      <w:color w:val="7F7F7F" w:themeColor="text1" w:themeTint="80"/>
      <w:kern w:val="28"/>
      <w:sz w:val="24"/>
      <w:szCs w:val="24"/>
    </w:rPr>
  </w:style>
  <w:style w:type="paragraph" w:customStyle="1" w:styleId="CitaviBibliographySubheading5">
    <w:name w:val="Citavi Bibliography Subheading 5"/>
    <w:basedOn w:val="berschrift6"/>
    <w:link w:val="CitaviBibliographySubheading5Zchn"/>
    <w:rsid w:val="00F51516"/>
    <w:pPr>
      <w:autoSpaceDE w:val="0"/>
      <w:autoSpaceDN w:val="0"/>
      <w:adjustRightInd w:val="0"/>
      <w:jc w:val="right"/>
      <w:outlineLvl w:val="9"/>
    </w:pPr>
    <w:rPr>
      <w:rFonts w:ascii="Arial" w:hAnsi="Arial" w:cs="Arial"/>
      <w:b/>
      <w:color w:val="7F7F7F" w:themeColor="text1" w:themeTint="80"/>
      <w:sz w:val="24"/>
      <w:szCs w:val="24"/>
    </w:rPr>
  </w:style>
  <w:style w:type="character" w:customStyle="1" w:styleId="CitaviBibliographySubheading5Zchn">
    <w:name w:val="Citavi Bibliography Subheading 5 Zchn"/>
    <w:basedOn w:val="Absatz-Standardschriftart"/>
    <w:link w:val="CitaviBibliographySubheading5"/>
    <w:rsid w:val="00F51516"/>
    <w:rPr>
      <w:rFonts w:ascii="Arial" w:hAnsi="Arial" w:cs="Arial"/>
      <w:b/>
      <w:i/>
      <w:color w:val="7F7F7F" w:themeColor="text1" w:themeTint="80"/>
      <w:sz w:val="24"/>
      <w:szCs w:val="24"/>
    </w:rPr>
  </w:style>
  <w:style w:type="paragraph" w:customStyle="1" w:styleId="CitaviBibliographySubheading6">
    <w:name w:val="Citavi Bibliography Subheading 6"/>
    <w:basedOn w:val="berschrift7"/>
    <w:link w:val="CitaviBibliographySubheading6Zchn"/>
    <w:rsid w:val="00F51516"/>
    <w:pPr>
      <w:autoSpaceDE w:val="0"/>
      <w:autoSpaceDN w:val="0"/>
      <w:adjustRightInd w:val="0"/>
      <w:jc w:val="right"/>
      <w:outlineLvl w:val="9"/>
    </w:pPr>
    <w:rPr>
      <w:rFonts w:cs="Arial"/>
      <w:b/>
      <w:color w:val="7F7F7F" w:themeColor="text1" w:themeTint="80"/>
      <w:szCs w:val="24"/>
    </w:rPr>
  </w:style>
  <w:style w:type="character" w:customStyle="1" w:styleId="CitaviBibliographySubheading6Zchn">
    <w:name w:val="Citavi Bibliography Subheading 6 Zchn"/>
    <w:basedOn w:val="Absatz-Standardschriftart"/>
    <w:link w:val="CitaviBibliographySubheading6"/>
    <w:rsid w:val="00F51516"/>
    <w:rPr>
      <w:rFonts w:ascii="Arial" w:hAnsi="Arial" w:cs="Arial"/>
      <w:b/>
      <w:color w:val="7F7F7F" w:themeColor="text1" w:themeTint="80"/>
      <w:sz w:val="24"/>
      <w:szCs w:val="24"/>
    </w:rPr>
  </w:style>
  <w:style w:type="paragraph" w:customStyle="1" w:styleId="CitaviBibliographySubheading7">
    <w:name w:val="Citavi Bibliography Subheading 7"/>
    <w:basedOn w:val="berschrift8"/>
    <w:link w:val="CitaviBibliographySubheading7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7Zchn">
    <w:name w:val="Citavi Bibliography Subheading 7 Zchn"/>
    <w:basedOn w:val="Absatz-Standardschriftart"/>
    <w:link w:val="CitaviBibliographySubheading7"/>
    <w:rsid w:val="00F51516"/>
    <w:rPr>
      <w:rFonts w:ascii="Arial" w:hAnsi="Arial" w:cs="Arial"/>
      <w:color w:val="7F7F7F" w:themeColor="text1" w:themeTint="80"/>
      <w:kern w:val="28"/>
      <w:sz w:val="24"/>
      <w:szCs w:val="24"/>
    </w:rPr>
  </w:style>
  <w:style w:type="paragraph" w:customStyle="1" w:styleId="CitaviBibliographySubheading8">
    <w:name w:val="Citavi Bibliography Subheading 8"/>
    <w:basedOn w:val="berschrift9"/>
    <w:link w:val="CitaviBibliographySubheading8Zchn"/>
    <w:rsid w:val="00F51516"/>
    <w:pPr>
      <w:autoSpaceDE w:val="0"/>
      <w:autoSpaceDN w:val="0"/>
      <w:adjustRightInd w:val="0"/>
      <w:jc w:val="right"/>
      <w:outlineLvl w:val="9"/>
    </w:pPr>
    <w:rPr>
      <w:rFonts w:ascii="Arial" w:hAnsi="Arial" w:cs="Arial"/>
      <w:b w:val="0"/>
      <w:color w:val="7F7F7F" w:themeColor="text1" w:themeTint="80"/>
      <w:szCs w:val="24"/>
    </w:rPr>
  </w:style>
  <w:style w:type="character" w:customStyle="1" w:styleId="CitaviBibliographySubheading8Zchn">
    <w:name w:val="Citavi Bibliography Subheading 8 Zchn"/>
    <w:basedOn w:val="Absatz-Standardschriftart"/>
    <w:link w:val="CitaviBibliographySubheading8"/>
    <w:rsid w:val="00F51516"/>
    <w:rPr>
      <w:rFonts w:ascii="Arial" w:hAnsi="Arial" w:cs="Arial"/>
      <w:color w:val="7F7F7F" w:themeColor="text1" w:themeTint="80"/>
      <w:kern w:val="28"/>
      <w:sz w:val="24"/>
      <w:szCs w:val="24"/>
    </w:rPr>
  </w:style>
  <w:style w:type="paragraph" w:styleId="Kommentarthema">
    <w:name w:val="annotation subject"/>
    <w:basedOn w:val="Kommentartext"/>
    <w:next w:val="Kommentartext"/>
    <w:link w:val="KommentarthemaZchn"/>
    <w:uiPriority w:val="99"/>
    <w:semiHidden/>
    <w:unhideWhenUsed/>
    <w:rsid w:val="0040503D"/>
    <w:rPr>
      <w:b/>
      <w:bCs/>
    </w:rPr>
  </w:style>
  <w:style w:type="character" w:customStyle="1" w:styleId="KommentarthemaZchn">
    <w:name w:val="Kommentarthema Zchn"/>
    <w:basedOn w:val="KommentartextZchn"/>
    <w:link w:val="Kommentarthema"/>
    <w:uiPriority w:val="99"/>
    <w:semiHidden/>
    <w:rsid w:val="0040503D"/>
    <w:rPr>
      <w:b/>
      <w:bCs/>
    </w:rPr>
  </w:style>
  <w:style w:type="character" w:customStyle="1" w:styleId="berschrift1Zchn">
    <w:name w:val="Überschrift 1 Zchn"/>
    <w:basedOn w:val="Absatz-Standardschriftart"/>
    <w:link w:val="berschrift1"/>
    <w:uiPriority w:val="9"/>
    <w:rsid w:val="0004159B"/>
    <w:rPr>
      <w:b/>
      <w:kern w:val="28"/>
      <w:sz w:val="28"/>
    </w:rPr>
  </w:style>
  <w:style w:type="character" w:customStyle="1" w:styleId="berschrift2Zchn">
    <w:name w:val="Überschrift 2 Zchn"/>
    <w:basedOn w:val="Absatz-Standardschriftart"/>
    <w:link w:val="berschrift2"/>
    <w:rsid w:val="00DF7C65"/>
    <w:rPr>
      <w:b/>
      <w:kern w:val="28"/>
      <w:sz w:val="24"/>
    </w:rPr>
  </w:style>
  <w:style w:type="character" w:customStyle="1" w:styleId="tlid-translation">
    <w:name w:val="tlid-translation"/>
    <w:basedOn w:val="Absatz-Standardschriftart"/>
    <w:rsid w:val="00426B42"/>
  </w:style>
  <w:style w:type="character" w:styleId="NichtaufgelsteErwhnung">
    <w:name w:val="Unresolved Mention"/>
    <w:basedOn w:val="Absatz-Standardschriftart"/>
    <w:uiPriority w:val="99"/>
    <w:semiHidden/>
    <w:unhideWhenUsed/>
    <w:rsid w:val="00007166"/>
    <w:rPr>
      <w:color w:val="808080"/>
      <w:shd w:val="clear" w:color="auto" w:fill="E6E6E6"/>
    </w:rPr>
  </w:style>
  <w:style w:type="character" w:customStyle="1" w:styleId="FuzeileZchn">
    <w:name w:val="Fußzeile Zchn"/>
    <w:basedOn w:val="Absatz-Standardschriftart"/>
    <w:link w:val="Fuzeile"/>
    <w:uiPriority w:val="99"/>
    <w:rsid w:val="00CE0F49"/>
  </w:style>
  <w:style w:type="paragraph" w:customStyle="1" w:styleId="Formatvorlageberschrift2Nach12PtZeilenabstandMindestens18">
    <w:name w:val="Formatvorlage Überschrift 2 + Nach:  12 Pt. Zeilenabstand:  Mindestens 18 ..."/>
    <w:basedOn w:val="berschrift2"/>
    <w:rsid w:val="00D57B87"/>
    <w:rPr>
      <w:bCs/>
    </w:rPr>
  </w:style>
  <w:style w:type="paragraph" w:customStyle="1" w:styleId="Text">
    <w:name w:val="Text"/>
    <w:basedOn w:val="Standard"/>
    <w:link w:val="TextZchn"/>
    <w:uiPriority w:val="1"/>
    <w:qFormat/>
    <w:rsid w:val="00204104"/>
    <w:pPr>
      <w:spacing w:before="120"/>
    </w:pPr>
  </w:style>
  <w:style w:type="paragraph" w:customStyle="1" w:styleId="Verzeichnisse">
    <w:name w:val="Verzeichnisse"/>
    <w:basedOn w:val="Verzeichnis1"/>
    <w:next w:val="Standard"/>
    <w:link w:val="VerzeichnisseZchn"/>
    <w:uiPriority w:val="1"/>
    <w:qFormat/>
    <w:rsid w:val="001051B9"/>
    <w:pPr>
      <w:pageBreakBefore/>
      <w:spacing w:before="0" w:after="240"/>
      <w:ind w:left="0" w:firstLine="0"/>
      <w:outlineLvl w:val="0"/>
    </w:pPr>
    <w:rPr>
      <w:b/>
      <w:sz w:val="28"/>
    </w:rPr>
  </w:style>
  <w:style w:type="character" w:customStyle="1" w:styleId="TextZchn">
    <w:name w:val="Text Zchn"/>
    <w:basedOn w:val="Absatz-Standardschriftart"/>
    <w:link w:val="Text"/>
    <w:uiPriority w:val="1"/>
    <w:rsid w:val="00204104"/>
    <w:rPr>
      <w:sz w:val="24"/>
    </w:rPr>
  </w:style>
  <w:style w:type="character" w:customStyle="1" w:styleId="Grundtextwieberschr1Zchn">
    <w:name w:val="Grundtext (wie Überschr1) Zchn"/>
    <w:basedOn w:val="berschrift1Zchn"/>
    <w:link w:val="Grundtextwieberschr1"/>
    <w:rsid w:val="0004159B"/>
    <w:rPr>
      <w:b/>
      <w:kern w:val="28"/>
      <w:sz w:val="28"/>
    </w:rPr>
  </w:style>
  <w:style w:type="character" w:customStyle="1" w:styleId="VerzeichnisseZchn">
    <w:name w:val="Verzeichnisse Zchn"/>
    <w:basedOn w:val="Grundtextwieberschr1Zchn"/>
    <w:link w:val="Verzeichnisse"/>
    <w:uiPriority w:val="1"/>
    <w:rsid w:val="001051B9"/>
    <w:rPr>
      <w:b/>
      <w:noProof/>
      <w:kern w:val="28"/>
      <w:sz w:val="28"/>
    </w:rPr>
  </w:style>
  <w:style w:type="paragraph" w:customStyle="1" w:styleId="CitaviChapterBibliographyHeading">
    <w:name w:val="Citavi Chapter Bibliography Heading"/>
    <w:basedOn w:val="berschrift2"/>
    <w:link w:val="CitaviChapterBibliographyHeadingZchn"/>
    <w:uiPriority w:val="99"/>
    <w:rsid w:val="00E0254E"/>
  </w:style>
  <w:style w:type="character" w:customStyle="1" w:styleId="CitaviChapterBibliographyHeadingZchn">
    <w:name w:val="Citavi Chapter Bibliography Heading Zchn"/>
    <w:basedOn w:val="Absatz-Standardschriftart"/>
    <w:link w:val="CitaviChapterBibliographyHeading"/>
    <w:uiPriority w:val="99"/>
    <w:rsid w:val="00E0254E"/>
    <w:rPr>
      <w:b/>
      <w:kern w:val="28"/>
      <w:sz w:val="24"/>
    </w:rPr>
  </w:style>
  <w:style w:type="character" w:customStyle="1" w:styleId="berschrift3Zchn">
    <w:name w:val="Überschrift 3 Zchn"/>
    <w:basedOn w:val="Absatz-Standardschriftart"/>
    <w:link w:val="berschrift3"/>
    <w:rsid w:val="004D68BE"/>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668403">
      <w:bodyDiv w:val="1"/>
      <w:marLeft w:val="0"/>
      <w:marRight w:val="0"/>
      <w:marTop w:val="0"/>
      <w:marBottom w:val="0"/>
      <w:divBdr>
        <w:top w:val="none" w:sz="0" w:space="0" w:color="auto"/>
        <w:left w:val="none" w:sz="0" w:space="0" w:color="auto"/>
        <w:bottom w:val="none" w:sz="0" w:space="0" w:color="auto"/>
        <w:right w:val="none" w:sz="0" w:space="0" w:color="auto"/>
      </w:divBdr>
    </w:div>
    <w:div w:id="348726299">
      <w:bodyDiv w:val="1"/>
      <w:marLeft w:val="0"/>
      <w:marRight w:val="0"/>
      <w:marTop w:val="0"/>
      <w:marBottom w:val="0"/>
      <w:divBdr>
        <w:top w:val="none" w:sz="0" w:space="0" w:color="auto"/>
        <w:left w:val="none" w:sz="0" w:space="0" w:color="auto"/>
        <w:bottom w:val="none" w:sz="0" w:space="0" w:color="auto"/>
        <w:right w:val="none" w:sz="0" w:space="0" w:color="auto"/>
      </w:divBdr>
    </w:div>
    <w:div w:id="667829166">
      <w:bodyDiv w:val="1"/>
      <w:marLeft w:val="0"/>
      <w:marRight w:val="0"/>
      <w:marTop w:val="0"/>
      <w:marBottom w:val="0"/>
      <w:divBdr>
        <w:top w:val="none" w:sz="0" w:space="0" w:color="auto"/>
        <w:left w:val="none" w:sz="0" w:space="0" w:color="auto"/>
        <w:bottom w:val="none" w:sz="0" w:space="0" w:color="auto"/>
        <w:right w:val="none" w:sz="0" w:space="0" w:color="auto"/>
      </w:divBdr>
    </w:div>
    <w:div w:id="742679609">
      <w:bodyDiv w:val="1"/>
      <w:marLeft w:val="0"/>
      <w:marRight w:val="0"/>
      <w:marTop w:val="0"/>
      <w:marBottom w:val="0"/>
      <w:divBdr>
        <w:top w:val="none" w:sz="0" w:space="0" w:color="auto"/>
        <w:left w:val="none" w:sz="0" w:space="0" w:color="auto"/>
        <w:bottom w:val="none" w:sz="0" w:space="0" w:color="auto"/>
        <w:right w:val="none" w:sz="0" w:space="0" w:color="auto"/>
      </w:divBdr>
      <w:divsChild>
        <w:div w:id="1259754663">
          <w:marLeft w:val="0"/>
          <w:marRight w:val="0"/>
          <w:marTop w:val="0"/>
          <w:marBottom w:val="0"/>
          <w:divBdr>
            <w:top w:val="none" w:sz="0" w:space="0" w:color="auto"/>
            <w:left w:val="none" w:sz="0" w:space="0" w:color="auto"/>
            <w:bottom w:val="none" w:sz="0" w:space="0" w:color="auto"/>
            <w:right w:val="none" w:sz="0" w:space="0" w:color="auto"/>
          </w:divBdr>
          <w:divsChild>
            <w:div w:id="10799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8378">
      <w:bodyDiv w:val="1"/>
      <w:marLeft w:val="0"/>
      <w:marRight w:val="0"/>
      <w:marTop w:val="0"/>
      <w:marBottom w:val="0"/>
      <w:divBdr>
        <w:top w:val="none" w:sz="0" w:space="0" w:color="auto"/>
        <w:left w:val="none" w:sz="0" w:space="0" w:color="auto"/>
        <w:bottom w:val="none" w:sz="0" w:space="0" w:color="auto"/>
        <w:right w:val="none" w:sz="0" w:space="0" w:color="auto"/>
      </w:divBdr>
    </w:div>
    <w:div w:id="1022627121">
      <w:bodyDiv w:val="1"/>
      <w:marLeft w:val="0"/>
      <w:marRight w:val="0"/>
      <w:marTop w:val="0"/>
      <w:marBottom w:val="0"/>
      <w:divBdr>
        <w:top w:val="none" w:sz="0" w:space="0" w:color="auto"/>
        <w:left w:val="none" w:sz="0" w:space="0" w:color="auto"/>
        <w:bottom w:val="none" w:sz="0" w:space="0" w:color="auto"/>
        <w:right w:val="none" w:sz="0" w:space="0" w:color="auto"/>
      </w:divBdr>
    </w:div>
    <w:div w:id="1028872441">
      <w:bodyDiv w:val="1"/>
      <w:marLeft w:val="0"/>
      <w:marRight w:val="0"/>
      <w:marTop w:val="0"/>
      <w:marBottom w:val="0"/>
      <w:divBdr>
        <w:top w:val="none" w:sz="0" w:space="0" w:color="auto"/>
        <w:left w:val="none" w:sz="0" w:space="0" w:color="auto"/>
        <w:bottom w:val="none" w:sz="0" w:space="0" w:color="auto"/>
        <w:right w:val="none" w:sz="0" w:space="0" w:color="auto"/>
      </w:divBdr>
    </w:div>
    <w:div w:id="1062945329">
      <w:bodyDiv w:val="1"/>
      <w:marLeft w:val="0"/>
      <w:marRight w:val="0"/>
      <w:marTop w:val="0"/>
      <w:marBottom w:val="0"/>
      <w:divBdr>
        <w:top w:val="none" w:sz="0" w:space="0" w:color="auto"/>
        <w:left w:val="none" w:sz="0" w:space="0" w:color="auto"/>
        <w:bottom w:val="none" w:sz="0" w:space="0" w:color="auto"/>
        <w:right w:val="none" w:sz="0" w:space="0" w:color="auto"/>
      </w:divBdr>
    </w:div>
    <w:div w:id="1368725312">
      <w:bodyDiv w:val="1"/>
      <w:marLeft w:val="0"/>
      <w:marRight w:val="0"/>
      <w:marTop w:val="0"/>
      <w:marBottom w:val="0"/>
      <w:divBdr>
        <w:top w:val="none" w:sz="0" w:space="0" w:color="auto"/>
        <w:left w:val="none" w:sz="0" w:space="0" w:color="auto"/>
        <w:bottom w:val="none" w:sz="0" w:space="0" w:color="auto"/>
        <w:right w:val="none" w:sz="0" w:space="0" w:color="auto"/>
      </w:divBdr>
    </w:div>
    <w:div w:id="1474562058">
      <w:bodyDiv w:val="1"/>
      <w:marLeft w:val="0"/>
      <w:marRight w:val="0"/>
      <w:marTop w:val="0"/>
      <w:marBottom w:val="0"/>
      <w:divBdr>
        <w:top w:val="none" w:sz="0" w:space="0" w:color="auto"/>
        <w:left w:val="none" w:sz="0" w:space="0" w:color="auto"/>
        <w:bottom w:val="none" w:sz="0" w:space="0" w:color="auto"/>
        <w:right w:val="none" w:sz="0" w:space="0" w:color="auto"/>
      </w:divBdr>
    </w:div>
    <w:div w:id="1749384416">
      <w:bodyDiv w:val="1"/>
      <w:marLeft w:val="0"/>
      <w:marRight w:val="0"/>
      <w:marTop w:val="0"/>
      <w:marBottom w:val="0"/>
      <w:divBdr>
        <w:top w:val="none" w:sz="0" w:space="0" w:color="auto"/>
        <w:left w:val="none" w:sz="0" w:space="0" w:color="auto"/>
        <w:bottom w:val="none" w:sz="0" w:space="0" w:color="auto"/>
        <w:right w:val="none" w:sz="0" w:space="0" w:color="auto"/>
      </w:divBdr>
    </w:div>
    <w:div w:id="1916236104">
      <w:bodyDiv w:val="1"/>
      <w:marLeft w:val="0"/>
      <w:marRight w:val="0"/>
      <w:marTop w:val="0"/>
      <w:marBottom w:val="0"/>
      <w:divBdr>
        <w:top w:val="none" w:sz="0" w:space="0" w:color="auto"/>
        <w:left w:val="none" w:sz="0" w:space="0" w:color="auto"/>
        <w:bottom w:val="none" w:sz="0" w:space="0" w:color="auto"/>
        <w:right w:val="none" w:sz="0" w:space="0" w:color="auto"/>
      </w:divBdr>
    </w:div>
    <w:div w:id="1942254607">
      <w:bodyDiv w:val="1"/>
      <w:marLeft w:val="0"/>
      <w:marRight w:val="0"/>
      <w:marTop w:val="0"/>
      <w:marBottom w:val="0"/>
      <w:divBdr>
        <w:top w:val="none" w:sz="0" w:space="0" w:color="auto"/>
        <w:left w:val="none" w:sz="0" w:space="0" w:color="auto"/>
        <w:bottom w:val="none" w:sz="0" w:space="0" w:color="auto"/>
        <w:right w:val="none" w:sz="0" w:space="0" w:color="auto"/>
      </w:divBdr>
    </w:div>
    <w:div w:id="1966501695">
      <w:bodyDiv w:val="1"/>
      <w:marLeft w:val="0"/>
      <w:marRight w:val="0"/>
      <w:marTop w:val="0"/>
      <w:marBottom w:val="0"/>
      <w:divBdr>
        <w:top w:val="none" w:sz="0" w:space="0" w:color="auto"/>
        <w:left w:val="none" w:sz="0" w:space="0" w:color="auto"/>
        <w:bottom w:val="none" w:sz="0" w:space="0" w:color="auto"/>
        <w:right w:val="none" w:sz="0" w:space="0" w:color="auto"/>
      </w:divBdr>
    </w:div>
    <w:div w:id="208876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CTVL001db152e864b5f482587a8c80e6c73c7c7" TargetMode="External"/><Relationship Id="rId18" Type="http://schemas.openxmlformats.org/officeDocument/2006/relationships/hyperlink" Target="#_CTVL001d5c79b06c57248eba60a0476eec9d243" TargetMode="External"/><Relationship Id="rId26" Type="http://schemas.openxmlformats.org/officeDocument/2006/relationships/hyperlink" Target="#_CTVL00189262c0c9793494fb5aa41a90a440cea" TargetMode="External"/><Relationship Id="rId39" Type="http://schemas.openxmlformats.org/officeDocument/2006/relationships/glossaryDocument" Target="glossary/document.xml"/><Relationship Id="rId21" Type="http://schemas.openxmlformats.org/officeDocument/2006/relationships/hyperlink" Target="#_CTVL0011a0cbc393be1440db94f8c9466880599"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_CTVL0011c37d5f5ef394e4e9b513cfc2256b9eb" TargetMode="External"/><Relationship Id="rId17" Type="http://schemas.openxmlformats.org/officeDocument/2006/relationships/image" Target="media/image2.png"/><Relationship Id="rId25" Type="http://schemas.openxmlformats.org/officeDocument/2006/relationships/hyperlink" Target="#_CTVL0017c99aedcbcf44a1393d3676581811584"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si.bund.de/SharedDocs/Downloads/DE/BSI/Publikationen/TechnischeRichtlinien/TR02103/BSI-TR-02103.pdf?__blob=publicationFile&amp;v=4" TargetMode="External"/><Relationship Id="rId20" Type="http://schemas.openxmlformats.org/officeDocument/2006/relationships/image" Target="media/image3.png"/><Relationship Id="rId29" Type="http://schemas.openxmlformats.org/officeDocument/2006/relationships/hyperlink" Target="#_CTVL0010e6234adcf88411baf750b7d038802a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CTVL00153b2fcd3a0084b6c938e85d9d05fb933" TargetMode="External"/><Relationship Id="rId24" Type="http://schemas.openxmlformats.org/officeDocument/2006/relationships/hyperlink" Target="#_CTVL001580143ecd2134301baf4e216f79fc6b3" TargetMode="External"/><Relationship Id="rId32" Type="http://schemas.openxmlformats.org/officeDocument/2006/relationships/image" Target="media/image8.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_CTVL001c7a0e911136a4948ba26a11b5b4b369f" TargetMode="External"/><Relationship Id="rId23" Type="http://schemas.openxmlformats.org/officeDocument/2006/relationships/image" Target="media/image4.jpg"/><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hyperlink" Target="#_CTVL001db152e864b5f482587a8c80e6c73c7c7" TargetMode="External"/><Relationship Id="rId19" Type="http://schemas.openxmlformats.org/officeDocument/2006/relationships/hyperlink" Target="#_CTVL00113970a7232cc4c8daaca9ca2c215bc1f"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esources.sei.cmu.edu/asset_files/WhitePaper/2001_019_001_496192.pdf" TargetMode="External"/><Relationship Id="rId14" Type="http://schemas.openxmlformats.org/officeDocument/2006/relationships/hyperlink" Target="#_CTVL001db152e864b5f482587a8c80e6c73c7c7" TargetMode="External"/><Relationship Id="rId22" Type="http://schemas.openxmlformats.org/officeDocument/2006/relationships/hyperlink" Target="#_CTVL0011a0cbc393be1440db94f8c9466880599" TargetMode="External"/><Relationship Id="rId27" Type="http://schemas.openxmlformats.org/officeDocument/2006/relationships/hyperlink" Target="#_CTVL0013aaf6c163c024423ac9d58b71c58140f" TargetMode="External"/><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neptun\Eigene%20Dateien\Uni\Diplom\Orga\Wiss-arb\Wiss-arb.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96D93923-EA79-4959-BA71-15B9E1433BA7}"/>
      </w:docPartPr>
      <w:docPartBody>
        <w:p w:rsidR="00B04731" w:rsidRDefault="00E17C0A">
          <w:r w:rsidRPr="00620143">
            <w:rPr>
              <w:rStyle w:val="Platzhaltertext"/>
            </w:rPr>
            <w:t>Klicken oder tippen Sie hier, um Text einzugeben.</w:t>
          </w:r>
        </w:p>
      </w:docPartBody>
    </w:docPart>
    <w:docPart>
      <w:docPartPr>
        <w:name w:val="6BA72AAE3B174463A904365810FBB7AF"/>
        <w:category>
          <w:name w:val="Allgemein"/>
          <w:gallery w:val="placeholder"/>
        </w:category>
        <w:types>
          <w:type w:val="bbPlcHdr"/>
        </w:types>
        <w:behaviors>
          <w:behavior w:val="content"/>
        </w:behaviors>
        <w:guid w:val="{D210DA14-17B5-40E6-85C3-CDECAA30A13C}"/>
      </w:docPartPr>
      <w:docPartBody>
        <w:p w:rsidR="005467F4" w:rsidRDefault="00F67CFD" w:rsidP="00F67CFD">
          <w:pPr>
            <w:pStyle w:val="6BA72AAE3B174463A904365810FBB7AF"/>
          </w:pPr>
          <w:r w:rsidRPr="00620143">
            <w:rPr>
              <w:rStyle w:val="Platzhaltertext"/>
            </w:rPr>
            <w:t>Klicken oder tippen Sie hier, um Text einzugeben.</w:t>
          </w:r>
        </w:p>
      </w:docPartBody>
    </w:docPart>
    <w:docPart>
      <w:docPartPr>
        <w:name w:val="71EEAA3BC4CF40F38CE3EBAD1C115F90"/>
        <w:category>
          <w:name w:val="Allgemein"/>
          <w:gallery w:val="placeholder"/>
        </w:category>
        <w:types>
          <w:type w:val="bbPlcHdr"/>
        </w:types>
        <w:behaviors>
          <w:behavior w:val="content"/>
        </w:behaviors>
        <w:guid w:val="{0E66F0B9-808D-451C-94C5-27C6CF2097A2}"/>
      </w:docPartPr>
      <w:docPartBody>
        <w:p w:rsidR="00FD25A1" w:rsidRDefault="003B7235" w:rsidP="003B7235">
          <w:pPr>
            <w:pStyle w:val="71EEAA3BC4CF40F38CE3EBAD1C115F90"/>
          </w:pPr>
          <w:r w:rsidRPr="00620143">
            <w:rPr>
              <w:rStyle w:val="Platzhaltertext"/>
            </w:rPr>
            <w:t>Klicken oder tippen Sie hier, um Text einzugeben.</w:t>
          </w:r>
        </w:p>
      </w:docPartBody>
    </w:docPart>
    <w:docPart>
      <w:docPartPr>
        <w:name w:val="C12D8B7AC9564FACBC5E0F34EA556987"/>
        <w:category>
          <w:name w:val="Allgemein"/>
          <w:gallery w:val="placeholder"/>
        </w:category>
        <w:types>
          <w:type w:val="bbPlcHdr"/>
        </w:types>
        <w:behaviors>
          <w:behavior w:val="content"/>
        </w:behaviors>
        <w:guid w:val="{38D8908B-0E06-496E-BF1E-437A770BA074}"/>
      </w:docPartPr>
      <w:docPartBody>
        <w:p w:rsidR="00FD25A1" w:rsidRDefault="003B7235" w:rsidP="003B7235">
          <w:pPr>
            <w:pStyle w:val="C12D8B7AC9564FACBC5E0F34EA556987"/>
          </w:pPr>
          <w:r w:rsidRPr="00620143">
            <w:rPr>
              <w:rStyle w:val="Platzhaltertext"/>
            </w:rPr>
            <w:t>Klicken oder tippen Sie hier, um Text einzugeben.</w:t>
          </w:r>
        </w:p>
      </w:docPartBody>
    </w:docPart>
    <w:docPart>
      <w:docPartPr>
        <w:name w:val="2626961A597A4A36B270EBFCC01D4539"/>
        <w:category>
          <w:name w:val="Allgemein"/>
          <w:gallery w:val="placeholder"/>
        </w:category>
        <w:types>
          <w:type w:val="bbPlcHdr"/>
        </w:types>
        <w:behaviors>
          <w:behavior w:val="content"/>
        </w:behaviors>
        <w:guid w:val="{9E360CC2-4C06-4C71-9ECA-A8D270D624A5}"/>
      </w:docPartPr>
      <w:docPartBody>
        <w:p w:rsidR="00FD25A1" w:rsidRDefault="00FD25A1" w:rsidP="00FD25A1">
          <w:pPr>
            <w:pStyle w:val="2626961A597A4A36B270EBFCC01D4539"/>
          </w:pPr>
          <w:r w:rsidRPr="00620143">
            <w:rPr>
              <w:rStyle w:val="Platzhaltertext"/>
            </w:rPr>
            <w:t>Klicken oder tippen Sie hier, um Text einzugeben.</w:t>
          </w:r>
        </w:p>
      </w:docPartBody>
    </w:docPart>
    <w:docPart>
      <w:docPartPr>
        <w:name w:val="815D29A47DBE4992B8DAAF33A7E254E7"/>
        <w:category>
          <w:name w:val="Allgemein"/>
          <w:gallery w:val="placeholder"/>
        </w:category>
        <w:types>
          <w:type w:val="bbPlcHdr"/>
        </w:types>
        <w:behaviors>
          <w:behavior w:val="content"/>
        </w:behaviors>
        <w:guid w:val="{D42D80C5-AF84-4FF7-B3E8-D5E884B554D5}"/>
      </w:docPartPr>
      <w:docPartBody>
        <w:p w:rsidR="00C006E0" w:rsidRDefault="00FD25A1" w:rsidP="00FD25A1">
          <w:pPr>
            <w:pStyle w:val="815D29A47DBE4992B8DAAF33A7E254E7"/>
          </w:pPr>
          <w:r w:rsidRPr="00620143">
            <w:rPr>
              <w:rStyle w:val="Platzhaltertext"/>
            </w:rPr>
            <w:t>Klicken oder tippen Sie hier, um Text einzugeben.</w:t>
          </w:r>
        </w:p>
      </w:docPartBody>
    </w:docPart>
    <w:docPart>
      <w:docPartPr>
        <w:name w:val="C10BBA68E49640D487FB30144190951C"/>
        <w:category>
          <w:name w:val="Allgemein"/>
          <w:gallery w:val="placeholder"/>
        </w:category>
        <w:types>
          <w:type w:val="bbPlcHdr"/>
        </w:types>
        <w:behaviors>
          <w:behavior w:val="content"/>
        </w:behaviors>
        <w:guid w:val="{6909ECBD-E606-481A-8351-D74CE1578970}"/>
      </w:docPartPr>
      <w:docPartBody>
        <w:p w:rsidR="00C006E0" w:rsidRDefault="00FD25A1" w:rsidP="00FD25A1">
          <w:pPr>
            <w:pStyle w:val="C10BBA68E49640D487FB30144190951C"/>
          </w:pPr>
          <w:r w:rsidRPr="00620143">
            <w:rPr>
              <w:rStyle w:val="Platzhaltertext"/>
            </w:rPr>
            <w:t>Klicken oder tippen Sie hier, um Text einzugeben.</w:t>
          </w:r>
        </w:p>
      </w:docPartBody>
    </w:docPart>
    <w:docPart>
      <w:docPartPr>
        <w:name w:val="A975F7C9D7454445AD8EA1E8B6356316"/>
        <w:category>
          <w:name w:val="Allgemein"/>
          <w:gallery w:val="placeholder"/>
        </w:category>
        <w:types>
          <w:type w:val="bbPlcHdr"/>
        </w:types>
        <w:behaviors>
          <w:behavior w:val="content"/>
        </w:behaviors>
        <w:guid w:val="{898CFF5C-16FA-4762-A065-3626B10C32D1}"/>
      </w:docPartPr>
      <w:docPartBody>
        <w:p w:rsidR="00DE0568" w:rsidRDefault="00DE0568" w:rsidP="00DE0568">
          <w:pPr>
            <w:pStyle w:val="A975F7C9D7454445AD8EA1E8B6356316"/>
          </w:pPr>
          <w:r w:rsidRPr="00620143">
            <w:rPr>
              <w:rStyle w:val="Platzhaltertext"/>
            </w:rPr>
            <w:t>Klicken oder tippen Sie hier, um Text einzugeben.</w:t>
          </w:r>
        </w:p>
      </w:docPartBody>
    </w:docPart>
    <w:docPart>
      <w:docPartPr>
        <w:name w:val="473CD87836C3418CA3168C9DD35260B5"/>
        <w:category>
          <w:name w:val="Allgemein"/>
          <w:gallery w:val="placeholder"/>
        </w:category>
        <w:types>
          <w:type w:val="bbPlcHdr"/>
        </w:types>
        <w:behaviors>
          <w:behavior w:val="content"/>
        </w:behaviors>
        <w:guid w:val="{04F2D7F0-3862-44FE-A97C-A224275F2EBC}"/>
      </w:docPartPr>
      <w:docPartBody>
        <w:p w:rsidR="00000000" w:rsidRDefault="00DE0568" w:rsidP="00DE0568">
          <w:pPr>
            <w:pStyle w:val="473CD87836C3418CA3168C9DD35260B5"/>
          </w:pPr>
          <w:r w:rsidRPr="0062014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0A"/>
    <w:rsid w:val="00027CA6"/>
    <w:rsid w:val="00077583"/>
    <w:rsid w:val="00087751"/>
    <w:rsid w:val="00102121"/>
    <w:rsid w:val="001206FD"/>
    <w:rsid w:val="00122A66"/>
    <w:rsid w:val="00156E78"/>
    <w:rsid w:val="001A361C"/>
    <w:rsid w:val="001F6BE9"/>
    <w:rsid w:val="00247F73"/>
    <w:rsid w:val="00281C2A"/>
    <w:rsid w:val="00293759"/>
    <w:rsid w:val="002A5DB6"/>
    <w:rsid w:val="002D0708"/>
    <w:rsid w:val="003658C2"/>
    <w:rsid w:val="003B7235"/>
    <w:rsid w:val="00421C54"/>
    <w:rsid w:val="00447372"/>
    <w:rsid w:val="004947DB"/>
    <w:rsid w:val="004E6AAA"/>
    <w:rsid w:val="00532D70"/>
    <w:rsid w:val="0054538C"/>
    <w:rsid w:val="005467F4"/>
    <w:rsid w:val="005C3393"/>
    <w:rsid w:val="005C40D1"/>
    <w:rsid w:val="005C724F"/>
    <w:rsid w:val="005F4F4F"/>
    <w:rsid w:val="006A6FE0"/>
    <w:rsid w:val="006C2600"/>
    <w:rsid w:val="006E31F5"/>
    <w:rsid w:val="007006BB"/>
    <w:rsid w:val="007517E3"/>
    <w:rsid w:val="00787557"/>
    <w:rsid w:val="007C0FFB"/>
    <w:rsid w:val="008118D7"/>
    <w:rsid w:val="00874B1E"/>
    <w:rsid w:val="008C491E"/>
    <w:rsid w:val="0096095B"/>
    <w:rsid w:val="009C553C"/>
    <w:rsid w:val="00A46977"/>
    <w:rsid w:val="00A622AC"/>
    <w:rsid w:val="00A64D88"/>
    <w:rsid w:val="00A94D5E"/>
    <w:rsid w:val="00AF1189"/>
    <w:rsid w:val="00B02AB3"/>
    <w:rsid w:val="00B04731"/>
    <w:rsid w:val="00B6759D"/>
    <w:rsid w:val="00B74058"/>
    <w:rsid w:val="00B770BD"/>
    <w:rsid w:val="00BD208E"/>
    <w:rsid w:val="00BD7D21"/>
    <w:rsid w:val="00C006E0"/>
    <w:rsid w:val="00C4782E"/>
    <w:rsid w:val="00CC7742"/>
    <w:rsid w:val="00CE1129"/>
    <w:rsid w:val="00CE34A2"/>
    <w:rsid w:val="00D02EA7"/>
    <w:rsid w:val="00D17E4F"/>
    <w:rsid w:val="00D27293"/>
    <w:rsid w:val="00D32785"/>
    <w:rsid w:val="00D36EE8"/>
    <w:rsid w:val="00D7256F"/>
    <w:rsid w:val="00D728FC"/>
    <w:rsid w:val="00DE0568"/>
    <w:rsid w:val="00E11C16"/>
    <w:rsid w:val="00E17C0A"/>
    <w:rsid w:val="00E211DB"/>
    <w:rsid w:val="00E42980"/>
    <w:rsid w:val="00E945C6"/>
    <w:rsid w:val="00EB4D85"/>
    <w:rsid w:val="00ED7658"/>
    <w:rsid w:val="00F070DD"/>
    <w:rsid w:val="00F16836"/>
    <w:rsid w:val="00F67CFD"/>
    <w:rsid w:val="00FC0E3C"/>
    <w:rsid w:val="00FC4C33"/>
    <w:rsid w:val="00FD25A1"/>
    <w:rsid w:val="00FE0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0568"/>
    <w:rPr>
      <w:color w:val="808080"/>
    </w:rPr>
  </w:style>
  <w:style w:type="paragraph" w:customStyle="1" w:styleId="2626961A597A4A36B270EBFCC01D4539">
    <w:name w:val="2626961A597A4A36B270EBFCC01D4539"/>
    <w:rsid w:val="00FD25A1"/>
  </w:style>
  <w:style w:type="paragraph" w:customStyle="1" w:styleId="6BA72AAE3B174463A904365810FBB7AF">
    <w:name w:val="6BA72AAE3B174463A904365810FBB7AF"/>
    <w:rsid w:val="00F67CFD"/>
  </w:style>
  <w:style w:type="paragraph" w:customStyle="1" w:styleId="92B6E76D19844C5DA75B6414E3D94393">
    <w:name w:val="92B6E76D19844C5DA75B6414E3D94393"/>
    <w:rsid w:val="00B74058"/>
  </w:style>
  <w:style w:type="paragraph" w:customStyle="1" w:styleId="D11199818AA14BAABC7CC9D8E77CDDAF">
    <w:name w:val="D11199818AA14BAABC7CC9D8E77CDDAF"/>
    <w:rsid w:val="00B74058"/>
  </w:style>
  <w:style w:type="paragraph" w:customStyle="1" w:styleId="71EEAA3BC4CF40F38CE3EBAD1C115F90">
    <w:name w:val="71EEAA3BC4CF40F38CE3EBAD1C115F90"/>
    <w:rsid w:val="003B7235"/>
  </w:style>
  <w:style w:type="paragraph" w:customStyle="1" w:styleId="C12D8B7AC9564FACBC5E0F34EA556987">
    <w:name w:val="C12D8B7AC9564FACBC5E0F34EA556987"/>
    <w:rsid w:val="003B7235"/>
  </w:style>
  <w:style w:type="paragraph" w:customStyle="1" w:styleId="EA57EBAC5C044678BDBEA06D515A198A">
    <w:name w:val="EA57EBAC5C044678BDBEA06D515A198A"/>
    <w:rsid w:val="00FD25A1"/>
  </w:style>
  <w:style w:type="paragraph" w:customStyle="1" w:styleId="815D29A47DBE4992B8DAAF33A7E254E7">
    <w:name w:val="815D29A47DBE4992B8DAAF33A7E254E7"/>
    <w:rsid w:val="00FD25A1"/>
  </w:style>
  <w:style w:type="paragraph" w:customStyle="1" w:styleId="C10BBA68E49640D487FB30144190951C">
    <w:name w:val="C10BBA68E49640D487FB30144190951C"/>
    <w:rsid w:val="00FD25A1"/>
  </w:style>
  <w:style w:type="paragraph" w:customStyle="1" w:styleId="A975F7C9D7454445AD8EA1E8B6356316">
    <w:name w:val="A975F7C9D7454445AD8EA1E8B6356316"/>
    <w:rsid w:val="00DE0568"/>
  </w:style>
  <w:style w:type="paragraph" w:customStyle="1" w:styleId="473CD87836C3418CA3168C9DD35260B5">
    <w:name w:val="473CD87836C3418CA3168C9DD35260B5"/>
    <w:rsid w:val="00DE0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4F94-77CC-4EC3-B3C5-92E4141D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Wiss-arb.dot</Template>
  <TotalTime>0</TotalTime>
  <Pages>31</Pages>
  <Words>12706</Words>
  <Characters>80049</Characters>
  <Application>Microsoft Office Word</Application>
  <DocSecurity>0</DocSecurity>
  <Lines>667</Lines>
  <Paragraphs>185</Paragraphs>
  <ScaleCrop>false</ScaleCrop>
  <HeadingPairs>
    <vt:vector size="2" baseType="variant">
      <vt:variant>
        <vt:lpstr>Titel</vt:lpstr>
      </vt:variant>
      <vt:variant>
        <vt:i4>1</vt:i4>
      </vt:variant>
    </vt:vector>
  </HeadingPairs>
  <TitlesOfParts>
    <vt:vector size="1" baseType="lpstr">
      <vt:lpstr>Masterthesis</vt:lpstr>
    </vt:vector>
  </TitlesOfParts>
  <Company/>
  <LinksUpToDate>false</LinksUpToDate>
  <CharactersWithSpaces>92570</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dc:title>
  <dc:subject/>
  <dc:creator>Sebastian Bilda</dc:creator>
  <cp:keywords/>
  <dc:description/>
  <cp:lastModifiedBy>s-sbilda</cp:lastModifiedBy>
  <cp:revision>22</cp:revision>
  <cp:lastPrinted>2021-03-09T18:51:00Z</cp:lastPrinted>
  <dcterms:created xsi:type="dcterms:W3CDTF">2020-09-07T12:39:00Z</dcterms:created>
  <dcterms:modified xsi:type="dcterms:W3CDTF">2021-03-13T08:41:00Z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5">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True</vt:lpwstr>
  </property>
  <property fmtid="{D5CDD505-2E9C-101B-9397-08002B2CF9AE}" pid="10" name="CitaviDocumentProperty_8">
    <vt:lpwstr>D:\Masterthesis\Citavi\Masterthesis\Masterthesis.ctv6</vt:lpwstr>
  </property>
  <property fmtid="{D5CDD505-2E9C-101B-9397-08002B2CF9AE}" pid="11" name="CitaviDocumentProperty_7">
    <vt:lpwstr>Masterthesis</vt:lpwstr>
  </property>
  <property fmtid="{D5CDD505-2E9C-101B-9397-08002B2CF9AE}" pid="12" name="CitaviDocumentProperty_0">
    <vt:lpwstr>3ef5849a-4aa1-4db4-824c-dbaac2b4b682</vt:lpwstr>
  </property>
  <property fmtid="{D5CDD505-2E9C-101B-9397-08002B2CF9AE}" pid="13" name="CitaviDocumentProperty_18">
    <vt:lpwstr>6</vt:lpwstr>
  </property>
  <property fmtid="{D5CDD505-2E9C-101B-9397-08002B2CF9AE}" pid="14" name="CitaviDocumentProperty_6">
    <vt:lpwstr>True</vt:lpwstr>
  </property>
  <property fmtid="{D5CDD505-2E9C-101B-9397-08002B2CF9AE}" pid="15" name="CitaviDocumentProperty_1">
    <vt:lpwstr>6.4.0.35</vt:lpwstr>
  </property>
</Properties>
</file>